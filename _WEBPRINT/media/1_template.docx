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C07" w:rsidRDefault="007D2221" w:rsidP="00BD5BD4">
      <w:pPr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 w:rsidR="00BD5BD4" w:rsidRPr="00BD5BD4">
        <w:rPr>
          <w:rFonts w:ascii="Times New Roman" w:hAnsi="Times New Roman"/>
          <w:sz w:val="20"/>
          <w:szCs w:val="20"/>
        </w:rPr>
        <w:t xml:space="preserve">ф. 3 фс </w:t>
      </w:r>
    </w:p>
    <w:p w:rsidR="0057171A" w:rsidRPr="008B0A47" w:rsidRDefault="00131137" w:rsidP="0057171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A3062">
        <w:rPr>
          <w:rFonts w:ascii="Times New Roman" w:hAnsi="Times New Roman"/>
          <w:b/>
          <w:sz w:val="28"/>
          <w:szCs w:val="28"/>
        </w:rPr>
        <w:t>РЕЕСТР №</w:t>
      </w:r>
      <w:r w:rsidR="004E65FD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="008B0A47" w:rsidRPr="00B42BA1">
        <w:rPr>
          <w:rFonts w:ascii="Times New Roman" w:hAnsi="Times New Roman"/>
          <w:b/>
          <w:sz w:val="24"/>
          <w:szCs w:val="24"/>
        </w:rPr>
        <w:t xml:space="preserve">{{ </w:t>
      </w:r>
      <w:r w:rsidR="008B0A47">
        <w:rPr>
          <w:rFonts w:ascii="Times New Roman" w:hAnsi="Times New Roman"/>
          <w:b/>
          <w:sz w:val="24"/>
          <w:szCs w:val="24"/>
          <w:lang w:val="en-US"/>
        </w:rPr>
        <w:t>registry</w:t>
      </w:r>
      <w:proofErr w:type="gramEnd"/>
      <w:r w:rsidR="008B0A47" w:rsidRPr="00B42BA1">
        <w:rPr>
          <w:rFonts w:ascii="Times New Roman" w:hAnsi="Times New Roman"/>
          <w:b/>
          <w:sz w:val="24"/>
          <w:szCs w:val="24"/>
        </w:rPr>
        <w:t>_</w:t>
      </w:r>
      <w:r w:rsidR="008B0A47">
        <w:rPr>
          <w:rFonts w:ascii="Times New Roman" w:hAnsi="Times New Roman"/>
          <w:b/>
          <w:sz w:val="24"/>
          <w:szCs w:val="24"/>
          <w:lang w:val="en-US"/>
        </w:rPr>
        <w:t>id</w:t>
      </w:r>
      <w:r w:rsidR="008B0A47" w:rsidRPr="00B42BA1">
        <w:rPr>
          <w:rFonts w:ascii="Times New Roman" w:hAnsi="Times New Roman"/>
          <w:b/>
          <w:sz w:val="24"/>
          <w:szCs w:val="24"/>
        </w:rPr>
        <w:t xml:space="preserve"> }}</w:t>
      </w:r>
    </w:p>
    <w:p w:rsidR="00BC40AE" w:rsidRDefault="00BC40AE" w:rsidP="00F4048C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8E5FFD" w:rsidRPr="00874B3F" w:rsidRDefault="008E5FFD" w:rsidP="008E5FFD">
      <w:pPr>
        <w:spacing w:after="0" w:line="240" w:lineRule="auto"/>
        <w:jc w:val="both"/>
        <w:rPr>
          <w:rFonts w:ascii="Times New Roman" w:hAnsi="Times New Roman"/>
          <w:sz w:val="26"/>
          <w:szCs w:val="26"/>
          <w:u w:val="single"/>
        </w:rPr>
      </w:pPr>
      <w:r w:rsidRPr="009740A0">
        <w:rPr>
          <w:rFonts w:ascii="Times New Roman" w:hAnsi="Times New Roman"/>
          <w:sz w:val="26"/>
          <w:szCs w:val="26"/>
        </w:rPr>
        <w:t xml:space="preserve">               </w:t>
      </w:r>
      <w:r w:rsidR="00F4048C">
        <w:rPr>
          <w:rFonts w:ascii="Times New Roman" w:hAnsi="Times New Roman"/>
          <w:sz w:val="26"/>
          <w:szCs w:val="26"/>
        </w:rPr>
        <w:t xml:space="preserve"> </w:t>
      </w:r>
      <w:r w:rsidRPr="009740A0">
        <w:rPr>
          <w:rFonts w:ascii="Times New Roman" w:hAnsi="Times New Roman"/>
          <w:sz w:val="26"/>
          <w:szCs w:val="26"/>
        </w:rPr>
        <w:t xml:space="preserve"> Получатель</w:t>
      </w:r>
      <w:r w:rsidR="00F1447D">
        <w:rPr>
          <w:rFonts w:ascii="Times New Roman" w:hAnsi="Times New Roman"/>
          <w:sz w:val="26"/>
          <w:szCs w:val="26"/>
        </w:rPr>
        <w:t xml:space="preserve">          </w:t>
      </w:r>
      <w:r w:rsidR="00F4048C">
        <w:rPr>
          <w:rFonts w:ascii="Times New Roman" w:hAnsi="Times New Roman"/>
          <w:sz w:val="26"/>
          <w:szCs w:val="26"/>
        </w:rPr>
        <w:t xml:space="preserve"> </w:t>
      </w:r>
      <w:r w:rsidRPr="009740A0">
        <w:rPr>
          <w:rFonts w:ascii="Times New Roman" w:hAnsi="Times New Roman"/>
          <w:sz w:val="26"/>
          <w:szCs w:val="26"/>
        </w:rPr>
        <w:t xml:space="preserve"> </w:t>
      </w:r>
      <w:r w:rsidR="00F1447D">
        <w:rPr>
          <w:rFonts w:ascii="Times New Roman" w:hAnsi="Times New Roman"/>
          <w:sz w:val="26"/>
          <w:szCs w:val="26"/>
        </w:rPr>
        <w:t>________________________________________</w:t>
      </w:r>
    </w:p>
    <w:p w:rsidR="008E5FFD" w:rsidRPr="009740A0" w:rsidRDefault="008E5FFD" w:rsidP="00BB2C4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740A0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(наименование получателя)</w:t>
      </w:r>
    </w:p>
    <w:p w:rsidR="008E5FFD" w:rsidRPr="009740A0" w:rsidRDefault="008E5FFD" w:rsidP="008E5FFD">
      <w:pPr>
        <w:spacing w:before="120"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740A0">
        <w:rPr>
          <w:rFonts w:ascii="Times New Roman" w:hAnsi="Times New Roman"/>
          <w:sz w:val="26"/>
          <w:szCs w:val="26"/>
        </w:rPr>
        <w:t xml:space="preserve">                Отправитель </w:t>
      </w:r>
      <w:r w:rsidR="00481DF8">
        <w:rPr>
          <w:rFonts w:ascii="Times New Roman" w:hAnsi="Times New Roman"/>
          <w:sz w:val="26"/>
          <w:szCs w:val="26"/>
        </w:rPr>
        <w:t xml:space="preserve">          </w:t>
      </w:r>
      <w:r w:rsidR="00355956" w:rsidRPr="00E23B56">
        <w:rPr>
          <w:rFonts w:ascii="Times New Roman" w:hAnsi="Times New Roman"/>
          <w:sz w:val="28"/>
          <w:szCs w:val="28"/>
          <w:u w:val="single"/>
        </w:rPr>
        <w:t>Департамент Государственных закупок МО РФ</w:t>
      </w:r>
    </w:p>
    <w:p w:rsidR="008E5FFD" w:rsidRPr="009740A0" w:rsidRDefault="008E5FFD" w:rsidP="00BB2C4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740A0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(наименование отправителя)</w:t>
      </w:r>
    </w:p>
    <w:p w:rsidR="008C2F9E" w:rsidRPr="00160E1B" w:rsidRDefault="00BB2815" w:rsidP="00160E1B">
      <w:pPr>
        <w:spacing w:before="120" w:after="0" w:line="240" w:lineRule="auto"/>
        <w:ind w:left="1134"/>
        <w:jc w:val="both"/>
        <w:rPr>
          <w:rFonts w:ascii="Times New Roman" w:hAnsi="Times New Roman"/>
          <w:sz w:val="28"/>
          <w:szCs w:val="28"/>
        </w:rPr>
      </w:pPr>
      <w:r w:rsidRPr="008B0A47">
        <w:rPr>
          <w:rFonts w:ascii="Times New Roman" w:hAnsi="Times New Roman"/>
          <w:sz w:val="28"/>
          <w:szCs w:val="28"/>
          <w:highlight w:val="red"/>
        </w:rPr>
        <w:t>« 29 » ноября 2019</w:t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8C592E" w:rsidRPr="000A5D0D" w:rsidRDefault="008C592E" w:rsidP="008E5FFD">
      <w:pPr>
        <w:spacing w:before="120" w:after="0" w:line="240" w:lineRule="auto"/>
        <w:jc w:val="both"/>
        <w:rPr>
          <w:rFonts w:ascii="Times New Roman" w:hAnsi="Times New Roman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540"/>
        <w:gridCol w:w="1280"/>
        <w:gridCol w:w="2200"/>
        <w:gridCol w:w="3400"/>
        <w:gridCol w:w="1800"/>
      </w:tblGrid>
      <w:tr w:rsidR="00BB2815" w:rsidRPr="00BB2815" w:rsidTr="00BB2815">
        <w:tc>
          <w:tcPr>
            <w:tcW w:w="600" w:type="dxa"/>
            <w:shd w:val="clear" w:color="auto" w:fill="auto"/>
            <w:vAlign w:val="center"/>
          </w:tcPr>
          <w:p w:rsidR="00BB2815" w:rsidRPr="00BB2815" w:rsidRDefault="00BB2815" w:rsidP="00BB281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BB2815">
              <w:rPr>
                <w:rFonts w:ascii="Times New Roman" w:hAnsi="Times New Roman"/>
                <w:lang w:val="en-US"/>
              </w:rPr>
              <w:t>№ п/п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BB2815" w:rsidRPr="00BB2815" w:rsidRDefault="00BB2815" w:rsidP="00BB281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BB2815">
              <w:rPr>
                <w:rFonts w:ascii="Times New Roman" w:hAnsi="Times New Roman"/>
                <w:lang w:val="en-US"/>
              </w:rPr>
              <w:t>Вид не секретного отправления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BB2815" w:rsidRPr="00BB2815" w:rsidRDefault="00BB2815" w:rsidP="00BB281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BB2815">
              <w:rPr>
                <w:rFonts w:ascii="Times New Roman" w:hAnsi="Times New Roman"/>
                <w:lang w:val="en-US"/>
              </w:rPr>
              <w:t>Важность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BB2815" w:rsidRPr="00BB2815" w:rsidRDefault="00BB2815" w:rsidP="00BB281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BB2815">
              <w:rPr>
                <w:rFonts w:ascii="Times New Roman" w:hAnsi="Times New Roman"/>
                <w:lang w:val="en-US"/>
              </w:rPr>
              <w:t>№№ несекретных отправлений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BB2815" w:rsidRPr="00BB2815" w:rsidRDefault="00BB2815" w:rsidP="00BB281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BB2815">
              <w:rPr>
                <w:rFonts w:ascii="Times New Roman" w:hAnsi="Times New Roman"/>
                <w:lang w:val="en-US"/>
              </w:rPr>
              <w:t>Наименование адресата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B2815" w:rsidRPr="00BB2815" w:rsidRDefault="00BB2815" w:rsidP="00BB281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BB2815">
              <w:rPr>
                <w:rFonts w:ascii="Times New Roman" w:hAnsi="Times New Roman"/>
                <w:lang w:val="en-US"/>
              </w:rPr>
              <w:t>Примечание</w:t>
            </w:r>
          </w:p>
        </w:tc>
      </w:tr>
      <w:tr w:rsidR="00BB2815" w:rsidRPr="00BB2815" w:rsidTr="00BB2815">
        <w:tc>
          <w:tcPr>
            <w:tcW w:w="600" w:type="dxa"/>
            <w:shd w:val="clear" w:color="auto" w:fill="auto"/>
            <w:vAlign w:val="center"/>
          </w:tcPr>
          <w:p w:rsidR="00BB2815" w:rsidRPr="00BB2815" w:rsidRDefault="00BB2815" w:rsidP="00BB28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BB2815">
              <w:rPr>
                <w:rFonts w:ascii="Times New Roman" w:hAnsi="Times New Roman"/>
                <w:sz w:val="20"/>
                <w:lang w:val="en-US"/>
              </w:rPr>
              <w:t>1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BB2815" w:rsidRPr="00BB2815" w:rsidRDefault="00BB2815" w:rsidP="00BB28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BB2815">
              <w:rPr>
                <w:rFonts w:ascii="Times New Roman" w:hAnsi="Times New Roman"/>
                <w:sz w:val="20"/>
                <w:lang w:val="en-US"/>
              </w:rPr>
              <w:t>2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BB2815" w:rsidRPr="00BB2815" w:rsidRDefault="00BB2815" w:rsidP="00BB28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BB2815">
              <w:rPr>
                <w:rFonts w:ascii="Times New Roman" w:hAnsi="Times New Roman"/>
                <w:sz w:val="20"/>
                <w:lang w:val="en-US"/>
              </w:rPr>
              <w:t>3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BB2815" w:rsidRPr="00BB2815" w:rsidRDefault="00BB2815" w:rsidP="00BB28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BB2815">
              <w:rPr>
                <w:rFonts w:ascii="Times New Roman" w:hAnsi="Times New Roman"/>
                <w:sz w:val="20"/>
                <w:lang w:val="en-US"/>
              </w:rPr>
              <w:t>4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BB2815" w:rsidRPr="00BB2815" w:rsidRDefault="00BB2815" w:rsidP="00BB28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BB2815">
              <w:rPr>
                <w:rFonts w:ascii="Times New Roman" w:hAnsi="Times New Roman"/>
                <w:sz w:val="20"/>
                <w:lang w:val="en-US"/>
              </w:rPr>
              <w:t>5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B2815" w:rsidRPr="00BB2815" w:rsidRDefault="00BB2815" w:rsidP="00BB28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BB2815">
              <w:rPr>
                <w:rFonts w:ascii="Times New Roman" w:hAnsi="Times New Roman"/>
                <w:sz w:val="20"/>
                <w:lang w:val="en-US"/>
              </w:rPr>
              <w:t>6</w:t>
            </w:r>
          </w:p>
        </w:tc>
      </w:tr>
      <w:tr w:rsidR="008B0A47" w:rsidRPr="008B0A47" w:rsidTr="00590E23">
        <w:tc>
          <w:tcPr>
            <w:tcW w:w="10820" w:type="dxa"/>
            <w:gridSpan w:val="6"/>
            <w:shd w:val="clear" w:color="auto" w:fill="auto"/>
            <w:vAlign w:val="center"/>
          </w:tcPr>
          <w:p w:rsidR="008B0A47" w:rsidRPr="00BB2815" w:rsidRDefault="008B0A47" w:rsidP="00BB28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tbl_contents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8B0A47" w:rsidRPr="00BB2815" w:rsidTr="00BB2815">
        <w:tc>
          <w:tcPr>
            <w:tcW w:w="600" w:type="dxa"/>
            <w:shd w:val="clear" w:color="auto" w:fill="auto"/>
            <w:vAlign w:val="center"/>
          </w:tcPr>
          <w:p w:rsidR="008B0A47" w:rsidRPr="00245C19" w:rsidRDefault="008B0A47" w:rsidP="008B0A47">
            <w:pPr>
              <w:spacing w:after="0" w:line="240" w:lineRule="auto"/>
              <w:rPr>
                <w:sz w:val="24"/>
                <w:lang w:val="en-US"/>
              </w:rPr>
            </w:pPr>
            <w:r w:rsidRPr="00245C19">
              <w:rPr>
                <w:sz w:val="24"/>
                <w:lang w:val="en-US"/>
              </w:rPr>
              <w:t>{{</w:t>
            </w:r>
            <w:proofErr w:type="spellStart"/>
            <w:proofErr w:type="gramStart"/>
            <w:r w:rsidRPr="00245C19">
              <w:rPr>
                <w:sz w:val="24"/>
                <w:lang w:val="en-US"/>
              </w:rPr>
              <w:t>loop.index</w:t>
            </w:r>
            <w:proofErr w:type="spellEnd"/>
            <w:proofErr w:type="gramEnd"/>
            <w:r w:rsidRPr="00245C19">
              <w:rPr>
                <w:sz w:val="24"/>
                <w:lang w:val="en-US"/>
              </w:rPr>
              <w:t>}}</w:t>
            </w:r>
          </w:p>
          <w:p w:rsidR="008B0A47" w:rsidRPr="00BB2815" w:rsidRDefault="008B0A47" w:rsidP="008B0A4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8B0A47" w:rsidRPr="003D2BBF" w:rsidRDefault="008B0A47" w:rsidP="008B0A4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item.rpo</w:t>
            </w:r>
            <w:proofErr w:type="gramEnd"/>
            <w:r>
              <w:rPr>
                <w:rFonts w:ascii="Times New Roman" w:hAnsi="Times New Roman"/>
                <w:sz w:val="24"/>
                <w:lang w:val="en-US"/>
              </w:rPr>
              <w:t>_type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}}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8B0A47" w:rsidRPr="000244E3" w:rsidRDefault="008B0A47" w:rsidP="008B0A4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item</w:t>
            </w:r>
            <w:proofErr w:type="gramEnd"/>
            <w:r>
              <w:rPr>
                <w:rFonts w:ascii="Times New Roman" w:hAnsi="Times New Roman"/>
                <w:sz w:val="24"/>
                <w:lang w:val="en-US"/>
              </w:rPr>
              <w:t>.secret_type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}}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8B0A47" w:rsidRPr="00BB2815" w:rsidRDefault="008B0A47" w:rsidP="008B0A4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</w:t>
            </w:r>
            <w:proofErr w:type="spellStart"/>
            <w:proofErr w:type="gramStart"/>
            <w:r>
              <w:rPr>
                <w:sz w:val="24"/>
                <w:lang w:val="en-US"/>
              </w:rPr>
              <w:t>item.outer</w:t>
            </w:r>
            <w:proofErr w:type="gramEnd"/>
            <w:r>
              <w:rPr>
                <w:sz w:val="24"/>
                <w:lang w:val="en-US"/>
              </w:rPr>
              <w:t>_num</w:t>
            </w:r>
            <w:proofErr w:type="spellEnd"/>
            <w:r>
              <w:rPr>
                <w:sz w:val="24"/>
                <w:lang w:val="en-US"/>
              </w:rPr>
              <w:t>}}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8B0A47" w:rsidRPr="00BB2815" w:rsidRDefault="008B0A47" w:rsidP="008B0A4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lang w:val="en-US"/>
              </w:rPr>
              <w:t>item</w:t>
            </w:r>
            <w:proofErr w:type="gramEnd"/>
            <w:r>
              <w:rPr>
                <w:sz w:val="24"/>
                <w:lang w:val="en-US"/>
              </w:rPr>
              <w:t>.recipient.title</w:t>
            </w:r>
            <w:proofErr w:type="spellEnd"/>
            <w:r>
              <w:rPr>
                <w:sz w:val="24"/>
                <w:lang w:val="en-US"/>
              </w:rPr>
              <w:t xml:space="preserve"> }}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B0A47" w:rsidRPr="00BB2815" w:rsidRDefault="008B0A47" w:rsidP="008B0A4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B0A47" w:rsidRPr="00BB2815" w:rsidTr="00BB2815">
        <w:tc>
          <w:tcPr>
            <w:tcW w:w="600" w:type="dxa"/>
            <w:shd w:val="clear" w:color="auto" w:fill="auto"/>
            <w:vAlign w:val="center"/>
          </w:tcPr>
          <w:p w:rsidR="008B0A47" w:rsidRPr="00741B0A" w:rsidRDefault="008B0A47" w:rsidP="008B0A47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8B0A47" w:rsidRPr="00BB2815" w:rsidRDefault="008B0A47" w:rsidP="008B0A4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280" w:type="dxa"/>
            <w:shd w:val="clear" w:color="auto" w:fill="auto"/>
            <w:vAlign w:val="center"/>
          </w:tcPr>
          <w:p w:rsidR="008B0A47" w:rsidRPr="00BB2815" w:rsidRDefault="008B0A47" w:rsidP="008B0A4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200" w:type="dxa"/>
            <w:shd w:val="clear" w:color="auto" w:fill="auto"/>
            <w:vAlign w:val="center"/>
          </w:tcPr>
          <w:p w:rsidR="008B0A47" w:rsidRPr="00BB2815" w:rsidRDefault="008B0A47" w:rsidP="008B0A4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400" w:type="dxa"/>
            <w:shd w:val="clear" w:color="auto" w:fill="auto"/>
            <w:vAlign w:val="center"/>
          </w:tcPr>
          <w:p w:rsidR="008B0A47" w:rsidRPr="00BB2815" w:rsidRDefault="008B0A47" w:rsidP="008B0A4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8B0A47" w:rsidRPr="00BB2815" w:rsidRDefault="008B0A47" w:rsidP="008B0A4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B0A47" w:rsidRPr="00BB2815" w:rsidTr="000C2E8B">
        <w:tc>
          <w:tcPr>
            <w:tcW w:w="10820" w:type="dxa"/>
            <w:gridSpan w:val="6"/>
            <w:shd w:val="clear" w:color="auto" w:fill="auto"/>
            <w:vAlign w:val="center"/>
          </w:tcPr>
          <w:p w:rsidR="008B0A47" w:rsidRPr="00BB2815" w:rsidRDefault="008B0A47" w:rsidP="008B0A4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:rsidR="005630EA" w:rsidRPr="000A5D0D" w:rsidRDefault="005630EA" w:rsidP="008E5FFD">
      <w:pPr>
        <w:spacing w:before="120" w:after="0" w:line="240" w:lineRule="auto"/>
        <w:jc w:val="both"/>
        <w:rPr>
          <w:rFonts w:ascii="Times New Roman" w:hAnsi="Times New Roman"/>
          <w:lang w:val="en-US"/>
        </w:rPr>
      </w:pPr>
    </w:p>
    <w:p w:rsidR="008C592E" w:rsidRPr="000A5D0D" w:rsidRDefault="00AB36CF" w:rsidP="008E5FFD">
      <w:pPr>
        <w:spacing w:before="120" w:after="0" w:line="240" w:lineRule="auto"/>
        <w:jc w:val="both"/>
        <w:rPr>
          <w:rFonts w:ascii="Times New Roman" w:hAnsi="Times New Roman"/>
          <w:lang w:val="en-US"/>
        </w:rPr>
      </w:pPr>
      <w:r w:rsidRPr="00AB36CF">
        <w:rPr>
          <w:rFonts w:ascii="Times New Roman" w:hAnsi="Times New Roman"/>
        </w:rPr>
        <w:tab/>
      </w:r>
    </w:p>
    <w:tbl>
      <w:tblPr>
        <w:tblW w:w="0" w:type="auto"/>
        <w:tblInd w:w="1526" w:type="dxa"/>
        <w:tblLook w:val="04A0" w:firstRow="1" w:lastRow="0" w:firstColumn="1" w:lastColumn="0" w:noHBand="0" w:noVBand="1"/>
      </w:tblPr>
      <w:tblGrid>
        <w:gridCol w:w="1701"/>
        <w:gridCol w:w="4004"/>
      </w:tblGrid>
      <w:tr w:rsidR="00AB36CF" w:rsidRPr="004C3F83" w:rsidTr="004C3F83">
        <w:tc>
          <w:tcPr>
            <w:tcW w:w="1701" w:type="dxa"/>
            <w:shd w:val="clear" w:color="auto" w:fill="auto"/>
          </w:tcPr>
          <w:p w:rsidR="00AB36CF" w:rsidRPr="003343FA" w:rsidRDefault="00AB36CF" w:rsidP="004C3F83">
            <w:pPr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343FA"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4004" w:type="dxa"/>
            <w:shd w:val="clear" w:color="auto" w:fill="auto"/>
          </w:tcPr>
          <w:p w:rsidR="00AB36CF" w:rsidRPr="008B0A47" w:rsidRDefault="008B0A47" w:rsidP="004C3F83">
            <w:pPr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7FA7">
              <w:t>{{</w:t>
            </w:r>
            <w:r w:rsidRPr="003C7FA7">
              <w:rPr>
                <w:lang w:val="en-US"/>
              </w:rPr>
              <w:t>envelops</w:t>
            </w:r>
            <w:r w:rsidRPr="003C7FA7">
              <w:t>_</w:t>
            </w:r>
            <w:r w:rsidRPr="003C7FA7">
              <w:rPr>
                <w:lang w:val="en-US"/>
              </w:rPr>
              <w:t>list</w:t>
            </w:r>
            <w:r w:rsidRPr="003C7FA7">
              <w:t>_</w:t>
            </w:r>
            <w:proofErr w:type="spellStart"/>
            <w:r w:rsidRPr="003C7FA7">
              <w:rPr>
                <w:lang w:val="en-US"/>
              </w:rPr>
              <w:t>len</w:t>
            </w:r>
            <w:proofErr w:type="spellEnd"/>
            <w:r w:rsidRPr="003C7FA7">
              <w:t>}}</w:t>
            </w:r>
            <w:r w:rsidR="00BB2815" w:rsidRPr="008B0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BB2815" w:rsidRPr="008B0A47">
              <w:rPr>
                <w:rFonts w:ascii="Times New Roman" w:hAnsi="Times New Roman"/>
                <w:sz w:val="24"/>
                <w:szCs w:val="24"/>
                <w:highlight w:val="red"/>
              </w:rPr>
              <w:t>(</w:t>
            </w:r>
            <w:r w:rsidRPr="008B0A47">
              <w:rPr>
                <w:rFonts w:ascii="Times New Roman" w:hAnsi="Times New Roman"/>
                <w:sz w:val="24"/>
                <w:szCs w:val="24"/>
                <w:highlight w:val="red"/>
              </w:rPr>
              <w:t>прописью</w:t>
            </w:r>
            <w:r w:rsidR="00BB2815" w:rsidRPr="008B0A47">
              <w:rPr>
                <w:rFonts w:ascii="Times New Roman" w:hAnsi="Times New Roman"/>
                <w:sz w:val="24"/>
                <w:szCs w:val="24"/>
                <w:highlight w:val="red"/>
              </w:rPr>
              <w:t>)</w:t>
            </w:r>
            <w:r w:rsidR="00BB2815" w:rsidRPr="008B0A47">
              <w:rPr>
                <w:rFonts w:ascii="Times New Roman" w:hAnsi="Times New Roman"/>
                <w:sz w:val="24"/>
                <w:szCs w:val="24"/>
              </w:rPr>
              <w:t xml:space="preserve"> отправлений</w:t>
            </w:r>
          </w:p>
        </w:tc>
      </w:tr>
      <w:tr w:rsidR="00AB36CF" w:rsidRPr="004C3F83" w:rsidTr="004C3F83">
        <w:tc>
          <w:tcPr>
            <w:tcW w:w="1701" w:type="dxa"/>
            <w:shd w:val="clear" w:color="auto" w:fill="auto"/>
          </w:tcPr>
          <w:p w:rsidR="00AB36CF" w:rsidRPr="003343FA" w:rsidRDefault="00AB36CF" w:rsidP="004C3F83">
            <w:pPr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343FA">
              <w:rPr>
                <w:rFonts w:ascii="Times New Roman" w:hAnsi="Times New Roman"/>
                <w:sz w:val="24"/>
                <w:szCs w:val="24"/>
              </w:rPr>
              <w:t>Отправитель:</w:t>
            </w:r>
          </w:p>
        </w:tc>
        <w:tc>
          <w:tcPr>
            <w:tcW w:w="4004" w:type="dxa"/>
            <w:shd w:val="clear" w:color="auto" w:fill="auto"/>
          </w:tcPr>
          <w:p w:rsidR="00AB36CF" w:rsidRPr="008B0A47" w:rsidRDefault="00BB2815" w:rsidP="004C3F83">
            <w:pPr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red"/>
                <w:lang w:val="en-US"/>
              </w:rPr>
            </w:pPr>
            <w:r w:rsidRPr="008B0A47">
              <w:rPr>
                <w:rFonts w:ascii="Times New Roman" w:hAnsi="Times New Roman"/>
                <w:sz w:val="24"/>
                <w:szCs w:val="24"/>
                <w:highlight w:val="red"/>
              </w:rPr>
              <w:t>должность</w:t>
            </w:r>
          </w:p>
        </w:tc>
      </w:tr>
      <w:tr w:rsidR="00AB36CF" w:rsidRPr="004C3F83" w:rsidTr="004C3F83">
        <w:tc>
          <w:tcPr>
            <w:tcW w:w="1701" w:type="dxa"/>
            <w:shd w:val="clear" w:color="auto" w:fill="auto"/>
          </w:tcPr>
          <w:p w:rsidR="00AB36CF" w:rsidRPr="008B0A47" w:rsidRDefault="00AB36CF" w:rsidP="004C3F83">
            <w:pPr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004" w:type="dxa"/>
            <w:shd w:val="clear" w:color="auto" w:fill="auto"/>
          </w:tcPr>
          <w:p w:rsidR="00AB36CF" w:rsidRPr="008B0A47" w:rsidRDefault="00BB2815" w:rsidP="004C3F83">
            <w:pPr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red"/>
                <w:lang w:val="en-US"/>
              </w:rPr>
            </w:pPr>
            <w:proofErr w:type="spellStart"/>
            <w:r w:rsidRPr="008B0A47">
              <w:rPr>
                <w:rFonts w:ascii="Times New Roman" w:hAnsi="Times New Roman"/>
                <w:sz w:val="24"/>
                <w:szCs w:val="24"/>
                <w:highlight w:val="red"/>
                <w:lang w:val="en-US"/>
              </w:rPr>
              <w:t>Каржавин</w:t>
            </w:r>
            <w:proofErr w:type="spellEnd"/>
            <w:r w:rsidRPr="008B0A47">
              <w:rPr>
                <w:rFonts w:ascii="Times New Roman" w:hAnsi="Times New Roman"/>
                <w:sz w:val="24"/>
                <w:szCs w:val="24"/>
                <w:highlight w:val="red"/>
                <w:lang w:val="en-US"/>
              </w:rPr>
              <w:t xml:space="preserve"> А.Ю.</w:t>
            </w:r>
          </w:p>
        </w:tc>
      </w:tr>
    </w:tbl>
    <w:p w:rsidR="008C592E" w:rsidRPr="000A5D0D" w:rsidRDefault="008C592E" w:rsidP="008E5FFD">
      <w:pPr>
        <w:spacing w:before="120" w:after="0" w:line="240" w:lineRule="auto"/>
        <w:jc w:val="both"/>
        <w:rPr>
          <w:rFonts w:ascii="Times New Roman" w:hAnsi="Times New Roman"/>
          <w:lang w:val="en-US"/>
        </w:rPr>
      </w:pPr>
    </w:p>
    <w:sectPr w:rsidR="008C592E" w:rsidRPr="000A5D0D" w:rsidSect="00CA2260">
      <w:pgSz w:w="11906" w:h="16838"/>
      <w:pgMar w:top="426" w:right="56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3"/>
  <w:hideSpellingErrors/>
  <w:hideGrammaticalErrors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2815"/>
    <w:rsid w:val="0000315B"/>
    <w:rsid w:val="0000399E"/>
    <w:rsid w:val="00003EDA"/>
    <w:rsid w:val="00005C0E"/>
    <w:rsid w:val="00005D46"/>
    <w:rsid w:val="00006612"/>
    <w:rsid w:val="0000780A"/>
    <w:rsid w:val="00007A72"/>
    <w:rsid w:val="00012913"/>
    <w:rsid w:val="00012950"/>
    <w:rsid w:val="00012BAE"/>
    <w:rsid w:val="0001353D"/>
    <w:rsid w:val="000135F7"/>
    <w:rsid w:val="00013D98"/>
    <w:rsid w:val="000148B0"/>
    <w:rsid w:val="00014D4D"/>
    <w:rsid w:val="000155A8"/>
    <w:rsid w:val="00015D2A"/>
    <w:rsid w:val="0001623F"/>
    <w:rsid w:val="00016C76"/>
    <w:rsid w:val="000179CD"/>
    <w:rsid w:val="00017D91"/>
    <w:rsid w:val="00017EBB"/>
    <w:rsid w:val="000202BB"/>
    <w:rsid w:val="000203F4"/>
    <w:rsid w:val="00020C9D"/>
    <w:rsid w:val="00020D71"/>
    <w:rsid w:val="000222DC"/>
    <w:rsid w:val="00022932"/>
    <w:rsid w:val="00022A79"/>
    <w:rsid w:val="00023034"/>
    <w:rsid w:val="00023DEF"/>
    <w:rsid w:val="000241D1"/>
    <w:rsid w:val="00024A2B"/>
    <w:rsid w:val="0002504B"/>
    <w:rsid w:val="00025184"/>
    <w:rsid w:val="0002655B"/>
    <w:rsid w:val="00026D06"/>
    <w:rsid w:val="000275C0"/>
    <w:rsid w:val="00030C2C"/>
    <w:rsid w:val="000310D6"/>
    <w:rsid w:val="000314F3"/>
    <w:rsid w:val="00031812"/>
    <w:rsid w:val="00031BC6"/>
    <w:rsid w:val="00032205"/>
    <w:rsid w:val="000323E0"/>
    <w:rsid w:val="000328E0"/>
    <w:rsid w:val="000328FC"/>
    <w:rsid w:val="0003457D"/>
    <w:rsid w:val="00034F17"/>
    <w:rsid w:val="0003557B"/>
    <w:rsid w:val="00035F28"/>
    <w:rsid w:val="00036933"/>
    <w:rsid w:val="00036ABF"/>
    <w:rsid w:val="00040415"/>
    <w:rsid w:val="00040AC0"/>
    <w:rsid w:val="00042808"/>
    <w:rsid w:val="00042FC2"/>
    <w:rsid w:val="0004337A"/>
    <w:rsid w:val="000436BE"/>
    <w:rsid w:val="00043FA0"/>
    <w:rsid w:val="000455A3"/>
    <w:rsid w:val="0004648B"/>
    <w:rsid w:val="00047479"/>
    <w:rsid w:val="00051D58"/>
    <w:rsid w:val="0005211A"/>
    <w:rsid w:val="00052647"/>
    <w:rsid w:val="0005273A"/>
    <w:rsid w:val="00054E6C"/>
    <w:rsid w:val="000550F2"/>
    <w:rsid w:val="000550F8"/>
    <w:rsid w:val="000552BA"/>
    <w:rsid w:val="000553A5"/>
    <w:rsid w:val="00055499"/>
    <w:rsid w:val="0005716D"/>
    <w:rsid w:val="0005791E"/>
    <w:rsid w:val="000601C1"/>
    <w:rsid w:val="00060B59"/>
    <w:rsid w:val="00061ADC"/>
    <w:rsid w:val="00063161"/>
    <w:rsid w:val="00064849"/>
    <w:rsid w:val="000655E9"/>
    <w:rsid w:val="00065649"/>
    <w:rsid w:val="000660D8"/>
    <w:rsid w:val="00066F5A"/>
    <w:rsid w:val="00067BDE"/>
    <w:rsid w:val="00070FDD"/>
    <w:rsid w:val="00071391"/>
    <w:rsid w:val="000716A9"/>
    <w:rsid w:val="00071C09"/>
    <w:rsid w:val="000730A9"/>
    <w:rsid w:val="00073166"/>
    <w:rsid w:val="00073859"/>
    <w:rsid w:val="00073A63"/>
    <w:rsid w:val="00075116"/>
    <w:rsid w:val="0007563B"/>
    <w:rsid w:val="0007707E"/>
    <w:rsid w:val="000801BE"/>
    <w:rsid w:val="000818CA"/>
    <w:rsid w:val="00081F48"/>
    <w:rsid w:val="000820F2"/>
    <w:rsid w:val="00083B9E"/>
    <w:rsid w:val="0008412B"/>
    <w:rsid w:val="00084405"/>
    <w:rsid w:val="00085E05"/>
    <w:rsid w:val="0008725E"/>
    <w:rsid w:val="0008757F"/>
    <w:rsid w:val="0009035D"/>
    <w:rsid w:val="00090B0B"/>
    <w:rsid w:val="000918D2"/>
    <w:rsid w:val="000919F4"/>
    <w:rsid w:val="0009299D"/>
    <w:rsid w:val="00092AD4"/>
    <w:rsid w:val="00094400"/>
    <w:rsid w:val="0009480B"/>
    <w:rsid w:val="000969C9"/>
    <w:rsid w:val="00096BAD"/>
    <w:rsid w:val="000978AF"/>
    <w:rsid w:val="000A00C7"/>
    <w:rsid w:val="000A17B3"/>
    <w:rsid w:val="000A1FC2"/>
    <w:rsid w:val="000A20C5"/>
    <w:rsid w:val="000A225E"/>
    <w:rsid w:val="000A2591"/>
    <w:rsid w:val="000A561E"/>
    <w:rsid w:val="000A5675"/>
    <w:rsid w:val="000A5D0D"/>
    <w:rsid w:val="000A6129"/>
    <w:rsid w:val="000A7D4C"/>
    <w:rsid w:val="000B1CEA"/>
    <w:rsid w:val="000B1E0B"/>
    <w:rsid w:val="000B376D"/>
    <w:rsid w:val="000B406A"/>
    <w:rsid w:val="000B5968"/>
    <w:rsid w:val="000B5A50"/>
    <w:rsid w:val="000B60AB"/>
    <w:rsid w:val="000C0F0C"/>
    <w:rsid w:val="000C28FC"/>
    <w:rsid w:val="000C3CCC"/>
    <w:rsid w:val="000C481E"/>
    <w:rsid w:val="000C6513"/>
    <w:rsid w:val="000C6A27"/>
    <w:rsid w:val="000C755F"/>
    <w:rsid w:val="000C7E46"/>
    <w:rsid w:val="000D0760"/>
    <w:rsid w:val="000D134C"/>
    <w:rsid w:val="000D13FC"/>
    <w:rsid w:val="000D1664"/>
    <w:rsid w:val="000D1E56"/>
    <w:rsid w:val="000D2952"/>
    <w:rsid w:val="000D2C0F"/>
    <w:rsid w:val="000D44D3"/>
    <w:rsid w:val="000D7092"/>
    <w:rsid w:val="000D71D0"/>
    <w:rsid w:val="000D793C"/>
    <w:rsid w:val="000E09FA"/>
    <w:rsid w:val="000E0BD0"/>
    <w:rsid w:val="000E0E0A"/>
    <w:rsid w:val="000E12F9"/>
    <w:rsid w:val="000E305C"/>
    <w:rsid w:val="000E317F"/>
    <w:rsid w:val="000E3AA5"/>
    <w:rsid w:val="000E3BDD"/>
    <w:rsid w:val="000E5066"/>
    <w:rsid w:val="000E528D"/>
    <w:rsid w:val="000E52C8"/>
    <w:rsid w:val="000E58A4"/>
    <w:rsid w:val="000E5EF0"/>
    <w:rsid w:val="000E641A"/>
    <w:rsid w:val="000F0345"/>
    <w:rsid w:val="000F04ED"/>
    <w:rsid w:val="000F086D"/>
    <w:rsid w:val="000F30A4"/>
    <w:rsid w:val="000F3579"/>
    <w:rsid w:val="000F3B57"/>
    <w:rsid w:val="000F43D2"/>
    <w:rsid w:val="000F497B"/>
    <w:rsid w:val="000F4BD1"/>
    <w:rsid w:val="000F5957"/>
    <w:rsid w:val="000F5F09"/>
    <w:rsid w:val="000F6743"/>
    <w:rsid w:val="000F6C84"/>
    <w:rsid w:val="000F70A0"/>
    <w:rsid w:val="000F7633"/>
    <w:rsid w:val="000F7C5A"/>
    <w:rsid w:val="00100519"/>
    <w:rsid w:val="00100A50"/>
    <w:rsid w:val="0010135B"/>
    <w:rsid w:val="001015D3"/>
    <w:rsid w:val="00102992"/>
    <w:rsid w:val="00102BB3"/>
    <w:rsid w:val="00103392"/>
    <w:rsid w:val="00103818"/>
    <w:rsid w:val="00103CAA"/>
    <w:rsid w:val="00106A25"/>
    <w:rsid w:val="00107608"/>
    <w:rsid w:val="00107EFF"/>
    <w:rsid w:val="001100CB"/>
    <w:rsid w:val="00111427"/>
    <w:rsid w:val="00111871"/>
    <w:rsid w:val="00112A24"/>
    <w:rsid w:val="00112B2F"/>
    <w:rsid w:val="00114507"/>
    <w:rsid w:val="0011516F"/>
    <w:rsid w:val="00115990"/>
    <w:rsid w:val="001167E1"/>
    <w:rsid w:val="00116B47"/>
    <w:rsid w:val="0012004B"/>
    <w:rsid w:val="00120928"/>
    <w:rsid w:val="0012117A"/>
    <w:rsid w:val="00121245"/>
    <w:rsid w:val="00124535"/>
    <w:rsid w:val="00124EE4"/>
    <w:rsid w:val="00125820"/>
    <w:rsid w:val="0012690C"/>
    <w:rsid w:val="001277D2"/>
    <w:rsid w:val="001278F1"/>
    <w:rsid w:val="00131137"/>
    <w:rsid w:val="00131269"/>
    <w:rsid w:val="001316C4"/>
    <w:rsid w:val="001337F8"/>
    <w:rsid w:val="0013419B"/>
    <w:rsid w:val="001367E7"/>
    <w:rsid w:val="00136B02"/>
    <w:rsid w:val="0013727C"/>
    <w:rsid w:val="001374E7"/>
    <w:rsid w:val="00140409"/>
    <w:rsid w:val="0014123C"/>
    <w:rsid w:val="00141876"/>
    <w:rsid w:val="00143B4D"/>
    <w:rsid w:val="001443DF"/>
    <w:rsid w:val="00145055"/>
    <w:rsid w:val="001454D3"/>
    <w:rsid w:val="001455AC"/>
    <w:rsid w:val="00145DC0"/>
    <w:rsid w:val="00146305"/>
    <w:rsid w:val="00146B54"/>
    <w:rsid w:val="00147079"/>
    <w:rsid w:val="00150F59"/>
    <w:rsid w:val="001512B0"/>
    <w:rsid w:val="00152149"/>
    <w:rsid w:val="00152A27"/>
    <w:rsid w:val="00153318"/>
    <w:rsid w:val="00153799"/>
    <w:rsid w:val="001544D8"/>
    <w:rsid w:val="001564DB"/>
    <w:rsid w:val="00156817"/>
    <w:rsid w:val="00157591"/>
    <w:rsid w:val="00157A23"/>
    <w:rsid w:val="00160CEB"/>
    <w:rsid w:val="00160E1B"/>
    <w:rsid w:val="00162390"/>
    <w:rsid w:val="001628EE"/>
    <w:rsid w:val="00163D0A"/>
    <w:rsid w:val="001644C5"/>
    <w:rsid w:val="00164A85"/>
    <w:rsid w:val="00166244"/>
    <w:rsid w:val="00166DC9"/>
    <w:rsid w:val="00167CC6"/>
    <w:rsid w:val="0017005F"/>
    <w:rsid w:val="00171257"/>
    <w:rsid w:val="00171B43"/>
    <w:rsid w:val="00173B9F"/>
    <w:rsid w:val="001741B8"/>
    <w:rsid w:val="00175693"/>
    <w:rsid w:val="00176659"/>
    <w:rsid w:val="001774C6"/>
    <w:rsid w:val="00177EE7"/>
    <w:rsid w:val="00180744"/>
    <w:rsid w:val="00180780"/>
    <w:rsid w:val="00181070"/>
    <w:rsid w:val="00182F29"/>
    <w:rsid w:val="001835C8"/>
    <w:rsid w:val="001843FF"/>
    <w:rsid w:val="00184748"/>
    <w:rsid w:val="00184948"/>
    <w:rsid w:val="001849B4"/>
    <w:rsid w:val="00184B14"/>
    <w:rsid w:val="00186B68"/>
    <w:rsid w:val="00186EF8"/>
    <w:rsid w:val="0019185B"/>
    <w:rsid w:val="00191F89"/>
    <w:rsid w:val="00192201"/>
    <w:rsid w:val="001924F6"/>
    <w:rsid w:val="00192ABC"/>
    <w:rsid w:val="001935A1"/>
    <w:rsid w:val="001956E4"/>
    <w:rsid w:val="00195BB7"/>
    <w:rsid w:val="00196AFC"/>
    <w:rsid w:val="001A07D0"/>
    <w:rsid w:val="001A188F"/>
    <w:rsid w:val="001A2672"/>
    <w:rsid w:val="001A38C5"/>
    <w:rsid w:val="001A427E"/>
    <w:rsid w:val="001A4528"/>
    <w:rsid w:val="001A500D"/>
    <w:rsid w:val="001A5B6A"/>
    <w:rsid w:val="001A6155"/>
    <w:rsid w:val="001A6359"/>
    <w:rsid w:val="001A6F1F"/>
    <w:rsid w:val="001A74F6"/>
    <w:rsid w:val="001A7896"/>
    <w:rsid w:val="001A7982"/>
    <w:rsid w:val="001A79B5"/>
    <w:rsid w:val="001B0403"/>
    <w:rsid w:val="001B080F"/>
    <w:rsid w:val="001B0A6D"/>
    <w:rsid w:val="001B1EB2"/>
    <w:rsid w:val="001B2764"/>
    <w:rsid w:val="001B540F"/>
    <w:rsid w:val="001B5911"/>
    <w:rsid w:val="001B6834"/>
    <w:rsid w:val="001B7154"/>
    <w:rsid w:val="001B7CA7"/>
    <w:rsid w:val="001B7E63"/>
    <w:rsid w:val="001C24AC"/>
    <w:rsid w:val="001C2606"/>
    <w:rsid w:val="001C273E"/>
    <w:rsid w:val="001C36E7"/>
    <w:rsid w:val="001C4A3B"/>
    <w:rsid w:val="001C5AC0"/>
    <w:rsid w:val="001C634E"/>
    <w:rsid w:val="001C6727"/>
    <w:rsid w:val="001C7A96"/>
    <w:rsid w:val="001C7CCB"/>
    <w:rsid w:val="001D0602"/>
    <w:rsid w:val="001D06A2"/>
    <w:rsid w:val="001D0B50"/>
    <w:rsid w:val="001D0C70"/>
    <w:rsid w:val="001D2699"/>
    <w:rsid w:val="001D331B"/>
    <w:rsid w:val="001D45EF"/>
    <w:rsid w:val="001D523B"/>
    <w:rsid w:val="001D68F9"/>
    <w:rsid w:val="001D734F"/>
    <w:rsid w:val="001D7738"/>
    <w:rsid w:val="001D79C6"/>
    <w:rsid w:val="001E0F8D"/>
    <w:rsid w:val="001E20D0"/>
    <w:rsid w:val="001E2A47"/>
    <w:rsid w:val="001E3761"/>
    <w:rsid w:val="001E3857"/>
    <w:rsid w:val="001E3A24"/>
    <w:rsid w:val="001E457E"/>
    <w:rsid w:val="001E4FCC"/>
    <w:rsid w:val="001E7AC4"/>
    <w:rsid w:val="001E7EA8"/>
    <w:rsid w:val="001E7F62"/>
    <w:rsid w:val="001F0075"/>
    <w:rsid w:val="001F0B05"/>
    <w:rsid w:val="001F0CF7"/>
    <w:rsid w:val="001F0DA6"/>
    <w:rsid w:val="001F113F"/>
    <w:rsid w:val="001F272E"/>
    <w:rsid w:val="001F691B"/>
    <w:rsid w:val="001F7BC2"/>
    <w:rsid w:val="001F7D80"/>
    <w:rsid w:val="002002EB"/>
    <w:rsid w:val="00200BC8"/>
    <w:rsid w:val="00200F2F"/>
    <w:rsid w:val="0020157D"/>
    <w:rsid w:val="002021E1"/>
    <w:rsid w:val="002023E5"/>
    <w:rsid w:val="00203056"/>
    <w:rsid w:val="00203287"/>
    <w:rsid w:val="00203EC8"/>
    <w:rsid w:val="00204019"/>
    <w:rsid w:val="00205204"/>
    <w:rsid w:val="00205696"/>
    <w:rsid w:val="00205CCB"/>
    <w:rsid w:val="00205D96"/>
    <w:rsid w:val="0020641A"/>
    <w:rsid w:val="00206CA9"/>
    <w:rsid w:val="00206FB9"/>
    <w:rsid w:val="002076BC"/>
    <w:rsid w:val="00207B6C"/>
    <w:rsid w:val="00207B7C"/>
    <w:rsid w:val="00210EC3"/>
    <w:rsid w:val="002113F9"/>
    <w:rsid w:val="0021147B"/>
    <w:rsid w:val="00211D72"/>
    <w:rsid w:val="00212A49"/>
    <w:rsid w:val="00213947"/>
    <w:rsid w:val="00213DF3"/>
    <w:rsid w:val="0021422F"/>
    <w:rsid w:val="00214533"/>
    <w:rsid w:val="002152E1"/>
    <w:rsid w:val="0021729F"/>
    <w:rsid w:val="002176D8"/>
    <w:rsid w:val="00217B9C"/>
    <w:rsid w:val="00217F80"/>
    <w:rsid w:val="0022001B"/>
    <w:rsid w:val="0022046C"/>
    <w:rsid w:val="0022225B"/>
    <w:rsid w:val="00223024"/>
    <w:rsid w:val="002235D8"/>
    <w:rsid w:val="00224751"/>
    <w:rsid w:val="00224987"/>
    <w:rsid w:val="00224B9C"/>
    <w:rsid w:val="00224EF9"/>
    <w:rsid w:val="002259DB"/>
    <w:rsid w:val="00225BD0"/>
    <w:rsid w:val="00225E8A"/>
    <w:rsid w:val="00226323"/>
    <w:rsid w:val="0022735A"/>
    <w:rsid w:val="002274D4"/>
    <w:rsid w:val="0022790A"/>
    <w:rsid w:val="00231B36"/>
    <w:rsid w:val="00231E4E"/>
    <w:rsid w:val="00232A92"/>
    <w:rsid w:val="00232D88"/>
    <w:rsid w:val="0023303F"/>
    <w:rsid w:val="002330F9"/>
    <w:rsid w:val="00235A87"/>
    <w:rsid w:val="00235D19"/>
    <w:rsid w:val="00236422"/>
    <w:rsid w:val="00236478"/>
    <w:rsid w:val="0023689D"/>
    <w:rsid w:val="00236F5D"/>
    <w:rsid w:val="00237ED5"/>
    <w:rsid w:val="002400CC"/>
    <w:rsid w:val="00240547"/>
    <w:rsid w:val="00240786"/>
    <w:rsid w:val="00240C7E"/>
    <w:rsid w:val="00241897"/>
    <w:rsid w:val="00241A22"/>
    <w:rsid w:val="00241DAE"/>
    <w:rsid w:val="00241E00"/>
    <w:rsid w:val="002425E2"/>
    <w:rsid w:val="002429C5"/>
    <w:rsid w:val="00242D2B"/>
    <w:rsid w:val="00242FD2"/>
    <w:rsid w:val="0024338E"/>
    <w:rsid w:val="00243C28"/>
    <w:rsid w:val="002441D4"/>
    <w:rsid w:val="0024573D"/>
    <w:rsid w:val="00245FD3"/>
    <w:rsid w:val="00246D0A"/>
    <w:rsid w:val="00246FEB"/>
    <w:rsid w:val="002472EB"/>
    <w:rsid w:val="002478B9"/>
    <w:rsid w:val="00247ABD"/>
    <w:rsid w:val="002506DF"/>
    <w:rsid w:val="00251165"/>
    <w:rsid w:val="002514A9"/>
    <w:rsid w:val="0025211A"/>
    <w:rsid w:val="0025370C"/>
    <w:rsid w:val="00253DC5"/>
    <w:rsid w:val="0025422B"/>
    <w:rsid w:val="00254925"/>
    <w:rsid w:val="00255D1A"/>
    <w:rsid w:val="00260171"/>
    <w:rsid w:val="002618BD"/>
    <w:rsid w:val="0026233E"/>
    <w:rsid w:val="002628E1"/>
    <w:rsid w:val="00262C12"/>
    <w:rsid w:val="0026311A"/>
    <w:rsid w:val="002646EF"/>
    <w:rsid w:val="0026488F"/>
    <w:rsid w:val="00265362"/>
    <w:rsid w:val="0026649C"/>
    <w:rsid w:val="00266A21"/>
    <w:rsid w:val="00266D07"/>
    <w:rsid w:val="00270923"/>
    <w:rsid w:val="002733DB"/>
    <w:rsid w:val="00273CAD"/>
    <w:rsid w:val="00274574"/>
    <w:rsid w:val="002745C5"/>
    <w:rsid w:val="00274DDB"/>
    <w:rsid w:val="00275783"/>
    <w:rsid w:val="0027599F"/>
    <w:rsid w:val="00275AFF"/>
    <w:rsid w:val="0027714C"/>
    <w:rsid w:val="002803CD"/>
    <w:rsid w:val="00282E28"/>
    <w:rsid w:val="0028396B"/>
    <w:rsid w:val="00284E51"/>
    <w:rsid w:val="002860CA"/>
    <w:rsid w:val="00286185"/>
    <w:rsid w:val="00286455"/>
    <w:rsid w:val="00287C63"/>
    <w:rsid w:val="002907B8"/>
    <w:rsid w:val="00290A6B"/>
    <w:rsid w:val="00293BD8"/>
    <w:rsid w:val="00294C22"/>
    <w:rsid w:val="00294CD8"/>
    <w:rsid w:val="00296C2A"/>
    <w:rsid w:val="00296EC0"/>
    <w:rsid w:val="002A037E"/>
    <w:rsid w:val="002A1273"/>
    <w:rsid w:val="002A1698"/>
    <w:rsid w:val="002A2887"/>
    <w:rsid w:val="002A29F4"/>
    <w:rsid w:val="002A2E93"/>
    <w:rsid w:val="002A444A"/>
    <w:rsid w:val="002A5664"/>
    <w:rsid w:val="002A5C6F"/>
    <w:rsid w:val="002A5D8F"/>
    <w:rsid w:val="002A7D21"/>
    <w:rsid w:val="002B04A6"/>
    <w:rsid w:val="002B104E"/>
    <w:rsid w:val="002B31C5"/>
    <w:rsid w:val="002B5B65"/>
    <w:rsid w:val="002B6F6E"/>
    <w:rsid w:val="002B6FEF"/>
    <w:rsid w:val="002B7550"/>
    <w:rsid w:val="002B767B"/>
    <w:rsid w:val="002B7FC1"/>
    <w:rsid w:val="002C1709"/>
    <w:rsid w:val="002C1A02"/>
    <w:rsid w:val="002C1FDF"/>
    <w:rsid w:val="002C3123"/>
    <w:rsid w:val="002C3344"/>
    <w:rsid w:val="002C3DFA"/>
    <w:rsid w:val="002C3F9D"/>
    <w:rsid w:val="002C432A"/>
    <w:rsid w:val="002C5E36"/>
    <w:rsid w:val="002C7C03"/>
    <w:rsid w:val="002D2124"/>
    <w:rsid w:val="002D22D7"/>
    <w:rsid w:val="002D3843"/>
    <w:rsid w:val="002D385B"/>
    <w:rsid w:val="002D51CE"/>
    <w:rsid w:val="002D5207"/>
    <w:rsid w:val="002D689E"/>
    <w:rsid w:val="002D692C"/>
    <w:rsid w:val="002D6B20"/>
    <w:rsid w:val="002D6D17"/>
    <w:rsid w:val="002D7179"/>
    <w:rsid w:val="002D7479"/>
    <w:rsid w:val="002D7648"/>
    <w:rsid w:val="002E18F9"/>
    <w:rsid w:val="002E2CFD"/>
    <w:rsid w:val="002E3AA4"/>
    <w:rsid w:val="002E3FA5"/>
    <w:rsid w:val="002E450C"/>
    <w:rsid w:val="002E48B7"/>
    <w:rsid w:val="002E5A24"/>
    <w:rsid w:val="002E6368"/>
    <w:rsid w:val="002E7204"/>
    <w:rsid w:val="002E76F0"/>
    <w:rsid w:val="002E77C7"/>
    <w:rsid w:val="002E7D92"/>
    <w:rsid w:val="002F0337"/>
    <w:rsid w:val="002F1169"/>
    <w:rsid w:val="002F1D8F"/>
    <w:rsid w:val="002F2B7E"/>
    <w:rsid w:val="002F2BC9"/>
    <w:rsid w:val="002F2BE6"/>
    <w:rsid w:val="002F370A"/>
    <w:rsid w:val="002F3771"/>
    <w:rsid w:val="002F3E3D"/>
    <w:rsid w:val="002F5341"/>
    <w:rsid w:val="003000CB"/>
    <w:rsid w:val="00300BBF"/>
    <w:rsid w:val="00302FA9"/>
    <w:rsid w:val="00303689"/>
    <w:rsid w:val="00303F7F"/>
    <w:rsid w:val="003043D9"/>
    <w:rsid w:val="00304FE6"/>
    <w:rsid w:val="00305359"/>
    <w:rsid w:val="00305644"/>
    <w:rsid w:val="00305673"/>
    <w:rsid w:val="00306491"/>
    <w:rsid w:val="00306ADE"/>
    <w:rsid w:val="003074F4"/>
    <w:rsid w:val="003075C5"/>
    <w:rsid w:val="0031009E"/>
    <w:rsid w:val="00310550"/>
    <w:rsid w:val="00310A4E"/>
    <w:rsid w:val="00311286"/>
    <w:rsid w:val="003114B7"/>
    <w:rsid w:val="00311CB1"/>
    <w:rsid w:val="0031248F"/>
    <w:rsid w:val="00312DD7"/>
    <w:rsid w:val="00313277"/>
    <w:rsid w:val="00313CC6"/>
    <w:rsid w:val="00314949"/>
    <w:rsid w:val="00314EA5"/>
    <w:rsid w:val="00314F92"/>
    <w:rsid w:val="003156D1"/>
    <w:rsid w:val="003158AE"/>
    <w:rsid w:val="0031649A"/>
    <w:rsid w:val="0031671C"/>
    <w:rsid w:val="003170FC"/>
    <w:rsid w:val="00317906"/>
    <w:rsid w:val="0032013C"/>
    <w:rsid w:val="00320587"/>
    <w:rsid w:val="00320883"/>
    <w:rsid w:val="003216A3"/>
    <w:rsid w:val="00321AFF"/>
    <w:rsid w:val="00324151"/>
    <w:rsid w:val="00324C12"/>
    <w:rsid w:val="00326B85"/>
    <w:rsid w:val="0032734C"/>
    <w:rsid w:val="00327DE4"/>
    <w:rsid w:val="003301B6"/>
    <w:rsid w:val="00330830"/>
    <w:rsid w:val="00330833"/>
    <w:rsid w:val="00330C55"/>
    <w:rsid w:val="00331118"/>
    <w:rsid w:val="003314F4"/>
    <w:rsid w:val="00331E05"/>
    <w:rsid w:val="00332712"/>
    <w:rsid w:val="00332B57"/>
    <w:rsid w:val="00332BDD"/>
    <w:rsid w:val="00333C7D"/>
    <w:rsid w:val="003341AE"/>
    <w:rsid w:val="003343FA"/>
    <w:rsid w:val="00335049"/>
    <w:rsid w:val="00335DDD"/>
    <w:rsid w:val="003367A2"/>
    <w:rsid w:val="00336A98"/>
    <w:rsid w:val="00336E86"/>
    <w:rsid w:val="003372F6"/>
    <w:rsid w:val="00337393"/>
    <w:rsid w:val="00340115"/>
    <w:rsid w:val="00340364"/>
    <w:rsid w:val="00340C7B"/>
    <w:rsid w:val="00340D5C"/>
    <w:rsid w:val="003413B3"/>
    <w:rsid w:val="00342C5F"/>
    <w:rsid w:val="00342EBB"/>
    <w:rsid w:val="003431A7"/>
    <w:rsid w:val="003434DD"/>
    <w:rsid w:val="00343876"/>
    <w:rsid w:val="003443C3"/>
    <w:rsid w:val="00345199"/>
    <w:rsid w:val="003453BC"/>
    <w:rsid w:val="00345A96"/>
    <w:rsid w:val="00345ABF"/>
    <w:rsid w:val="00345AC7"/>
    <w:rsid w:val="00346A8A"/>
    <w:rsid w:val="0034758A"/>
    <w:rsid w:val="0035203E"/>
    <w:rsid w:val="00352FC4"/>
    <w:rsid w:val="003534FF"/>
    <w:rsid w:val="00353D20"/>
    <w:rsid w:val="003541AF"/>
    <w:rsid w:val="003543D1"/>
    <w:rsid w:val="0035491F"/>
    <w:rsid w:val="0035534B"/>
    <w:rsid w:val="00355956"/>
    <w:rsid w:val="00355CD3"/>
    <w:rsid w:val="00355CF3"/>
    <w:rsid w:val="00356BBF"/>
    <w:rsid w:val="003575D6"/>
    <w:rsid w:val="003578C2"/>
    <w:rsid w:val="00361007"/>
    <w:rsid w:val="0036169B"/>
    <w:rsid w:val="0036269A"/>
    <w:rsid w:val="00363D23"/>
    <w:rsid w:val="00364F7D"/>
    <w:rsid w:val="003656F5"/>
    <w:rsid w:val="003666C1"/>
    <w:rsid w:val="00366A2B"/>
    <w:rsid w:val="00366FAC"/>
    <w:rsid w:val="003702B7"/>
    <w:rsid w:val="00370841"/>
    <w:rsid w:val="00370B7B"/>
    <w:rsid w:val="003722DE"/>
    <w:rsid w:val="003723A0"/>
    <w:rsid w:val="003739F5"/>
    <w:rsid w:val="00374538"/>
    <w:rsid w:val="00374581"/>
    <w:rsid w:val="00374B8A"/>
    <w:rsid w:val="00374ECA"/>
    <w:rsid w:val="00375510"/>
    <w:rsid w:val="0037553C"/>
    <w:rsid w:val="00375A37"/>
    <w:rsid w:val="00375AE4"/>
    <w:rsid w:val="00376631"/>
    <w:rsid w:val="003779D1"/>
    <w:rsid w:val="00381923"/>
    <w:rsid w:val="003823D6"/>
    <w:rsid w:val="0038251E"/>
    <w:rsid w:val="00382EB3"/>
    <w:rsid w:val="00383321"/>
    <w:rsid w:val="00383E23"/>
    <w:rsid w:val="00383E64"/>
    <w:rsid w:val="00383F80"/>
    <w:rsid w:val="003840D0"/>
    <w:rsid w:val="00384A05"/>
    <w:rsid w:val="00384EE7"/>
    <w:rsid w:val="00386E32"/>
    <w:rsid w:val="00387D0F"/>
    <w:rsid w:val="0039061F"/>
    <w:rsid w:val="00390D2B"/>
    <w:rsid w:val="00391577"/>
    <w:rsid w:val="00392616"/>
    <w:rsid w:val="00392C0B"/>
    <w:rsid w:val="00396345"/>
    <w:rsid w:val="00396663"/>
    <w:rsid w:val="003967E5"/>
    <w:rsid w:val="003A0345"/>
    <w:rsid w:val="003A0573"/>
    <w:rsid w:val="003A05DB"/>
    <w:rsid w:val="003A0FE2"/>
    <w:rsid w:val="003A15EC"/>
    <w:rsid w:val="003A17DB"/>
    <w:rsid w:val="003A3062"/>
    <w:rsid w:val="003A3121"/>
    <w:rsid w:val="003A361D"/>
    <w:rsid w:val="003A37C2"/>
    <w:rsid w:val="003A4E2D"/>
    <w:rsid w:val="003A5F48"/>
    <w:rsid w:val="003A622A"/>
    <w:rsid w:val="003A6AAB"/>
    <w:rsid w:val="003A6EDF"/>
    <w:rsid w:val="003A765B"/>
    <w:rsid w:val="003B1AA2"/>
    <w:rsid w:val="003B28D8"/>
    <w:rsid w:val="003B327E"/>
    <w:rsid w:val="003B3F64"/>
    <w:rsid w:val="003B46E9"/>
    <w:rsid w:val="003B48FC"/>
    <w:rsid w:val="003B60D8"/>
    <w:rsid w:val="003B705E"/>
    <w:rsid w:val="003B7266"/>
    <w:rsid w:val="003B7763"/>
    <w:rsid w:val="003B77EF"/>
    <w:rsid w:val="003B792F"/>
    <w:rsid w:val="003C0C71"/>
    <w:rsid w:val="003C161B"/>
    <w:rsid w:val="003C1B58"/>
    <w:rsid w:val="003C1CE8"/>
    <w:rsid w:val="003C21DE"/>
    <w:rsid w:val="003C2349"/>
    <w:rsid w:val="003C254B"/>
    <w:rsid w:val="003C2C17"/>
    <w:rsid w:val="003C30CC"/>
    <w:rsid w:val="003C3778"/>
    <w:rsid w:val="003C3E3F"/>
    <w:rsid w:val="003C5098"/>
    <w:rsid w:val="003C5133"/>
    <w:rsid w:val="003C59F9"/>
    <w:rsid w:val="003C608A"/>
    <w:rsid w:val="003C616C"/>
    <w:rsid w:val="003C6DC1"/>
    <w:rsid w:val="003C6FD4"/>
    <w:rsid w:val="003C770E"/>
    <w:rsid w:val="003D044E"/>
    <w:rsid w:val="003D0C12"/>
    <w:rsid w:val="003D3B38"/>
    <w:rsid w:val="003D4442"/>
    <w:rsid w:val="003D44F2"/>
    <w:rsid w:val="003D4BCB"/>
    <w:rsid w:val="003D682A"/>
    <w:rsid w:val="003D77F8"/>
    <w:rsid w:val="003E0EF1"/>
    <w:rsid w:val="003E19BE"/>
    <w:rsid w:val="003E1A8F"/>
    <w:rsid w:val="003E1C1B"/>
    <w:rsid w:val="003E20CB"/>
    <w:rsid w:val="003E23A9"/>
    <w:rsid w:val="003E24D5"/>
    <w:rsid w:val="003E31BB"/>
    <w:rsid w:val="003E38D2"/>
    <w:rsid w:val="003E4294"/>
    <w:rsid w:val="003E45AE"/>
    <w:rsid w:val="003E5944"/>
    <w:rsid w:val="003E699E"/>
    <w:rsid w:val="003E6E7B"/>
    <w:rsid w:val="003E72D5"/>
    <w:rsid w:val="003F00CF"/>
    <w:rsid w:val="003F05F6"/>
    <w:rsid w:val="003F09B9"/>
    <w:rsid w:val="003F1059"/>
    <w:rsid w:val="003F1219"/>
    <w:rsid w:val="003F1808"/>
    <w:rsid w:val="003F1C49"/>
    <w:rsid w:val="003F2527"/>
    <w:rsid w:val="003F310B"/>
    <w:rsid w:val="003F4177"/>
    <w:rsid w:val="003F43EA"/>
    <w:rsid w:val="003F5A3B"/>
    <w:rsid w:val="003F6B17"/>
    <w:rsid w:val="003F6C4D"/>
    <w:rsid w:val="003F6F96"/>
    <w:rsid w:val="003F7056"/>
    <w:rsid w:val="003F72F4"/>
    <w:rsid w:val="003F7697"/>
    <w:rsid w:val="003F794E"/>
    <w:rsid w:val="003F7D65"/>
    <w:rsid w:val="004001B0"/>
    <w:rsid w:val="00400BB2"/>
    <w:rsid w:val="00402285"/>
    <w:rsid w:val="004027D1"/>
    <w:rsid w:val="00404EFF"/>
    <w:rsid w:val="0040597C"/>
    <w:rsid w:val="004075C8"/>
    <w:rsid w:val="00410B2B"/>
    <w:rsid w:val="004114E5"/>
    <w:rsid w:val="004116E3"/>
    <w:rsid w:val="00411818"/>
    <w:rsid w:val="0041204B"/>
    <w:rsid w:val="00412E74"/>
    <w:rsid w:val="00412FE2"/>
    <w:rsid w:val="0041330A"/>
    <w:rsid w:val="0041460C"/>
    <w:rsid w:val="00414A25"/>
    <w:rsid w:val="00416FDA"/>
    <w:rsid w:val="00417024"/>
    <w:rsid w:val="00417F4B"/>
    <w:rsid w:val="00420BF4"/>
    <w:rsid w:val="00420C33"/>
    <w:rsid w:val="00420E13"/>
    <w:rsid w:val="00422118"/>
    <w:rsid w:val="00423273"/>
    <w:rsid w:val="00423440"/>
    <w:rsid w:val="00423A17"/>
    <w:rsid w:val="00424565"/>
    <w:rsid w:val="00426455"/>
    <w:rsid w:val="00426B70"/>
    <w:rsid w:val="00426B88"/>
    <w:rsid w:val="004308B6"/>
    <w:rsid w:val="00430CB7"/>
    <w:rsid w:val="004314A0"/>
    <w:rsid w:val="00432614"/>
    <w:rsid w:val="0043420A"/>
    <w:rsid w:val="0043517C"/>
    <w:rsid w:val="004356AB"/>
    <w:rsid w:val="004375D0"/>
    <w:rsid w:val="00441BDA"/>
    <w:rsid w:val="00442553"/>
    <w:rsid w:val="00443672"/>
    <w:rsid w:val="00444CE1"/>
    <w:rsid w:val="00446E04"/>
    <w:rsid w:val="00447774"/>
    <w:rsid w:val="004501A8"/>
    <w:rsid w:val="00450335"/>
    <w:rsid w:val="00450368"/>
    <w:rsid w:val="0045158E"/>
    <w:rsid w:val="00452021"/>
    <w:rsid w:val="00452397"/>
    <w:rsid w:val="00452790"/>
    <w:rsid w:val="00452955"/>
    <w:rsid w:val="00452ABD"/>
    <w:rsid w:val="00452B8E"/>
    <w:rsid w:val="00452BD1"/>
    <w:rsid w:val="00454278"/>
    <w:rsid w:val="00456184"/>
    <w:rsid w:val="004570A2"/>
    <w:rsid w:val="004574A5"/>
    <w:rsid w:val="00457D77"/>
    <w:rsid w:val="00460A6E"/>
    <w:rsid w:val="00461180"/>
    <w:rsid w:val="004627AE"/>
    <w:rsid w:val="004627F1"/>
    <w:rsid w:val="00462886"/>
    <w:rsid w:val="00462F8C"/>
    <w:rsid w:val="00463170"/>
    <w:rsid w:val="00463DED"/>
    <w:rsid w:val="00464383"/>
    <w:rsid w:val="00465CD1"/>
    <w:rsid w:val="00466011"/>
    <w:rsid w:val="0046661D"/>
    <w:rsid w:val="00466971"/>
    <w:rsid w:val="004671AD"/>
    <w:rsid w:val="00467E82"/>
    <w:rsid w:val="00470568"/>
    <w:rsid w:val="00470C7E"/>
    <w:rsid w:val="004713DC"/>
    <w:rsid w:val="0047269C"/>
    <w:rsid w:val="00472742"/>
    <w:rsid w:val="00472B68"/>
    <w:rsid w:val="00473D67"/>
    <w:rsid w:val="00475849"/>
    <w:rsid w:val="0047690E"/>
    <w:rsid w:val="00477F01"/>
    <w:rsid w:val="00481DF8"/>
    <w:rsid w:val="00482D1E"/>
    <w:rsid w:val="004830D2"/>
    <w:rsid w:val="0048369E"/>
    <w:rsid w:val="00485F44"/>
    <w:rsid w:val="00485FA4"/>
    <w:rsid w:val="0048628A"/>
    <w:rsid w:val="0048678A"/>
    <w:rsid w:val="00487103"/>
    <w:rsid w:val="00487602"/>
    <w:rsid w:val="00487BED"/>
    <w:rsid w:val="00487F4F"/>
    <w:rsid w:val="00490B75"/>
    <w:rsid w:val="00490E5A"/>
    <w:rsid w:val="00491126"/>
    <w:rsid w:val="00491B6F"/>
    <w:rsid w:val="00492B7E"/>
    <w:rsid w:val="00492F6B"/>
    <w:rsid w:val="004937E9"/>
    <w:rsid w:val="004951AC"/>
    <w:rsid w:val="00495DA3"/>
    <w:rsid w:val="004961A8"/>
    <w:rsid w:val="004967DF"/>
    <w:rsid w:val="00497362"/>
    <w:rsid w:val="004A0215"/>
    <w:rsid w:val="004A0579"/>
    <w:rsid w:val="004A29BC"/>
    <w:rsid w:val="004A2EB6"/>
    <w:rsid w:val="004A3AA2"/>
    <w:rsid w:val="004A4F7C"/>
    <w:rsid w:val="004A52A5"/>
    <w:rsid w:val="004A544A"/>
    <w:rsid w:val="004A54CA"/>
    <w:rsid w:val="004A590A"/>
    <w:rsid w:val="004A608F"/>
    <w:rsid w:val="004A6A7A"/>
    <w:rsid w:val="004A7540"/>
    <w:rsid w:val="004A7B26"/>
    <w:rsid w:val="004B06B6"/>
    <w:rsid w:val="004B12CC"/>
    <w:rsid w:val="004B1B3D"/>
    <w:rsid w:val="004B2769"/>
    <w:rsid w:val="004B2869"/>
    <w:rsid w:val="004B2CA2"/>
    <w:rsid w:val="004B3760"/>
    <w:rsid w:val="004B469E"/>
    <w:rsid w:val="004B49A2"/>
    <w:rsid w:val="004B5190"/>
    <w:rsid w:val="004B55F1"/>
    <w:rsid w:val="004B5CB9"/>
    <w:rsid w:val="004B69A7"/>
    <w:rsid w:val="004C0439"/>
    <w:rsid w:val="004C0591"/>
    <w:rsid w:val="004C0F23"/>
    <w:rsid w:val="004C10C7"/>
    <w:rsid w:val="004C1334"/>
    <w:rsid w:val="004C1FC6"/>
    <w:rsid w:val="004C249A"/>
    <w:rsid w:val="004C2CAA"/>
    <w:rsid w:val="004C3F83"/>
    <w:rsid w:val="004C4670"/>
    <w:rsid w:val="004C477D"/>
    <w:rsid w:val="004C4954"/>
    <w:rsid w:val="004C4DC9"/>
    <w:rsid w:val="004C5D19"/>
    <w:rsid w:val="004C72A2"/>
    <w:rsid w:val="004C7C1D"/>
    <w:rsid w:val="004C7F91"/>
    <w:rsid w:val="004D02A9"/>
    <w:rsid w:val="004D02D3"/>
    <w:rsid w:val="004D3592"/>
    <w:rsid w:val="004D3CCA"/>
    <w:rsid w:val="004D4A44"/>
    <w:rsid w:val="004D4A90"/>
    <w:rsid w:val="004D572F"/>
    <w:rsid w:val="004D62E1"/>
    <w:rsid w:val="004D7E60"/>
    <w:rsid w:val="004E00DD"/>
    <w:rsid w:val="004E1746"/>
    <w:rsid w:val="004E217D"/>
    <w:rsid w:val="004E29FD"/>
    <w:rsid w:val="004E32EA"/>
    <w:rsid w:val="004E40B2"/>
    <w:rsid w:val="004E4577"/>
    <w:rsid w:val="004E5548"/>
    <w:rsid w:val="004E65FD"/>
    <w:rsid w:val="004E6DD5"/>
    <w:rsid w:val="004E6DDB"/>
    <w:rsid w:val="004E77A5"/>
    <w:rsid w:val="004E77FE"/>
    <w:rsid w:val="004E7CBE"/>
    <w:rsid w:val="004F0C24"/>
    <w:rsid w:val="004F0CD0"/>
    <w:rsid w:val="004F0D41"/>
    <w:rsid w:val="004F23EB"/>
    <w:rsid w:val="004F23FB"/>
    <w:rsid w:val="004F313C"/>
    <w:rsid w:val="004F317E"/>
    <w:rsid w:val="004F5887"/>
    <w:rsid w:val="004F6A45"/>
    <w:rsid w:val="004F7998"/>
    <w:rsid w:val="00500251"/>
    <w:rsid w:val="00501CEA"/>
    <w:rsid w:val="005023C2"/>
    <w:rsid w:val="00503757"/>
    <w:rsid w:val="005037EB"/>
    <w:rsid w:val="00505154"/>
    <w:rsid w:val="0050665A"/>
    <w:rsid w:val="0050680A"/>
    <w:rsid w:val="00506CE6"/>
    <w:rsid w:val="00506F5B"/>
    <w:rsid w:val="00507159"/>
    <w:rsid w:val="00507B68"/>
    <w:rsid w:val="00510129"/>
    <w:rsid w:val="00510137"/>
    <w:rsid w:val="00510D05"/>
    <w:rsid w:val="00510F4B"/>
    <w:rsid w:val="0051242C"/>
    <w:rsid w:val="005124E8"/>
    <w:rsid w:val="00514395"/>
    <w:rsid w:val="0051442F"/>
    <w:rsid w:val="005158E4"/>
    <w:rsid w:val="00515947"/>
    <w:rsid w:val="00515CD3"/>
    <w:rsid w:val="005169C8"/>
    <w:rsid w:val="00523051"/>
    <w:rsid w:val="00523230"/>
    <w:rsid w:val="0052408A"/>
    <w:rsid w:val="005255D3"/>
    <w:rsid w:val="00525E39"/>
    <w:rsid w:val="00526148"/>
    <w:rsid w:val="005270CC"/>
    <w:rsid w:val="00530050"/>
    <w:rsid w:val="005309AA"/>
    <w:rsid w:val="00530D56"/>
    <w:rsid w:val="005310D9"/>
    <w:rsid w:val="00531D07"/>
    <w:rsid w:val="00533843"/>
    <w:rsid w:val="005340AB"/>
    <w:rsid w:val="00535258"/>
    <w:rsid w:val="0053540D"/>
    <w:rsid w:val="005370B4"/>
    <w:rsid w:val="00537E3D"/>
    <w:rsid w:val="00537FB8"/>
    <w:rsid w:val="0054170B"/>
    <w:rsid w:val="00541884"/>
    <w:rsid w:val="00542B2F"/>
    <w:rsid w:val="00542D9A"/>
    <w:rsid w:val="00543436"/>
    <w:rsid w:val="00543829"/>
    <w:rsid w:val="005438AF"/>
    <w:rsid w:val="00545BF4"/>
    <w:rsid w:val="005504F1"/>
    <w:rsid w:val="0055070E"/>
    <w:rsid w:val="00551321"/>
    <w:rsid w:val="00551AA1"/>
    <w:rsid w:val="005526C0"/>
    <w:rsid w:val="005542D2"/>
    <w:rsid w:val="00554419"/>
    <w:rsid w:val="00554524"/>
    <w:rsid w:val="00554F77"/>
    <w:rsid w:val="00554F85"/>
    <w:rsid w:val="00555DC5"/>
    <w:rsid w:val="005565A9"/>
    <w:rsid w:val="00556843"/>
    <w:rsid w:val="00556C19"/>
    <w:rsid w:val="00556EDF"/>
    <w:rsid w:val="0055706F"/>
    <w:rsid w:val="00557659"/>
    <w:rsid w:val="00557BB5"/>
    <w:rsid w:val="00560426"/>
    <w:rsid w:val="005606FD"/>
    <w:rsid w:val="00560CAA"/>
    <w:rsid w:val="00563013"/>
    <w:rsid w:val="005630EA"/>
    <w:rsid w:val="00563599"/>
    <w:rsid w:val="00563725"/>
    <w:rsid w:val="00563FD3"/>
    <w:rsid w:val="00564283"/>
    <w:rsid w:val="00565D33"/>
    <w:rsid w:val="00567831"/>
    <w:rsid w:val="00567AC2"/>
    <w:rsid w:val="00570222"/>
    <w:rsid w:val="00570314"/>
    <w:rsid w:val="0057093E"/>
    <w:rsid w:val="00570A02"/>
    <w:rsid w:val="00570CC4"/>
    <w:rsid w:val="00570E01"/>
    <w:rsid w:val="0057171A"/>
    <w:rsid w:val="005724FF"/>
    <w:rsid w:val="0057264E"/>
    <w:rsid w:val="00573489"/>
    <w:rsid w:val="005755CD"/>
    <w:rsid w:val="00577585"/>
    <w:rsid w:val="00580DC0"/>
    <w:rsid w:val="00581194"/>
    <w:rsid w:val="00581CBF"/>
    <w:rsid w:val="00581E32"/>
    <w:rsid w:val="0058256E"/>
    <w:rsid w:val="005839A4"/>
    <w:rsid w:val="00583E28"/>
    <w:rsid w:val="005862DF"/>
    <w:rsid w:val="0058654A"/>
    <w:rsid w:val="00586C09"/>
    <w:rsid w:val="0059289B"/>
    <w:rsid w:val="005942C1"/>
    <w:rsid w:val="00596366"/>
    <w:rsid w:val="005968DB"/>
    <w:rsid w:val="00597CB3"/>
    <w:rsid w:val="005A0AC3"/>
    <w:rsid w:val="005A11AA"/>
    <w:rsid w:val="005A19E7"/>
    <w:rsid w:val="005A1CDA"/>
    <w:rsid w:val="005A1D64"/>
    <w:rsid w:val="005A4549"/>
    <w:rsid w:val="005A4EE5"/>
    <w:rsid w:val="005A7109"/>
    <w:rsid w:val="005A7299"/>
    <w:rsid w:val="005A7F9E"/>
    <w:rsid w:val="005B0805"/>
    <w:rsid w:val="005B0D35"/>
    <w:rsid w:val="005B0DAC"/>
    <w:rsid w:val="005B25A0"/>
    <w:rsid w:val="005B37DD"/>
    <w:rsid w:val="005B39AC"/>
    <w:rsid w:val="005B3B22"/>
    <w:rsid w:val="005B3DD2"/>
    <w:rsid w:val="005B699F"/>
    <w:rsid w:val="005B6A1C"/>
    <w:rsid w:val="005B72EC"/>
    <w:rsid w:val="005C00BF"/>
    <w:rsid w:val="005C08EE"/>
    <w:rsid w:val="005C17D4"/>
    <w:rsid w:val="005C1C2B"/>
    <w:rsid w:val="005C208D"/>
    <w:rsid w:val="005C3237"/>
    <w:rsid w:val="005C3A08"/>
    <w:rsid w:val="005C554E"/>
    <w:rsid w:val="005C56C7"/>
    <w:rsid w:val="005C5F09"/>
    <w:rsid w:val="005C6144"/>
    <w:rsid w:val="005C68BC"/>
    <w:rsid w:val="005C6D80"/>
    <w:rsid w:val="005C75FB"/>
    <w:rsid w:val="005D0132"/>
    <w:rsid w:val="005D0E3E"/>
    <w:rsid w:val="005D1516"/>
    <w:rsid w:val="005D29F8"/>
    <w:rsid w:val="005D31BD"/>
    <w:rsid w:val="005D33F0"/>
    <w:rsid w:val="005D4D27"/>
    <w:rsid w:val="005D5032"/>
    <w:rsid w:val="005D6332"/>
    <w:rsid w:val="005E070E"/>
    <w:rsid w:val="005E0B76"/>
    <w:rsid w:val="005E0DFD"/>
    <w:rsid w:val="005E109B"/>
    <w:rsid w:val="005E1916"/>
    <w:rsid w:val="005E2E74"/>
    <w:rsid w:val="005E304F"/>
    <w:rsid w:val="005E31A8"/>
    <w:rsid w:val="005E3457"/>
    <w:rsid w:val="005E4C45"/>
    <w:rsid w:val="005E4D5D"/>
    <w:rsid w:val="005E50E7"/>
    <w:rsid w:val="005E54D8"/>
    <w:rsid w:val="005E5E20"/>
    <w:rsid w:val="005E617F"/>
    <w:rsid w:val="005E71D7"/>
    <w:rsid w:val="005E765A"/>
    <w:rsid w:val="005E7F1D"/>
    <w:rsid w:val="005F02BD"/>
    <w:rsid w:val="005F0A61"/>
    <w:rsid w:val="005F0DA4"/>
    <w:rsid w:val="005F0E33"/>
    <w:rsid w:val="005F11A7"/>
    <w:rsid w:val="005F145B"/>
    <w:rsid w:val="005F14DF"/>
    <w:rsid w:val="005F15C0"/>
    <w:rsid w:val="005F1A25"/>
    <w:rsid w:val="005F1F3C"/>
    <w:rsid w:val="005F23A4"/>
    <w:rsid w:val="005F3751"/>
    <w:rsid w:val="005F4175"/>
    <w:rsid w:val="005F655A"/>
    <w:rsid w:val="005F6B1E"/>
    <w:rsid w:val="005F729E"/>
    <w:rsid w:val="005F7740"/>
    <w:rsid w:val="005F7D07"/>
    <w:rsid w:val="00601FA4"/>
    <w:rsid w:val="00601FD2"/>
    <w:rsid w:val="00602EED"/>
    <w:rsid w:val="0060493F"/>
    <w:rsid w:val="0060536C"/>
    <w:rsid w:val="0060586C"/>
    <w:rsid w:val="006058E1"/>
    <w:rsid w:val="006059C0"/>
    <w:rsid w:val="00605F69"/>
    <w:rsid w:val="00606403"/>
    <w:rsid w:val="0060644D"/>
    <w:rsid w:val="00606F66"/>
    <w:rsid w:val="0060795B"/>
    <w:rsid w:val="00610034"/>
    <w:rsid w:val="00610945"/>
    <w:rsid w:val="00610B0A"/>
    <w:rsid w:val="00610F47"/>
    <w:rsid w:val="006138C6"/>
    <w:rsid w:val="0061405D"/>
    <w:rsid w:val="00615062"/>
    <w:rsid w:val="0061586A"/>
    <w:rsid w:val="006164B8"/>
    <w:rsid w:val="006165AC"/>
    <w:rsid w:val="00616797"/>
    <w:rsid w:val="00616DA8"/>
    <w:rsid w:val="00616DFA"/>
    <w:rsid w:val="00616F80"/>
    <w:rsid w:val="006172D1"/>
    <w:rsid w:val="0061746C"/>
    <w:rsid w:val="00620421"/>
    <w:rsid w:val="0062085C"/>
    <w:rsid w:val="00620E54"/>
    <w:rsid w:val="00621404"/>
    <w:rsid w:val="00621E2B"/>
    <w:rsid w:val="00621E42"/>
    <w:rsid w:val="0062242F"/>
    <w:rsid w:val="0062252F"/>
    <w:rsid w:val="00623750"/>
    <w:rsid w:val="0062530A"/>
    <w:rsid w:val="00625457"/>
    <w:rsid w:val="0062567A"/>
    <w:rsid w:val="00626708"/>
    <w:rsid w:val="00626C0F"/>
    <w:rsid w:val="00627603"/>
    <w:rsid w:val="006307FE"/>
    <w:rsid w:val="00633BED"/>
    <w:rsid w:val="00634474"/>
    <w:rsid w:val="006365A2"/>
    <w:rsid w:val="006366A8"/>
    <w:rsid w:val="0063697B"/>
    <w:rsid w:val="0064144F"/>
    <w:rsid w:val="00641AA1"/>
    <w:rsid w:val="00642B5D"/>
    <w:rsid w:val="00642C4F"/>
    <w:rsid w:val="00642DAF"/>
    <w:rsid w:val="0064309A"/>
    <w:rsid w:val="00646D18"/>
    <w:rsid w:val="00646E78"/>
    <w:rsid w:val="00650251"/>
    <w:rsid w:val="00650346"/>
    <w:rsid w:val="00650BBD"/>
    <w:rsid w:val="006521BE"/>
    <w:rsid w:val="0065480F"/>
    <w:rsid w:val="0065519F"/>
    <w:rsid w:val="00655AEE"/>
    <w:rsid w:val="00655D99"/>
    <w:rsid w:val="006562FB"/>
    <w:rsid w:val="00656AA5"/>
    <w:rsid w:val="006617E2"/>
    <w:rsid w:val="006629D3"/>
    <w:rsid w:val="006631FB"/>
    <w:rsid w:val="00663986"/>
    <w:rsid w:val="00663BCF"/>
    <w:rsid w:val="006654C0"/>
    <w:rsid w:val="00665F9E"/>
    <w:rsid w:val="00666896"/>
    <w:rsid w:val="006668A0"/>
    <w:rsid w:val="00667252"/>
    <w:rsid w:val="006677B7"/>
    <w:rsid w:val="00670A94"/>
    <w:rsid w:val="00670CF4"/>
    <w:rsid w:val="006713ED"/>
    <w:rsid w:val="006715FB"/>
    <w:rsid w:val="00672D37"/>
    <w:rsid w:val="006731E1"/>
    <w:rsid w:val="00674958"/>
    <w:rsid w:val="00674CFB"/>
    <w:rsid w:val="006751AA"/>
    <w:rsid w:val="006754F0"/>
    <w:rsid w:val="00675FF7"/>
    <w:rsid w:val="00676B34"/>
    <w:rsid w:val="00676FB7"/>
    <w:rsid w:val="00677278"/>
    <w:rsid w:val="00680D6A"/>
    <w:rsid w:val="00681737"/>
    <w:rsid w:val="00681A76"/>
    <w:rsid w:val="00682295"/>
    <w:rsid w:val="0068253C"/>
    <w:rsid w:val="00682D8C"/>
    <w:rsid w:val="00683039"/>
    <w:rsid w:val="006835DF"/>
    <w:rsid w:val="00683A41"/>
    <w:rsid w:val="00683D39"/>
    <w:rsid w:val="00683FE3"/>
    <w:rsid w:val="00684147"/>
    <w:rsid w:val="006847B5"/>
    <w:rsid w:val="00684DA1"/>
    <w:rsid w:val="00684ED1"/>
    <w:rsid w:val="006852DE"/>
    <w:rsid w:val="006863A2"/>
    <w:rsid w:val="006875CC"/>
    <w:rsid w:val="00691304"/>
    <w:rsid w:val="00691697"/>
    <w:rsid w:val="00691D81"/>
    <w:rsid w:val="006924F6"/>
    <w:rsid w:val="006938A5"/>
    <w:rsid w:val="00693B7E"/>
    <w:rsid w:val="00695052"/>
    <w:rsid w:val="006954DE"/>
    <w:rsid w:val="006958D5"/>
    <w:rsid w:val="00695C8D"/>
    <w:rsid w:val="00696D31"/>
    <w:rsid w:val="0069701A"/>
    <w:rsid w:val="0069774D"/>
    <w:rsid w:val="00697A14"/>
    <w:rsid w:val="00697EB2"/>
    <w:rsid w:val="006A0086"/>
    <w:rsid w:val="006A07FC"/>
    <w:rsid w:val="006A08C5"/>
    <w:rsid w:val="006A1311"/>
    <w:rsid w:val="006A19B5"/>
    <w:rsid w:val="006A24FC"/>
    <w:rsid w:val="006A26B8"/>
    <w:rsid w:val="006A35B2"/>
    <w:rsid w:val="006A35BF"/>
    <w:rsid w:val="006A3739"/>
    <w:rsid w:val="006A3B0C"/>
    <w:rsid w:val="006A46BE"/>
    <w:rsid w:val="006A5979"/>
    <w:rsid w:val="006A6086"/>
    <w:rsid w:val="006A63DA"/>
    <w:rsid w:val="006A7801"/>
    <w:rsid w:val="006B0597"/>
    <w:rsid w:val="006B344E"/>
    <w:rsid w:val="006B3A69"/>
    <w:rsid w:val="006B3F53"/>
    <w:rsid w:val="006B49EC"/>
    <w:rsid w:val="006B5A28"/>
    <w:rsid w:val="006B5DBC"/>
    <w:rsid w:val="006B67FF"/>
    <w:rsid w:val="006B7F61"/>
    <w:rsid w:val="006C04BD"/>
    <w:rsid w:val="006C0830"/>
    <w:rsid w:val="006C0A88"/>
    <w:rsid w:val="006C120E"/>
    <w:rsid w:val="006C1B87"/>
    <w:rsid w:val="006C25B9"/>
    <w:rsid w:val="006C2C54"/>
    <w:rsid w:val="006C3837"/>
    <w:rsid w:val="006C55AB"/>
    <w:rsid w:val="006C5EEE"/>
    <w:rsid w:val="006C619D"/>
    <w:rsid w:val="006D0F95"/>
    <w:rsid w:val="006D10ED"/>
    <w:rsid w:val="006D2222"/>
    <w:rsid w:val="006D2696"/>
    <w:rsid w:val="006D40DA"/>
    <w:rsid w:val="006D41B7"/>
    <w:rsid w:val="006D44AF"/>
    <w:rsid w:val="006D4D01"/>
    <w:rsid w:val="006D553A"/>
    <w:rsid w:val="006D5DA8"/>
    <w:rsid w:val="006D5EF9"/>
    <w:rsid w:val="006D632F"/>
    <w:rsid w:val="006D6810"/>
    <w:rsid w:val="006D7A0F"/>
    <w:rsid w:val="006D7B59"/>
    <w:rsid w:val="006E005A"/>
    <w:rsid w:val="006E04B0"/>
    <w:rsid w:val="006E0F5F"/>
    <w:rsid w:val="006E1BC6"/>
    <w:rsid w:val="006E3D43"/>
    <w:rsid w:val="006E415F"/>
    <w:rsid w:val="006E43EA"/>
    <w:rsid w:val="006E4611"/>
    <w:rsid w:val="006E4ABA"/>
    <w:rsid w:val="006E53BC"/>
    <w:rsid w:val="006E5C8B"/>
    <w:rsid w:val="006E5EA4"/>
    <w:rsid w:val="006E630C"/>
    <w:rsid w:val="006E6557"/>
    <w:rsid w:val="006E6D04"/>
    <w:rsid w:val="006E7B67"/>
    <w:rsid w:val="006F005E"/>
    <w:rsid w:val="006F00B9"/>
    <w:rsid w:val="006F18A2"/>
    <w:rsid w:val="006F1C31"/>
    <w:rsid w:val="006F2894"/>
    <w:rsid w:val="006F3274"/>
    <w:rsid w:val="006F471C"/>
    <w:rsid w:val="006F4973"/>
    <w:rsid w:val="006F52CF"/>
    <w:rsid w:val="006F65E4"/>
    <w:rsid w:val="006F6E98"/>
    <w:rsid w:val="006F731E"/>
    <w:rsid w:val="006F76EF"/>
    <w:rsid w:val="006F770B"/>
    <w:rsid w:val="00700FB8"/>
    <w:rsid w:val="00701430"/>
    <w:rsid w:val="007022CF"/>
    <w:rsid w:val="00702744"/>
    <w:rsid w:val="00702976"/>
    <w:rsid w:val="00703366"/>
    <w:rsid w:val="00703377"/>
    <w:rsid w:val="007039C6"/>
    <w:rsid w:val="00703F7E"/>
    <w:rsid w:val="0070491A"/>
    <w:rsid w:val="0070548D"/>
    <w:rsid w:val="00705A90"/>
    <w:rsid w:val="00705E1D"/>
    <w:rsid w:val="007072B4"/>
    <w:rsid w:val="00707AC7"/>
    <w:rsid w:val="00710273"/>
    <w:rsid w:val="00710D1A"/>
    <w:rsid w:val="0071108C"/>
    <w:rsid w:val="00712232"/>
    <w:rsid w:val="0071250A"/>
    <w:rsid w:val="007132D5"/>
    <w:rsid w:val="0071350F"/>
    <w:rsid w:val="0071378F"/>
    <w:rsid w:val="00713A4A"/>
    <w:rsid w:val="00714624"/>
    <w:rsid w:val="0071499C"/>
    <w:rsid w:val="0071603E"/>
    <w:rsid w:val="007177C2"/>
    <w:rsid w:val="007177DB"/>
    <w:rsid w:val="00720767"/>
    <w:rsid w:val="0072098B"/>
    <w:rsid w:val="0072152B"/>
    <w:rsid w:val="00723BC8"/>
    <w:rsid w:val="0072445E"/>
    <w:rsid w:val="00724A37"/>
    <w:rsid w:val="0072543A"/>
    <w:rsid w:val="007257BB"/>
    <w:rsid w:val="00725D98"/>
    <w:rsid w:val="00726062"/>
    <w:rsid w:val="00726253"/>
    <w:rsid w:val="00726996"/>
    <w:rsid w:val="0072762A"/>
    <w:rsid w:val="00731F95"/>
    <w:rsid w:val="00732F2A"/>
    <w:rsid w:val="00733417"/>
    <w:rsid w:val="007335C1"/>
    <w:rsid w:val="00734A8D"/>
    <w:rsid w:val="0073586F"/>
    <w:rsid w:val="00736303"/>
    <w:rsid w:val="0073638B"/>
    <w:rsid w:val="0074074E"/>
    <w:rsid w:val="0074077E"/>
    <w:rsid w:val="00740B1A"/>
    <w:rsid w:val="00741D57"/>
    <w:rsid w:val="0074208D"/>
    <w:rsid w:val="007423F1"/>
    <w:rsid w:val="00742A3F"/>
    <w:rsid w:val="00742A94"/>
    <w:rsid w:val="00743097"/>
    <w:rsid w:val="00743343"/>
    <w:rsid w:val="00744994"/>
    <w:rsid w:val="007449F4"/>
    <w:rsid w:val="0074502C"/>
    <w:rsid w:val="00745113"/>
    <w:rsid w:val="0074553F"/>
    <w:rsid w:val="0074693F"/>
    <w:rsid w:val="007478B0"/>
    <w:rsid w:val="00747A3A"/>
    <w:rsid w:val="0075050C"/>
    <w:rsid w:val="00750C8D"/>
    <w:rsid w:val="0075152E"/>
    <w:rsid w:val="00751990"/>
    <w:rsid w:val="00752157"/>
    <w:rsid w:val="00752FA3"/>
    <w:rsid w:val="00753E00"/>
    <w:rsid w:val="00754518"/>
    <w:rsid w:val="00756D27"/>
    <w:rsid w:val="00757004"/>
    <w:rsid w:val="007574AE"/>
    <w:rsid w:val="00760661"/>
    <w:rsid w:val="007623FE"/>
    <w:rsid w:val="0076279E"/>
    <w:rsid w:val="00762C5F"/>
    <w:rsid w:val="0076315E"/>
    <w:rsid w:val="00763606"/>
    <w:rsid w:val="00764704"/>
    <w:rsid w:val="00765BBC"/>
    <w:rsid w:val="00765F8D"/>
    <w:rsid w:val="007666BD"/>
    <w:rsid w:val="007667AA"/>
    <w:rsid w:val="007670D7"/>
    <w:rsid w:val="007679F1"/>
    <w:rsid w:val="0077057B"/>
    <w:rsid w:val="0077127C"/>
    <w:rsid w:val="00771DAB"/>
    <w:rsid w:val="00772873"/>
    <w:rsid w:val="0077297E"/>
    <w:rsid w:val="00773357"/>
    <w:rsid w:val="007734EB"/>
    <w:rsid w:val="007748B6"/>
    <w:rsid w:val="00775842"/>
    <w:rsid w:val="00775D31"/>
    <w:rsid w:val="00775E6E"/>
    <w:rsid w:val="00775EB0"/>
    <w:rsid w:val="0077707C"/>
    <w:rsid w:val="007778D7"/>
    <w:rsid w:val="00777FCC"/>
    <w:rsid w:val="007804FE"/>
    <w:rsid w:val="0078092B"/>
    <w:rsid w:val="007810C7"/>
    <w:rsid w:val="0078115D"/>
    <w:rsid w:val="00781272"/>
    <w:rsid w:val="007818B2"/>
    <w:rsid w:val="00782EBB"/>
    <w:rsid w:val="0078421A"/>
    <w:rsid w:val="00784A60"/>
    <w:rsid w:val="00784AC2"/>
    <w:rsid w:val="007869BB"/>
    <w:rsid w:val="00786B51"/>
    <w:rsid w:val="00787EB2"/>
    <w:rsid w:val="00787EDB"/>
    <w:rsid w:val="00787FF2"/>
    <w:rsid w:val="00790250"/>
    <w:rsid w:val="00790CA4"/>
    <w:rsid w:val="00792669"/>
    <w:rsid w:val="007936F2"/>
    <w:rsid w:val="007946DF"/>
    <w:rsid w:val="007946FD"/>
    <w:rsid w:val="0079481D"/>
    <w:rsid w:val="00794F38"/>
    <w:rsid w:val="00795650"/>
    <w:rsid w:val="00796338"/>
    <w:rsid w:val="00796DAE"/>
    <w:rsid w:val="00796F25"/>
    <w:rsid w:val="00797025"/>
    <w:rsid w:val="007A0DD0"/>
    <w:rsid w:val="007A2A0E"/>
    <w:rsid w:val="007A31A1"/>
    <w:rsid w:val="007A3967"/>
    <w:rsid w:val="007A3A6D"/>
    <w:rsid w:val="007A56D4"/>
    <w:rsid w:val="007A69AC"/>
    <w:rsid w:val="007A6CC3"/>
    <w:rsid w:val="007A7419"/>
    <w:rsid w:val="007A7A9D"/>
    <w:rsid w:val="007A7B09"/>
    <w:rsid w:val="007B0A27"/>
    <w:rsid w:val="007B2782"/>
    <w:rsid w:val="007B29C4"/>
    <w:rsid w:val="007B29E7"/>
    <w:rsid w:val="007B2F74"/>
    <w:rsid w:val="007B60ED"/>
    <w:rsid w:val="007B713C"/>
    <w:rsid w:val="007B74AD"/>
    <w:rsid w:val="007B7A5C"/>
    <w:rsid w:val="007B7E68"/>
    <w:rsid w:val="007C224D"/>
    <w:rsid w:val="007C2415"/>
    <w:rsid w:val="007C2513"/>
    <w:rsid w:val="007C2978"/>
    <w:rsid w:val="007C2A77"/>
    <w:rsid w:val="007C39C2"/>
    <w:rsid w:val="007C4742"/>
    <w:rsid w:val="007C523E"/>
    <w:rsid w:val="007C56BF"/>
    <w:rsid w:val="007C5984"/>
    <w:rsid w:val="007C681A"/>
    <w:rsid w:val="007C6A7A"/>
    <w:rsid w:val="007C791F"/>
    <w:rsid w:val="007C7FB9"/>
    <w:rsid w:val="007D0018"/>
    <w:rsid w:val="007D07F1"/>
    <w:rsid w:val="007D2221"/>
    <w:rsid w:val="007D286A"/>
    <w:rsid w:val="007D28D5"/>
    <w:rsid w:val="007D38BB"/>
    <w:rsid w:val="007D39D9"/>
    <w:rsid w:val="007D3B96"/>
    <w:rsid w:val="007D3ED8"/>
    <w:rsid w:val="007D45C3"/>
    <w:rsid w:val="007D4AA6"/>
    <w:rsid w:val="007D53D6"/>
    <w:rsid w:val="007D59F6"/>
    <w:rsid w:val="007D5DBB"/>
    <w:rsid w:val="007D651E"/>
    <w:rsid w:val="007D6955"/>
    <w:rsid w:val="007D6BF6"/>
    <w:rsid w:val="007D70A9"/>
    <w:rsid w:val="007D75A1"/>
    <w:rsid w:val="007D7F40"/>
    <w:rsid w:val="007E04E0"/>
    <w:rsid w:val="007E058A"/>
    <w:rsid w:val="007E265A"/>
    <w:rsid w:val="007E2736"/>
    <w:rsid w:val="007E37ED"/>
    <w:rsid w:val="007E3E8D"/>
    <w:rsid w:val="007E4151"/>
    <w:rsid w:val="007E4302"/>
    <w:rsid w:val="007E443F"/>
    <w:rsid w:val="007E4C86"/>
    <w:rsid w:val="007E4CCA"/>
    <w:rsid w:val="007E6532"/>
    <w:rsid w:val="007E6963"/>
    <w:rsid w:val="007E6F34"/>
    <w:rsid w:val="007E6F9A"/>
    <w:rsid w:val="007E7080"/>
    <w:rsid w:val="007E759A"/>
    <w:rsid w:val="007E75A9"/>
    <w:rsid w:val="007E770E"/>
    <w:rsid w:val="007E7E0E"/>
    <w:rsid w:val="007F1BE6"/>
    <w:rsid w:val="007F32DF"/>
    <w:rsid w:val="007F45AE"/>
    <w:rsid w:val="007F4B72"/>
    <w:rsid w:val="007F56FB"/>
    <w:rsid w:val="007F751F"/>
    <w:rsid w:val="007F7DA2"/>
    <w:rsid w:val="007F7DB7"/>
    <w:rsid w:val="008000A5"/>
    <w:rsid w:val="008021EF"/>
    <w:rsid w:val="008032DF"/>
    <w:rsid w:val="00803511"/>
    <w:rsid w:val="008046F0"/>
    <w:rsid w:val="00804A12"/>
    <w:rsid w:val="00807311"/>
    <w:rsid w:val="00807B05"/>
    <w:rsid w:val="00810A1D"/>
    <w:rsid w:val="00810D46"/>
    <w:rsid w:val="008110C3"/>
    <w:rsid w:val="00811790"/>
    <w:rsid w:val="00812274"/>
    <w:rsid w:val="0081295F"/>
    <w:rsid w:val="00812D84"/>
    <w:rsid w:val="0081379D"/>
    <w:rsid w:val="00815D15"/>
    <w:rsid w:val="00815DCA"/>
    <w:rsid w:val="008162AA"/>
    <w:rsid w:val="008168A1"/>
    <w:rsid w:val="00817D76"/>
    <w:rsid w:val="0082034E"/>
    <w:rsid w:val="00820352"/>
    <w:rsid w:val="00821376"/>
    <w:rsid w:val="008221B7"/>
    <w:rsid w:val="00822279"/>
    <w:rsid w:val="0082408A"/>
    <w:rsid w:val="0082432E"/>
    <w:rsid w:val="0082486D"/>
    <w:rsid w:val="00826D91"/>
    <w:rsid w:val="00827161"/>
    <w:rsid w:val="00827270"/>
    <w:rsid w:val="00827944"/>
    <w:rsid w:val="00827CB7"/>
    <w:rsid w:val="008312A5"/>
    <w:rsid w:val="008317CB"/>
    <w:rsid w:val="0083234F"/>
    <w:rsid w:val="0083284D"/>
    <w:rsid w:val="00832A29"/>
    <w:rsid w:val="00833668"/>
    <w:rsid w:val="0083367D"/>
    <w:rsid w:val="008339E9"/>
    <w:rsid w:val="00834495"/>
    <w:rsid w:val="00834D26"/>
    <w:rsid w:val="0083555B"/>
    <w:rsid w:val="008360D8"/>
    <w:rsid w:val="00837B54"/>
    <w:rsid w:val="0084083E"/>
    <w:rsid w:val="00840DB0"/>
    <w:rsid w:val="00843115"/>
    <w:rsid w:val="008431A7"/>
    <w:rsid w:val="00843682"/>
    <w:rsid w:val="00843865"/>
    <w:rsid w:val="008446B2"/>
    <w:rsid w:val="00845C1B"/>
    <w:rsid w:val="008460E4"/>
    <w:rsid w:val="00847527"/>
    <w:rsid w:val="00851726"/>
    <w:rsid w:val="0085227F"/>
    <w:rsid w:val="008537C2"/>
    <w:rsid w:val="008544C1"/>
    <w:rsid w:val="00855064"/>
    <w:rsid w:val="008550D6"/>
    <w:rsid w:val="00855B4F"/>
    <w:rsid w:val="0085639A"/>
    <w:rsid w:val="008567D8"/>
    <w:rsid w:val="008568E9"/>
    <w:rsid w:val="00857416"/>
    <w:rsid w:val="0085770A"/>
    <w:rsid w:val="00860A15"/>
    <w:rsid w:val="00860F6A"/>
    <w:rsid w:val="00861540"/>
    <w:rsid w:val="00862932"/>
    <w:rsid w:val="00862D3C"/>
    <w:rsid w:val="008634DD"/>
    <w:rsid w:val="008638E2"/>
    <w:rsid w:val="00863A3F"/>
    <w:rsid w:val="0086477E"/>
    <w:rsid w:val="0086505D"/>
    <w:rsid w:val="0086612A"/>
    <w:rsid w:val="008670C3"/>
    <w:rsid w:val="0086769E"/>
    <w:rsid w:val="00870695"/>
    <w:rsid w:val="00870928"/>
    <w:rsid w:val="008713B4"/>
    <w:rsid w:val="00871825"/>
    <w:rsid w:val="00872089"/>
    <w:rsid w:val="00872134"/>
    <w:rsid w:val="0087272F"/>
    <w:rsid w:val="00872BE2"/>
    <w:rsid w:val="00873168"/>
    <w:rsid w:val="00874061"/>
    <w:rsid w:val="0087451E"/>
    <w:rsid w:val="00874B3F"/>
    <w:rsid w:val="00874CD6"/>
    <w:rsid w:val="00874F22"/>
    <w:rsid w:val="008753A1"/>
    <w:rsid w:val="00875837"/>
    <w:rsid w:val="008762B5"/>
    <w:rsid w:val="00877FE6"/>
    <w:rsid w:val="00880A02"/>
    <w:rsid w:val="00880F9B"/>
    <w:rsid w:val="00881940"/>
    <w:rsid w:val="00882B08"/>
    <w:rsid w:val="00883C8B"/>
    <w:rsid w:val="0088539D"/>
    <w:rsid w:val="008859C0"/>
    <w:rsid w:val="0088623A"/>
    <w:rsid w:val="00886E6C"/>
    <w:rsid w:val="00890382"/>
    <w:rsid w:val="00890C1D"/>
    <w:rsid w:val="0089169C"/>
    <w:rsid w:val="00892348"/>
    <w:rsid w:val="008923CB"/>
    <w:rsid w:val="00892674"/>
    <w:rsid w:val="00892738"/>
    <w:rsid w:val="008931C5"/>
    <w:rsid w:val="00893C58"/>
    <w:rsid w:val="008943FB"/>
    <w:rsid w:val="00894DFE"/>
    <w:rsid w:val="00895145"/>
    <w:rsid w:val="0089647E"/>
    <w:rsid w:val="008969D7"/>
    <w:rsid w:val="00897917"/>
    <w:rsid w:val="008A1662"/>
    <w:rsid w:val="008A1666"/>
    <w:rsid w:val="008A18E2"/>
    <w:rsid w:val="008A1E07"/>
    <w:rsid w:val="008A3853"/>
    <w:rsid w:val="008A45ED"/>
    <w:rsid w:val="008A4E86"/>
    <w:rsid w:val="008A50EC"/>
    <w:rsid w:val="008A5B85"/>
    <w:rsid w:val="008A7D44"/>
    <w:rsid w:val="008A7F0F"/>
    <w:rsid w:val="008B06D1"/>
    <w:rsid w:val="008B0A47"/>
    <w:rsid w:val="008B147B"/>
    <w:rsid w:val="008B1A11"/>
    <w:rsid w:val="008B3D57"/>
    <w:rsid w:val="008B4757"/>
    <w:rsid w:val="008B4A71"/>
    <w:rsid w:val="008B58BD"/>
    <w:rsid w:val="008B6ED1"/>
    <w:rsid w:val="008B76D3"/>
    <w:rsid w:val="008C00B5"/>
    <w:rsid w:val="008C037D"/>
    <w:rsid w:val="008C165F"/>
    <w:rsid w:val="008C2F9E"/>
    <w:rsid w:val="008C386F"/>
    <w:rsid w:val="008C473C"/>
    <w:rsid w:val="008C48A1"/>
    <w:rsid w:val="008C50A9"/>
    <w:rsid w:val="008C592E"/>
    <w:rsid w:val="008C6759"/>
    <w:rsid w:val="008C6DBF"/>
    <w:rsid w:val="008C73A0"/>
    <w:rsid w:val="008C7DFF"/>
    <w:rsid w:val="008C7E97"/>
    <w:rsid w:val="008D1BE5"/>
    <w:rsid w:val="008D2635"/>
    <w:rsid w:val="008D2A8D"/>
    <w:rsid w:val="008D2B94"/>
    <w:rsid w:val="008D2F1D"/>
    <w:rsid w:val="008D3CB5"/>
    <w:rsid w:val="008D453F"/>
    <w:rsid w:val="008D4DC3"/>
    <w:rsid w:val="008D5AF1"/>
    <w:rsid w:val="008D68A4"/>
    <w:rsid w:val="008D6A05"/>
    <w:rsid w:val="008D7E98"/>
    <w:rsid w:val="008E0161"/>
    <w:rsid w:val="008E041B"/>
    <w:rsid w:val="008E3CF1"/>
    <w:rsid w:val="008E49E8"/>
    <w:rsid w:val="008E4C4F"/>
    <w:rsid w:val="008E4E2F"/>
    <w:rsid w:val="008E5FFD"/>
    <w:rsid w:val="008E698B"/>
    <w:rsid w:val="008E70AA"/>
    <w:rsid w:val="008F0025"/>
    <w:rsid w:val="008F080D"/>
    <w:rsid w:val="008F0E0C"/>
    <w:rsid w:val="008F158F"/>
    <w:rsid w:val="008F2E3B"/>
    <w:rsid w:val="008F479C"/>
    <w:rsid w:val="008F4DB3"/>
    <w:rsid w:val="008F4E3F"/>
    <w:rsid w:val="008F55AC"/>
    <w:rsid w:val="008F675F"/>
    <w:rsid w:val="008F6851"/>
    <w:rsid w:val="008F6F2A"/>
    <w:rsid w:val="008F7D0F"/>
    <w:rsid w:val="008F7FB1"/>
    <w:rsid w:val="00900E4A"/>
    <w:rsid w:val="00901B79"/>
    <w:rsid w:val="00902797"/>
    <w:rsid w:val="009044C0"/>
    <w:rsid w:val="009055C3"/>
    <w:rsid w:val="00905FE8"/>
    <w:rsid w:val="00906978"/>
    <w:rsid w:val="00907B90"/>
    <w:rsid w:val="009137FB"/>
    <w:rsid w:val="009147B7"/>
    <w:rsid w:val="0091506E"/>
    <w:rsid w:val="009151BF"/>
    <w:rsid w:val="00915282"/>
    <w:rsid w:val="009153F3"/>
    <w:rsid w:val="0091655D"/>
    <w:rsid w:val="00916E4F"/>
    <w:rsid w:val="009176C1"/>
    <w:rsid w:val="00920520"/>
    <w:rsid w:val="00920F28"/>
    <w:rsid w:val="0092106C"/>
    <w:rsid w:val="0092154D"/>
    <w:rsid w:val="0092231C"/>
    <w:rsid w:val="00922526"/>
    <w:rsid w:val="0092265B"/>
    <w:rsid w:val="00922BB9"/>
    <w:rsid w:val="009233DF"/>
    <w:rsid w:val="00924B16"/>
    <w:rsid w:val="009258CB"/>
    <w:rsid w:val="009260FA"/>
    <w:rsid w:val="00926C9B"/>
    <w:rsid w:val="009279B5"/>
    <w:rsid w:val="0093269D"/>
    <w:rsid w:val="00933353"/>
    <w:rsid w:val="00934495"/>
    <w:rsid w:val="009349B7"/>
    <w:rsid w:val="00934A2F"/>
    <w:rsid w:val="009355A8"/>
    <w:rsid w:val="00935AB7"/>
    <w:rsid w:val="00936E38"/>
    <w:rsid w:val="00941D3A"/>
    <w:rsid w:val="009428A0"/>
    <w:rsid w:val="009433F9"/>
    <w:rsid w:val="00946206"/>
    <w:rsid w:val="00947DEF"/>
    <w:rsid w:val="00950D08"/>
    <w:rsid w:val="00951F59"/>
    <w:rsid w:val="00952363"/>
    <w:rsid w:val="00952AB0"/>
    <w:rsid w:val="00953975"/>
    <w:rsid w:val="00954A8E"/>
    <w:rsid w:val="00955863"/>
    <w:rsid w:val="0095753F"/>
    <w:rsid w:val="00957F8F"/>
    <w:rsid w:val="00960308"/>
    <w:rsid w:val="0096121C"/>
    <w:rsid w:val="00961B0C"/>
    <w:rsid w:val="009624AF"/>
    <w:rsid w:val="0096347F"/>
    <w:rsid w:val="009636C8"/>
    <w:rsid w:val="00963A94"/>
    <w:rsid w:val="00965CE1"/>
    <w:rsid w:val="00966051"/>
    <w:rsid w:val="009662EF"/>
    <w:rsid w:val="00970638"/>
    <w:rsid w:val="00970C59"/>
    <w:rsid w:val="009733EA"/>
    <w:rsid w:val="00973F53"/>
    <w:rsid w:val="009740A0"/>
    <w:rsid w:val="0097490D"/>
    <w:rsid w:val="00975348"/>
    <w:rsid w:val="00976006"/>
    <w:rsid w:val="00976256"/>
    <w:rsid w:val="00976A62"/>
    <w:rsid w:val="00980281"/>
    <w:rsid w:val="0098074E"/>
    <w:rsid w:val="00981235"/>
    <w:rsid w:val="009812FC"/>
    <w:rsid w:val="00981803"/>
    <w:rsid w:val="00984241"/>
    <w:rsid w:val="009848E5"/>
    <w:rsid w:val="00985B18"/>
    <w:rsid w:val="00986D0F"/>
    <w:rsid w:val="0098723A"/>
    <w:rsid w:val="00990CFD"/>
    <w:rsid w:val="0099151D"/>
    <w:rsid w:val="009915A2"/>
    <w:rsid w:val="00992DF0"/>
    <w:rsid w:val="00992F3B"/>
    <w:rsid w:val="00993417"/>
    <w:rsid w:val="00993A5F"/>
    <w:rsid w:val="00993DC6"/>
    <w:rsid w:val="00995871"/>
    <w:rsid w:val="00995A0E"/>
    <w:rsid w:val="00997A0D"/>
    <w:rsid w:val="00997D82"/>
    <w:rsid w:val="009A0146"/>
    <w:rsid w:val="009A0E7C"/>
    <w:rsid w:val="009A0EA1"/>
    <w:rsid w:val="009A157D"/>
    <w:rsid w:val="009A50A0"/>
    <w:rsid w:val="009A51EF"/>
    <w:rsid w:val="009A6D59"/>
    <w:rsid w:val="009A6E3C"/>
    <w:rsid w:val="009A6E46"/>
    <w:rsid w:val="009A788E"/>
    <w:rsid w:val="009B12A1"/>
    <w:rsid w:val="009B1721"/>
    <w:rsid w:val="009B2069"/>
    <w:rsid w:val="009B2835"/>
    <w:rsid w:val="009B3111"/>
    <w:rsid w:val="009B35D6"/>
    <w:rsid w:val="009B3FC3"/>
    <w:rsid w:val="009B48D1"/>
    <w:rsid w:val="009B4B25"/>
    <w:rsid w:val="009B507F"/>
    <w:rsid w:val="009B5703"/>
    <w:rsid w:val="009B63C6"/>
    <w:rsid w:val="009B6B72"/>
    <w:rsid w:val="009B7349"/>
    <w:rsid w:val="009B7ACF"/>
    <w:rsid w:val="009B7F3E"/>
    <w:rsid w:val="009C1191"/>
    <w:rsid w:val="009C2142"/>
    <w:rsid w:val="009C2E60"/>
    <w:rsid w:val="009C2EC9"/>
    <w:rsid w:val="009C3A85"/>
    <w:rsid w:val="009C3C3E"/>
    <w:rsid w:val="009C42BD"/>
    <w:rsid w:val="009C46DE"/>
    <w:rsid w:val="009C52C4"/>
    <w:rsid w:val="009C54E9"/>
    <w:rsid w:val="009C5748"/>
    <w:rsid w:val="009C6860"/>
    <w:rsid w:val="009C6C07"/>
    <w:rsid w:val="009C707E"/>
    <w:rsid w:val="009C7106"/>
    <w:rsid w:val="009D00FA"/>
    <w:rsid w:val="009D054F"/>
    <w:rsid w:val="009D142F"/>
    <w:rsid w:val="009D1B51"/>
    <w:rsid w:val="009D1ED5"/>
    <w:rsid w:val="009D27D2"/>
    <w:rsid w:val="009D308B"/>
    <w:rsid w:val="009D431E"/>
    <w:rsid w:val="009D4C23"/>
    <w:rsid w:val="009D5332"/>
    <w:rsid w:val="009D5A48"/>
    <w:rsid w:val="009D5B00"/>
    <w:rsid w:val="009D6327"/>
    <w:rsid w:val="009D6499"/>
    <w:rsid w:val="009D6EA2"/>
    <w:rsid w:val="009D781B"/>
    <w:rsid w:val="009E020D"/>
    <w:rsid w:val="009E101B"/>
    <w:rsid w:val="009E15E1"/>
    <w:rsid w:val="009E33C6"/>
    <w:rsid w:val="009E3694"/>
    <w:rsid w:val="009E390C"/>
    <w:rsid w:val="009E3AAC"/>
    <w:rsid w:val="009E3DF9"/>
    <w:rsid w:val="009E408A"/>
    <w:rsid w:val="009E40A4"/>
    <w:rsid w:val="009E4536"/>
    <w:rsid w:val="009E4953"/>
    <w:rsid w:val="009E5954"/>
    <w:rsid w:val="009E5D77"/>
    <w:rsid w:val="009E6AD2"/>
    <w:rsid w:val="009E6BD7"/>
    <w:rsid w:val="009E7C25"/>
    <w:rsid w:val="009F1219"/>
    <w:rsid w:val="009F224F"/>
    <w:rsid w:val="009F26BD"/>
    <w:rsid w:val="009F29FE"/>
    <w:rsid w:val="009F3323"/>
    <w:rsid w:val="009F40AE"/>
    <w:rsid w:val="009F5040"/>
    <w:rsid w:val="009F656E"/>
    <w:rsid w:val="009F68D2"/>
    <w:rsid w:val="009F6D6A"/>
    <w:rsid w:val="009F79BB"/>
    <w:rsid w:val="00A00006"/>
    <w:rsid w:val="00A0149D"/>
    <w:rsid w:val="00A016A2"/>
    <w:rsid w:val="00A024AF"/>
    <w:rsid w:val="00A030CD"/>
    <w:rsid w:val="00A0337D"/>
    <w:rsid w:val="00A047D1"/>
    <w:rsid w:val="00A0534A"/>
    <w:rsid w:val="00A0579D"/>
    <w:rsid w:val="00A0590F"/>
    <w:rsid w:val="00A065C2"/>
    <w:rsid w:val="00A06F21"/>
    <w:rsid w:val="00A07557"/>
    <w:rsid w:val="00A078F6"/>
    <w:rsid w:val="00A07D12"/>
    <w:rsid w:val="00A07ED2"/>
    <w:rsid w:val="00A1156B"/>
    <w:rsid w:val="00A124B2"/>
    <w:rsid w:val="00A12F07"/>
    <w:rsid w:val="00A134C1"/>
    <w:rsid w:val="00A138C3"/>
    <w:rsid w:val="00A13FEE"/>
    <w:rsid w:val="00A148B9"/>
    <w:rsid w:val="00A1555B"/>
    <w:rsid w:val="00A15D58"/>
    <w:rsid w:val="00A166E1"/>
    <w:rsid w:val="00A17590"/>
    <w:rsid w:val="00A2048E"/>
    <w:rsid w:val="00A20B16"/>
    <w:rsid w:val="00A22C09"/>
    <w:rsid w:val="00A235B1"/>
    <w:rsid w:val="00A23603"/>
    <w:rsid w:val="00A23C71"/>
    <w:rsid w:val="00A2449D"/>
    <w:rsid w:val="00A27B22"/>
    <w:rsid w:val="00A30373"/>
    <w:rsid w:val="00A30D12"/>
    <w:rsid w:val="00A348AC"/>
    <w:rsid w:val="00A34CC5"/>
    <w:rsid w:val="00A35041"/>
    <w:rsid w:val="00A35322"/>
    <w:rsid w:val="00A3541C"/>
    <w:rsid w:val="00A365CB"/>
    <w:rsid w:val="00A373E9"/>
    <w:rsid w:val="00A4000C"/>
    <w:rsid w:val="00A405D7"/>
    <w:rsid w:val="00A40DF7"/>
    <w:rsid w:val="00A414A8"/>
    <w:rsid w:val="00A436FF"/>
    <w:rsid w:val="00A43B85"/>
    <w:rsid w:val="00A440B4"/>
    <w:rsid w:val="00A447AA"/>
    <w:rsid w:val="00A44A71"/>
    <w:rsid w:val="00A44C78"/>
    <w:rsid w:val="00A458B5"/>
    <w:rsid w:val="00A45A8B"/>
    <w:rsid w:val="00A468EF"/>
    <w:rsid w:val="00A46FA4"/>
    <w:rsid w:val="00A47402"/>
    <w:rsid w:val="00A47E3E"/>
    <w:rsid w:val="00A5063D"/>
    <w:rsid w:val="00A51F9F"/>
    <w:rsid w:val="00A5357E"/>
    <w:rsid w:val="00A5363F"/>
    <w:rsid w:val="00A5457B"/>
    <w:rsid w:val="00A54B7D"/>
    <w:rsid w:val="00A552DE"/>
    <w:rsid w:val="00A5559A"/>
    <w:rsid w:val="00A555F6"/>
    <w:rsid w:val="00A57171"/>
    <w:rsid w:val="00A618CD"/>
    <w:rsid w:val="00A61A6A"/>
    <w:rsid w:val="00A61C1D"/>
    <w:rsid w:val="00A62B59"/>
    <w:rsid w:val="00A6345E"/>
    <w:rsid w:val="00A6422A"/>
    <w:rsid w:val="00A65285"/>
    <w:rsid w:val="00A658E9"/>
    <w:rsid w:val="00A65E09"/>
    <w:rsid w:val="00A66931"/>
    <w:rsid w:val="00A7006E"/>
    <w:rsid w:val="00A70DDB"/>
    <w:rsid w:val="00A71C02"/>
    <w:rsid w:val="00A7265F"/>
    <w:rsid w:val="00A726B8"/>
    <w:rsid w:val="00A73639"/>
    <w:rsid w:val="00A73810"/>
    <w:rsid w:val="00A7617A"/>
    <w:rsid w:val="00A763CF"/>
    <w:rsid w:val="00A76F97"/>
    <w:rsid w:val="00A770D0"/>
    <w:rsid w:val="00A77500"/>
    <w:rsid w:val="00A77B93"/>
    <w:rsid w:val="00A77F0E"/>
    <w:rsid w:val="00A8056E"/>
    <w:rsid w:val="00A81053"/>
    <w:rsid w:val="00A82545"/>
    <w:rsid w:val="00A826AD"/>
    <w:rsid w:val="00A829B4"/>
    <w:rsid w:val="00A829FF"/>
    <w:rsid w:val="00A82E11"/>
    <w:rsid w:val="00A83946"/>
    <w:rsid w:val="00A840D6"/>
    <w:rsid w:val="00A8447D"/>
    <w:rsid w:val="00A84DD9"/>
    <w:rsid w:val="00A84EE8"/>
    <w:rsid w:val="00A85250"/>
    <w:rsid w:val="00A8579E"/>
    <w:rsid w:val="00A85F4F"/>
    <w:rsid w:val="00A85FC2"/>
    <w:rsid w:val="00A8635B"/>
    <w:rsid w:val="00A87B20"/>
    <w:rsid w:val="00A9105D"/>
    <w:rsid w:val="00A927B3"/>
    <w:rsid w:val="00A92AAB"/>
    <w:rsid w:val="00A9320D"/>
    <w:rsid w:val="00A94E43"/>
    <w:rsid w:val="00AA0A6B"/>
    <w:rsid w:val="00AA1413"/>
    <w:rsid w:val="00AA1AB5"/>
    <w:rsid w:val="00AA3CE7"/>
    <w:rsid w:val="00AA4768"/>
    <w:rsid w:val="00AA4DB0"/>
    <w:rsid w:val="00AA5951"/>
    <w:rsid w:val="00AA5CFA"/>
    <w:rsid w:val="00AA6388"/>
    <w:rsid w:val="00AA67D3"/>
    <w:rsid w:val="00AA6CDB"/>
    <w:rsid w:val="00AA77A7"/>
    <w:rsid w:val="00AB0274"/>
    <w:rsid w:val="00AB066B"/>
    <w:rsid w:val="00AB326D"/>
    <w:rsid w:val="00AB36CF"/>
    <w:rsid w:val="00AB4D95"/>
    <w:rsid w:val="00AB4E53"/>
    <w:rsid w:val="00AB50E9"/>
    <w:rsid w:val="00AB51CA"/>
    <w:rsid w:val="00AB51CF"/>
    <w:rsid w:val="00AB5248"/>
    <w:rsid w:val="00AB57E4"/>
    <w:rsid w:val="00AB5F76"/>
    <w:rsid w:val="00AB61B8"/>
    <w:rsid w:val="00AB67DC"/>
    <w:rsid w:val="00AC0AE2"/>
    <w:rsid w:val="00AC1672"/>
    <w:rsid w:val="00AC3096"/>
    <w:rsid w:val="00AC324A"/>
    <w:rsid w:val="00AC3887"/>
    <w:rsid w:val="00AC55DD"/>
    <w:rsid w:val="00AC5A31"/>
    <w:rsid w:val="00AC5E67"/>
    <w:rsid w:val="00AC6284"/>
    <w:rsid w:val="00AC70B5"/>
    <w:rsid w:val="00AC77C2"/>
    <w:rsid w:val="00AD187F"/>
    <w:rsid w:val="00AD211F"/>
    <w:rsid w:val="00AD3133"/>
    <w:rsid w:val="00AD3AF7"/>
    <w:rsid w:val="00AD3BDA"/>
    <w:rsid w:val="00AD4068"/>
    <w:rsid w:val="00AD595C"/>
    <w:rsid w:val="00AD6100"/>
    <w:rsid w:val="00AD6582"/>
    <w:rsid w:val="00AD6913"/>
    <w:rsid w:val="00AD7135"/>
    <w:rsid w:val="00AE0636"/>
    <w:rsid w:val="00AE07C0"/>
    <w:rsid w:val="00AE0861"/>
    <w:rsid w:val="00AE08E4"/>
    <w:rsid w:val="00AE186C"/>
    <w:rsid w:val="00AE296B"/>
    <w:rsid w:val="00AE2B71"/>
    <w:rsid w:val="00AE2BE5"/>
    <w:rsid w:val="00AE2C02"/>
    <w:rsid w:val="00AE2F05"/>
    <w:rsid w:val="00AE3A14"/>
    <w:rsid w:val="00AE6301"/>
    <w:rsid w:val="00AE671D"/>
    <w:rsid w:val="00AE6E7B"/>
    <w:rsid w:val="00AE75CA"/>
    <w:rsid w:val="00AF03DF"/>
    <w:rsid w:val="00AF0502"/>
    <w:rsid w:val="00AF15AB"/>
    <w:rsid w:val="00AF2516"/>
    <w:rsid w:val="00AF38F1"/>
    <w:rsid w:val="00AF4A27"/>
    <w:rsid w:val="00AF4A5A"/>
    <w:rsid w:val="00AF5CF3"/>
    <w:rsid w:val="00AF6D4F"/>
    <w:rsid w:val="00AF7A4D"/>
    <w:rsid w:val="00B013FF"/>
    <w:rsid w:val="00B02CA9"/>
    <w:rsid w:val="00B03E63"/>
    <w:rsid w:val="00B042D0"/>
    <w:rsid w:val="00B04A34"/>
    <w:rsid w:val="00B059B9"/>
    <w:rsid w:val="00B064CA"/>
    <w:rsid w:val="00B06DF7"/>
    <w:rsid w:val="00B0706D"/>
    <w:rsid w:val="00B1069E"/>
    <w:rsid w:val="00B115A2"/>
    <w:rsid w:val="00B1271E"/>
    <w:rsid w:val="00B1284E"/>
    <w:rsid w:val="00B1400F"/>
    <w:rsid w:val="00B148AE"/>
    <w:rsid w:val="00B14A8E"/>
    <w:rsid w:val="00B17615"/>
    <w:rsid w:val="00B1773D"/>
    <w:rsid w:val="00B17760"/>
    <w:rsid w:val="00B21890"/>
    <w:rsid w:val="00B21EEA"/>
    <w:rsid w:val="00B230D9"/>
    <w:rsid w:val="00B233AB"/>
    <w:rsid w:val="00B2483E"/>
    <w:rsid w:val="00B24FDA"/>
    <w:rsid w:val="00B256CD"/>
    <w:rsid w:val="00B26511"/>
    <w:rsid w:val="00B26EB0"/>
    <w:rsid w:val="00B27540"/>
    <w:rsid w:val="00B279C9"/>
    <w:rsid w:val="00B30864"/>
    <w:rsid w:val="00B3090C"/>
    <w:rsid w:val="00B311A4"/>
    <w:rsid w:val="00B33864"/>
    <w:rsid w:val="00B3397B"/>
    <w:rsid w:val="00B33D40"/>
    <w:rsid w:val="00B34B94"/>
    <w:rsid w:val="00B35531"/>
    <w:rsid w:val="00B36B90"/>
    <w:rsid w:val="00B37491"/>
    <w:rsid w:val="00B37AB3"/>
    <w:rsid w:val="00B40471"/>
    <w:rsid w:val="00B40B81"/>
    <w:rsid w:val="00B41E7D"/>
    <w:rsid w:val="00B4228E"/>
    <w:rsid w:val="00B423D0"/>
    <w:rsid w:val="00B42441"/>
    <w:rsid w:val="00B425E9"/>
    <w:rsid w:val="00B4277D"/>
    <w:rsid w:val="00B4278C"/>
    <w:rsid w:val="00B42A59"/>
    <w:rsid w:val="00B47BD2"/>
    <w:rsid w:val="00B520A6"/>
    <w:rsid w:val="00B5273B"/>
    <w:rsid w:val="00B53E24"/>
    <w:rsid w:val="00B549D8"/>
    <w:rsid w:val="00B54FF9"/>
    <w:rsid w:val="00B552FB"/>
    <w:rsid w:val="00B55EA3"/>
    <w:rsid w:val="00B55EC4"/>
    <w:rsid w:val="00B56929"/>
    <w:rsid w:val="00B604AC"/>
    <w:rsid w:val="00B60658"/>
    <w:rsid w:val="00B6173D"/>
    <w:rsid w:val="00B623AB"/>
    <w:rsid w:val="00B62C68"/>
    <w:rsid w:val="00B6417C"/>
    <w:rsid w:val="00B644EC"/>
    <w:rsid w:val="00B652A0"/>
    <w:rsid w:val="00B65527"/>
    <w:rsid w:val="00B65E71"/>
    <w:rsid w:val="00B667E5"/>
    <w:rsid w:val="00B66881"/>
    <w:rsid w:val="00B67887"/>
    <w:rsid w:val="00B67BB2"/>
    <w:rsid w:val="00B67DD4"/>
    <w:rsid w:val="00B7078B"/>
    <w:rsid w:val="00B70EAD"/>
    <w:rsid w:val="00B71341"/>
    <w:rsid w:val="00B71FA7"/>
    <w:rsid w:val="00B721F3"/>
    <w:rsid w:val="00B7275D"/>
    <w:rsid w:val="00B72B3D"/>
    <w:rsid w:val="00B73130"/>
    <w:rsid w:val="00B74029"/>
    <w:rsid w:val="00B7509E"/>
    <w:rsid w:val="00B755CD"/>
    <w:rsid w:val="00B76C69"/>
    <w:rsid w:val="00B77275"/>
    <w:rsid w:val="00B77C81"/>
    <w:rsid w:val="00B77CB5"/>
    <w:rsid w:val="00B77E8F"/>
    <w:rsid w:val="00B80713"/>
    <w:rsid w:val="00B8213B"/>
    <w:rsid w:val="00B828DE"/>
    <w:rsid w:val="00B86C9D"/>
    <w:rsid w:val="00B876AD"/>
    <w:rsid w:val="00B876C5"/>
    <w:rsid w:val="00B878E4"/>
    <w:rsid w:val="00B87A59"/>
    <w:rsid w:val="00B87B36"/>
    <w:rsid w:val="00B87C70"/>
    <w:rsid w:val="00B87DE3"/>
    <w:rsid w:val="00B90570"/>
    <w:rsid w:val="00B920A5"/>
    <w:rsid w:val="00B920AF"/>
    <w:rsid w:val="00B92C12"/>
    <w:rsid w:val="00B93CD3"/>
    <w:rsid w:val="00B940AB"/>
    <w:rsid w:val="00B94BC4"/>
    <w:rsid w:val="00B94CE6"/>
    <w:rsid w:val="00B969EC"/>
    <w:rsid w:val="00B97429"/>
    <w:rsid w:val="00B9784C"/>
    <w:rsid w:val="00B97DDC"/>
    <w:rsid w:val="00BA09B3"/>
    <w:rsid w:val="00BA0FAD"/>
    <w:rsid w:val="00BA16B9"/>
    <w:rsid w:val="00BA1827"/>
    <w:rsid w:val="00BA1B15"/>
    <w:rsid w:val="00BA3110"/>
    <w:rsid w:val="00BA415D"/>
    <w:rsid w:val="00BA5560"/>
    <w:rsid w:val="00BA5674"/>
    <w:rsid w:val="00BA6A81"/>
    <w:rsid w:val="00BA6ABB"/>
    <w:rsid w:val="00BA6F94"/>
    <w:rsid w:val="00BA70C2"/>
    <w:rsid w:val="00BA7171"/>
    <w:rsid w:val="00BA7424"/>
    <w:rsid w:val="00BA7AFB"/>
    <w:rsid w:val="00BA7B2C"/>
    <w:rsid w:val="00BA7D03"/>
    <w:rsid w:val="00BB15FD"/>
    <w:rsid w:val="00BB1E86"/>
    <w:rsid w:val="00BB25F1"/>
    <w:rsid w:val="00BB2815"/>
    <w:rsid w:val="00BB28B6"/>
    <w:rsid w:val="00BB2C42"/>
    <w:rsid w:val="00BB34A1"/>
    <w:rsid w:val="00BB3D27"/>
    <w:rsid w:val="00BB492A"/>
    <w:rsid w:val="00BB49CC"/>
    <w:rsid w:val="00BB4F97"/>
    <w:rsid w:val="00BB53C2"/>
    <w:rsid w:val="00BB55F2"/>
    <w:rsid w:val="00BB5B9C"/>
    <w:rsid w:val="00BB6C02"/>
    <w:rsid w:val="00BB74E7"/>
    <w:rsid w:val="00BB756E"/>
    <w:rsid w:val="00BC09FF"/>
    <w:rsid w:val="00BC0CA1"/>
    <w:rsid w:val="00BC1972"/>
    <w:rsid w:val="00BC289D"/>
    <w:rsid w:val="00BC298E"/>
    <w:rsid w:val="00BC2E2C"/>
    <w:rsid w:val="00BC3983"/>
    <w:rsid w:val="00BC3E9B"/>
    <w:rsid w:val="00BC40AE"/>
    <w:rsid w:val="00BC5ABE"/>
    <w:rsid w:val="00BC6414"/>
    <w:rsid w:val="00BC6721"/>
    <w:rsid w:val="00BC72E6"/>
    <w:rsid w:val="00BC7A9A"/>
    <w:rsid w:val="00BD0992"/>
    <w:rsid w:val="00BD19C4"/>
    <w:rsid w:val="00BD2494"/>
    <w:rsid w:val="00BD2B29"/>
    <w:rsid w:val="00BD2B5B"/>
    <w:rsid w:val="00BD319C"/>
    <w:rsid w:val="00BD43D7"/>
    <w:rsid w:val="00BD5BD4"/>
    <w:rsid w:val="00BD6560"/>
    <w:rsid w:val="00BE0208"/>
    <w:rsid w:val="00BE2179"/>
    <w:rsid w:val="00BE2E20"/>
    <w:rsid w:val="00BE3434"/>
    <w:rsid w:val="00BE41C9"/>
    <w:rsid w:val="00BE4285"/>
    <w:rsid w:val="00BE4688"/>
    <w:rsid w:val="00BE4EF2"/>
    <w:rsid w:val="00BE570B"/>
    <w:rsid w:val="00BE5848"/>
    <w:rsid w:val="00BE5E61"/>
    <w:rsid w:val="00BE6380"/>
    <w:rsid w:val="00BE6E31"/>
    <w:rsid w:val="00BF145F"/>
    <w:rsid w:val="00BF1D5D"/>
    <w:rsid w:val="00BF2068"/>
    <w:rsid w:val="00BF3B94"/>
    <w:rsid w:val="00BF3CA9"/>
    <w:rsid w:val="00BF4A78"/>
    <w:rsid w:val="00BF50B3"/>
    <w:rsid w:val="00BF6896"/>
    <w:rsid w:val="00BF7C4F"/>
    <w:rsid w:val="00BF7DF8"/>
    <w:rsid w:val="00C01458"/>
    <w:rsid w:val="00C01ED5"/>
    <w:rsid w:val="00C0269E"/>
    <w:rsid w:val="00C02DC8"/>
    <w:rsid w:val="00C03EA7"/>
    <w:rsid w:val="00C049DF"/>
    <w:rsid w:val="00C04B24"/>
    <w:rsid w:val="00C05A32"/>
    <w:rsid w:val="00C05C26"/>
    <w:rsid w:val="00C05FD3"/>
    <w:rsid w:val="00C1138D"/>
    <w:rsid w:val="00C12DD2"/>
    <w:rsid w:val="00C13373"/>
    <w:rsid w:val="00C139A9"/>
    <w:rsid w:val="00C13B9C"/>
    <w:rsid w:val="00C16265"/>
    <w:rsid w:val="00C16F15"/>
    <w:rsid w:val="00C1719D"/>
    <w:rsid w:val="00C20211"/>
    <w:rsid w:val="00C219EF"/>
    <w:rsid w:val="00C21B9E"/>
    <w:rsid w:val="00C230A5"/>
    <w:rsid w:val="00C23502"/>
    <w:rsid w:val="00C23E33"/>
    <w:rsid w:val="00C24681"/>
    <w:rsid w:val="00C24BA3"/>
    <w:rsid w:val="00C25C09"/>
    <w:rsid w:val="00C26653"/>
    <w:rsid w:val="00C268EA"/>
    <w:rsid w:val="00C27298"/>
    <w:rsid w:val="00C2730B"/>
    <w:rsid w:val="00C27371"/>
    <w:rsid w:val="00C27F49"/>
    <w:rsid w:val="00C340B5"/>
    <w:rsid w:val="00C3444B"/>
    <w:rsid w:val="00C345AA"/>
    <w:rsid w:val="00C347B0"/>
    <w:rsid w:val="00C34D28"/>
    <w:rsid w:val="00C34D38"/>
    <w:rsid w:val="00C35EDF"/>
    <w:rsid w:val="00C360EB"/>
    <w:rsid w:val="00C36AC1"/>
    <w:rsid w:val="00C3781D"/>
    <w:rsid w:val="00C37BC5"/>
    <w:rsid w:val="00C40396"/>
    <w:rsid w:val="00C40493"/>
    <w:rsid w:val="00C42389"/>
    <w:rsid w:val="00C42E91"/>
    <w:rsid w:val="00C44691"/>
    <w:rsid w:val="00C448E6"/>
    <w:rsid w:val="00C44AB5"/>
    <w:rsid w:val="00C44C0B"/>
    <w:rsid w:val="00C44F83"/>
    <w:rsid w:val="00C460D2"/>
    <w:rsid w:val="00C46183"/>
    <w:rsid w:val="00C47D2F"/>
    <w:rsid w:val="00C50114"/>
    <w:rsid w:val="00C5063A"/>
    <w:rsid w:val="00C50D5B"/>
    <w:rsid w:val="00C51861"/>
    <w:rsid w:val="00C531FE"/>
    <w:rsid w:val="00C532CD"/>
    <w:rsid w:val="00C53465"/>
    <w:rsid w:val="00C53533"/>
    <w:rsid w:val="00C53CEF"/>
    <w:rsid w:val="00C54328"/>
    <w:rsid w:val="00C549A6"/>
    <w:rsid w:val="00C54A58"/>
    <w:rsid w:val="00C567D0"/>
    <w:rsid w:val="00C57EB6"/>
    <w:rsid w:val="00C607EA"/>
    <w:rsid w:val="00C61FD4"/>
    <w:rsid w:val="00C622A7"/>
    <w:rsid w:val="00C62550"/>
    <w:rsid w:val="00C63C75"/>
    <w:rsid w:val="00C63D18"/>
    <w:rsid w:val="00C6480F"/>
    <w:rsid w:val="00C64F56"/>
    <w:rsid w:val="00C65D2E"/>
    <w:rsid w:val="00C666D6"/>
    <w:rsid w:val="00C66B09"/>
    <w:rsid w:val="00C66FFF"/>
    <w:rsid w:val="00C672C8"/>
    <w:rsid w:val="00C67CB2"/>
    <w:rsid w:val="00C704DE"/>
    <w:rsid w:val="00C71635"/>
    <w:rsid w:val="00C72426"/>
    <w:rsid w:val="00C72D9B"/>
    <w:rsid w:val="00C73083"/>
    <w:rsid w:val="00C73607"/>
    <w:rsid w:val="00C73829"/>
    <w:rsid w:val="00C743A9"/>
    <w:rsid w:val="00C756F4"/>
    <w:rsid w:val="00C764C5"/>
    <w:rsid w:val="00C765B9"/>
    <w:rsid w:val="00C76D03"/>
    <w:rsid w:val="00C776CC"/>
    <w:rsid w:val="00C80E7C"/>
    <w:rsid w:val="00C82B7C"/>
    <w:rsid w:val="00C839B5"/>
    <w:rsid w:val="00C845B3"/>
    <w:rsid w:val="00C85078"/>
    <w:rsid w:val="00C850E6"/>
    <w:rsid w:val="00C85A66"/>
    <w:rsid w:val="00C861D7"/>
    <w:rsid w:val="00C869F3"/>
    <w:rsid w:val="00C87059"/>
    <w:rsid w:val="00C8705C"/>
    <w:rsid w:val="00C87450"/>
    <w:rsid w:val="00C87924"/>
    <w:rsid w:val="00C9247E"/>
    <w:rsid w:val="00C93A86"/>
    <w:rsid w:val="00C9468B"/>
    <w:rsid w:val="00C953C2"/>
    <w:rsid w:val="00C958C5"/>
    <w:rsid w:val="00C959C8"/>
    <w:rsid w:val="00C96A00"/>
    <w:rsid w:val="00C97358"/>
    <w:rsid w:val="00C9752C"/>
    <w:rsid w:val="00C97BC0"/>
    <w:rsid w:val="00CA040D"/>
    <w:rsid w:val="00CA2260"/>
    <w:rsid w:val="00CA2D43"/>
    <w:rsid w:val="00CA386F"/>
    <w:rsid w:val="00CA4FAB"/>
    <w:rsid w:val="00CA68BE"/>
    <w:rsid w:val="00CB0445"/>
    <w:rsid w:val="00CB04ED"/>
    <w:rsid w:val="00CB096E"/>
    <w:rsid w:val="00CB2B2E"/>
    <w:rsid w:val="00CB342D"/>
    <w:rsid w:val="00CB3DC2"/>
    <w:rsid w:val="00CB40D3"/>
    <w:rsid w:val="00CB445E"/>
    <w:rsid w:val="00CB48D5"/>
    <w:rsid w:val="00CB5FBC"/>
    <w:rsid w:val="00CB6524"/>
    <w:rsid w:val="00CB65FA"/>
    <w:rsid w:val="00CB7253"/>
    <w:rsid w:val="00CB75E0"/>
    <w:rsid w:val="00CB7A85"/>
    <w:rsid w:val="00CC03E7"/>
    <w:rsid w:val="00CC0894"/>
    <w:rsid w:val="00CC0B96"/>
    <w:rsid w:val="00CC0E81"/>
    <w:rsid w:val="00CC158B"/>
    <w:rsid w:val="00CC1A63"/>
    <w:rsid w:val="00CC1E9E"/>
    <w:rsid w:val="00CC2BE3"/>
    <w:rsid w:val="00CC31E1"/>
    <w:rsid w:val="00CC4285"/>
    <w:rsid w:val="00CC4304"/>
    <w:rsid w:val="00CC44CE"/>
    <w:rsid w:val="00CC5280"/>
    <w:rsid w:val="00CC5AF3"/>
    <w:rsid w:val="00CC6914"/>
    <w:rsid w:val="00CC70BF"/>
    <w:rsid w:val="00CC793E"/>
    <w:rsid w:val="00CC7C33"/>
    <w:rsid w:val="00CD09B8"/>
    <w:rsid w:val="00CD1859"/>
    <w:rsid w:val="00CD18A2"/>
    <w:rsid w:val="00CD2029"/>
    <w:rsid w:val="00CD29F3"/>
    <w:rsid w:val="00CD377D"/>
    <w:rsid w:val="00CD4C3A"/>
    <w:rsid w:val="00CD528B"/>
    <w:rsid w:val="00CE0171"/>
    <w:rsid w:val="00CE041B"/>
    <w:rsid w:val="00CE2A80"/>
    <w:rsid w:val="00CE2B44"/>
    <w:rsid w:val="00CE3056"/>
    <w:rsid w:val="00CE317D"/>
    <w:rsid w:val="00CE42F2"/>
    <w:rsid w:val="00CE48A7"/>
    <w:rsid w:val="00CE621F"/>
    <w:rsid w:val="00CF23F8"/>
    <w:rsid w:val="00CF2D5D"/>
    <w:rsid w:val="00CF645F"/>
    <w:rsid w:val="00CF6469"/>
    <w:rsid w:val="00CF6A2C"/>
    <w:rsid w:val="00CF6B0E"/>
    <w:rsid w:val="00CF7157"/>
    <w:rsid w:val="00D00020"/>
    <w:rsid w:val="00D00EA8"/>
    <w:rsid w:val="00D0114B"/>
    <w:rsid w:val="00D018EF"/>
    <w:rsid w:val="00D01E80"/>
    <w:rsid w:val="00D02D68"/>
    <w:rsid w:val="00D03ADA"/>
    <w:rsid w:val="00D03DCE"/>
    <w:rsid w:val="00D04E57"/>
    <w:rsid w:val="00D06C96"/>
    <w:rsid w:val="00D07625"/>
    <w:rsid w:val="00D07D8F"/>
    <w:rsid w:val="00D107E3"/>
    <w:rsid w:val="00D1324A"/>
    <w:rsid w:val="00D135E5"/>
    <w:rsid w:val="00D14261"/>
    <w:rsid w:val="00D14D5B"/>
    <w:rsid w:val="00D1742A"/>
    <w:rsid w:val="00D17582"/>
    <w:rsid w:val="00D17AA4"/>
    <w:rsid w:val="00D20850"/>
    <w:rsid w:val="00D219BB"/>
    <w:rsid w:val="00D21A6B"/>
    <w:rsid w:val="00D22210"/>
    <w:rsid w:val="00D22F59"/>
    <w:rsid w:val="00D2309D"/>
    <w:rsid w:val="00D23DF0"/>
    <w:rsid w:val="00D23F31"/>
    <w:rsid w:val="00D25A51"/>
    <w:rsid w:val="00D26F3B"/>
    <w:rsid w:val="00D26F72"/>
    <w:rsid w:val="00D271CD"/>
    <w:rsid w:val="00D272D7"/>
    <w:rsid w:val="00D27D86"/>
    <w:rsid w:val="00D3012E"/>
    <w:rsid w:val="00D30331"/>
    <w:rsid w:val="00D30BBE"/>
    <w:rsid w:val="00D31F64"/>
    <w:rsid w:val="00D3232C"/>
    <w:rsid w:val="00D33590"/>
    <w:rsid w:val="00D3420A"/>
    <w:rsid w:val="00D348A0"/>
    <w:rsid w:val="00D3553D"/>
    <w:rsid w:val="00D36504"/>
    <w:rsid w:val="00D37D62"/>
    <w:rsid w:val="00D42763"/>
    <w:rsid w:val="00D43A73"/>
    <w:rsid w:val="00D461BD"/>
    <w:rsid w:val="00D46344"/>
    <w:rsid w:val="00D4765B"/>
    <w:rsid w:val="00D477BA"/>
    <w:rsid w:val="00D47C0C"/>
    <w:rsid w:val="00D50916"/>
    <w:rsid w:val="00D50E87"/>
    <w:rsid w:val="00D51DA7"/>
    <w:rsid w:val="00D52695"/>
    <w:rsid w:val="00D52EA9"/>
    <w:rsid w:val="00D5303F"/>
    <w:rsid w:val="00D539E7"/>
    <w:rsid w:val="00D544D8"/>
    <w:rsid w:val="00D550A0"/>
    <w:rsid w:val="00D555DA"/>
    <w:rsid w:val="00D556C0"/>
    <w:rsid w:val="00D561B4"/>
    <w:rsid w:val="00D56BA1"/>
    <w:rsid w:val="00D56C5E"/>
    <w:rsid w:val="00D6259B"/>
    <w:rsid w:val="00D625E8"/>
    <w:rsid w:val="00D62CF3"/>
    <w:rsid w:val="00D63083"/>
    <w:rsid w:val="00D64792"/>
    <w:rsid w:val="00D652DA"/>
    <w:rsid w:val="00D65756"/>
    <w:rsid w:val="00D65859"/>
    <w:rsid w:val="00D666F9"/>
    <w:rsid w:val="00D66E62"/>
    <w:rsid w:val="00D71135"/>
    <w:rsid w:val="00D725AB"/>
    <w:rsid w:val="00D727D6"/>
    <w:rsid w:val="00D731DD"/>
    <w:rsid w:val="00D73917"/>
    <w:rsid w:val="00D73F1A"/>
    <w:rsid w:val="00D74D78"/>
    <w:rsid w:val="00D757C4"/>
    <w:rsid w:val="00D7760A"/>
    <w:rsid w:val="00D779AD"/>
    <w:rsid w:val="00D77A71"/>
    <w:rsid w:val="00D802CA"/>
    <w:rsid w:val="00D8058F"/>
    <w:rsid w:val="00D80EBB"/>
    <w:rsid w:val="00D812AB"/>
    <w:rsid w:val="00D81B3C"/>
    <w:rsid w:val="00D8237F"/>
    <w:rsid w:val="00D82545"/>
    <w:rsid w:val="00D825F5"/>
    <w:rsid w:val="00D82B19"/>
    <w:rsid w:val="00D83096"/>
    <w:rsid w:val="00D83E8E"/>
    <w:rsid w:val="00D842C9"/>
    <w:rsid w:val="00D84862"/>
    <w:rsid w:val="00D850BD"/>
    <w:rsid w:val="00D85827"/>
    <w:rsid w:val="00D8689C"/>
    <w:rsid w:val="00D8691A"/>
    <w:rsid w:val="00D8745B"/>
    <w:rsid w:val="00D907C9"/>
    <w:rsid w:val="00D90DA0"/>
    <w:rsid w:val="00D91181"/>
    <w:rsid w:val="00D914C3"/>
    <w:rsid w:val="00D91BDB"/>
    <w:rsid w:val="00D91D54"/>
    <w:rsid w:val="00D936DE"/>
    <w:rsid w:val="00D93C5B"/>
    <w:rsid w:val="00D94968"/>
    <w:rsid w:val="00D94E07"/>
    <w:rsid w:val="00D9576C"/>
    <w:rsid w:val="00D960F0"/>
    <w:rsid w:val="00D96362"/>
    <w:rsid w:val="00D9757D"/>
    <w:rsid w:val="00DA0134"/>
    <w:rsid w:val="00DA1402"/>
    <w:rsid w:val="00DA2A76"/>
    <w:rsid w:val="00DA2F82"/>
    <w:rsid w:val="00DA30A8"/>
    <w:rsid w:val="00DA30CF"/>
    <w:rsid w:val="00DA376C"/>
    <w:rsid w:val="00DA3F0B"/>
    <w:rsid w:val="00DA48AA"/>
    <w:rsid w:val="00DA52C6"/>
    <w:rsid w:val="00DA5493"/>
    <w:rsid w:val="00DA62B7"/>
    <w:rsid w:val="00DA7ECF"/>
    <w:rsid w:val="00DB1CB7"/>
    <w:rsid w:val="00DB21F2"/>
    <w:rsid w:val="00DB22F1"/>
    <w:rsid w:val="00DB2717"/>
    <w:rsid w:val="00DB3721"/>
    <w:rsid w:val="00DB49BF"/>
    <w:rsid w:val="00DB5F64"/>
    <w:rsid w:val="00DB60AF"/>
    <w:rsid w:val="00DB7EEF"/>
    <w:rsid w:val="00DC114B"/>
    <w:rsid w:val="00DC122B"/>
    <w:rsid w:val="00DC14F6"/>
    <w:rsid w:val="00DC4CBB"/>
    <w:rsid w:val="00DC50EE"/>
    <w:rsid w:val="00DC57D8"/>
    <w:rsid w:val="00DC6A43"/>
    <w:rsid w:val="00DC6E49"/>
    <w:rsid w:val="00DC79B7"/>
    <w:rsid w:val="00DC7C7B"/>
    <w:rsid w:val="00DC7F8D"/>
    <w:rsid w:val="00DC7FF0"/>
    <w:rsid w:val="00DD0427"/>
    <w:rsid w:val="00DD047F"/>
    <w:rsid w:val="00DD05EB"/>
    <w:rsid w:val="00DD0987"/>
    <w:rsid w:val="00DD0F76"/>
    <w:rsid w:val="00DD1742"/>
    <w:rsid w:val="00DD219A"/>
    <w:rsid w:val="00DD2340"/>
    <w:rsid w:val="00DD28C9"/>
    <w:rsid w:val="00DD2BD7"/>
    <w:rsid w:val="00DD4E46"/>
    <w:rsid w:val="00DD6691"/>
    <w:rsid w:val="00DE016A"/>
    <w:rsid w:val="00DE0CEF"/>
    <w:rsid w:val="00DE18EE"/>
    <w:rsid w:val="00DE3B49"/>
    <w:rsid w:val="00DE3BED"/>
    <w:rsid w:val="00DE3C00"/>
    <w:rsid w:val="00DE4231"/>
    <w:rsid w:val="00DE4794"/>
    <w:rsid w:val="00DE57B7"/>
    <w:rsid w:val="00DE5BE5"/>
    <w:rsid w:val="00DE5C3A"/>
    <w:rsid w:val="00DE6672"/>
    <w:rsid w:val="00DF11BD"/>
    <w:rsid w:val="00DF13CF"/>
    <w:rsid w:val="00DF1AC9"/>
    <w:rsid w:val="00DF28D8"/>
    <w:rsid w:val="00DF31DE"/>
    <w:rsid w:val="00DF4188"/>
    <w:rsid w:val="00DF4523"/>
    <w:rsid w:val="00DF4B60"/>
    <w:rsid w:val="00DF50DF"/>
    <w:rsid w:val="00DF6799"/>
    <w:rsid w:val="00DF7189"/>
    <w:rsid w:val="00DF7EB0"/>
    <w:rsid w:val="00E0011D"/>
    <w:rsid w:val="00E003DD"/>
    <w:rsid w:val="00E01731"/>
    <w:rsid w:val="00E01838"/>
    <w:rsid w:val="00E02B21"/>
    <w:rsid w:val="00E02BA9"/>
    <w:rsid w:val="00E03151"/>
    <w:rsid w:val="00E03E52"/>
    <w:rsid w:val="00E03E62"/>
    <w:rsid w:val="00E04C0B"/>
    <w:rsid w:val="00E04D65"/>
    <w:rsid w:val="00E05057"/>
    <w:rsid w:val="00E063EB"/>
    <w:rsid w:val="00E068D2"/>
    <w:rsid w:val="00E06C79"/>
    <w:rsid w:val="00E06D35"/>
    <w:rsid w:val="00E10500"/>
    <w:rsid w:val="00E107CD"/>
    <w:rsid w:val="00E10D72"/>
    <w:rsid w:val="00E11456"/>
    <w:rsid w:val="00E11D52"/>
    <w:rsid w:val="00E11E1C"/>
    <w:rsid w:val="00E1278F"/>
    <w:rsid w:val="00E129B4"/>
    <w:rsid w:val="00E12ECB"/>
    <w:rsid w:val="00E14C76"/>
    <w:rsid w:val="00E167CE"/>
    <w:rsid w:val="00E1693E"/>
    <w:rsid w:val="00E169A9"/>
    <w:rsid w:val="00E16A41"/>
    <w:rsid w:val="00E16B34"/>
    <w:rsid w:val="00E1712C"/>
    <w:rsid w:val="00E20B66"/>
    <w:rsid w:val="00E212AA"/>
    <w:rsid w:val="00E21462"/>
    <w:rsid w:val="00E215C8"/>
    <w:rsid w:val="00E224E7"/>
    <w:rsid w:val="00E227C6"/>
    <w:rsid w:val="00E22DDF"/>
    <w:rsid w:val="00E2349E"/>
    <w:rsid w:val="00E23B56"/>
    <w:rsid w:val="00E26ED7"/>
    <w:rsid w:val="00E27177"/>
    <w:rsid w:val="00E2723E"/>
    <w:rsid w:val="00E278F2"/>
    <w:rsid w:val="00E30287"/>
    <w:rsid w:val="00E304F8"/>
    <w:rsid w:val="00E30906"/>
    <w:rsid w:val="00E30B89"/>
    <w:rsid w:val="00E30F19"/>
    <w:rsid w:val="00E31CC8"/>
    <w:rsid w:val="00E322F0"/>
    <w:rsid w:val="00E324E0"/>
    <w:rsid w:val="00E35503"/>
    <w:rsid w:val="00E35C64"/>
    <w:rsid w:val="00E36990"/>
    <w:rsid w:val="00E36BB7"/>
    <w:rsid w:val="00E407AA"/>
    <w:rsid w:val="00E41178"/>
    <w:rsid w:val="00E412E3"/>
    <w:rsid w:val="00E422EA"/>
    <w:rsid w:val="00E42B64"/>
    <w:rsid w:val="00E4364B"/>
    <w:rsid w:val="00E45499"/>
    <w:rsid w:val="00E45DCF"/>
    <w:rsid w:val="00E4602B"/>
    <w:rsid w:val="00E4662D"/>
    <w:rsid w:val="00E46F17"/>
    <w:rsid w:val="00E474E4"/>
    <w:rsid w:val="00E47770"/>
    <w:rsid w:val="00E508FC"/>
    <w:rsid w:val="00E52199"/>
    <w:rsid w:val="00E529B6"/>
    <w:rsid w:val="00E52EB9"/>
    <w:rsid w:val="00E5337A"/>
    <w:rsid w:val="00E53746"/>
    <w:rsid w:val="00E54790"/>
    <w:rsid w:val="00E55AB7"/>
    <w:rsid w:val="00E55AC3"/>
    <w:rsid w:val="00E55C5D"/>
    <w:rsid w:val="00E55D9B"/>
    <w:rsid w:val="00E566D7"/>
    <w:rsid w:val="00E6041D"/>
    <w:rsid w:val="00E60692"/>
    <w:rsid w:val="00E60823"/>
    <w:rsid w:val="00E60EC9"/>
    <w:rsid w:val="00E61F0B"/>
    <w:rsid w:val="00E64FA8"/>
    <w:rsid w:val="00E6525E"/>
    <w:rsid w:val="00E65535"/>
    <w:rsid w:val="00E65920"/>
    <w:rsid w:val="00E66019"/>
    <w:rsid w:val="00E66AE5"/>
    <w:rsid w:val="00E67421"/>
    <w:rsid w:val="00E678E6"/>
    <w:rsid w:val="00E67D27"/>
    <w:rsid w:val="00E67FEA"/>
    <w:rsid w:val="00E70AC5"/>
    <w:rsid w:val="00E70CF1"/>
    <w:rsid w:val="00E7211F"/>
    <w:rsid w:val="00E72429"/>
    <w:rsid w:val="00E72587"/>
    <w:rsid w:val="00E72891"/>
    <w:rsid w:val="00E74687"/>
    <w:rsid w:val="00E750FC"/>
    <w:rsid w:val="00E75BA0"/>
    <w:rsid w:val="00E76126"/>
    <w:rsid w:val="00E775F8"/>
    <w:rsid w:val="00E77C7D"/>
    <w:rsid w:val="00E81065"/>
    <w:rsid w:val="00E8192F"/>
    <w:rsid w:val="00E83610"/>
    <w:rsid w:val="00E836EC"/>
    <w:rsid w:val="00E83735"/>
    <w:rsid w:val="00E83ED5"/>
    <w:rsid w:val="00E849C6"/>
    <w:rsid w:val="00E84C63"/>
    <w:rsid w:val="00E84D01"/>
    <w:rsid w:val="00E853CF"/>
    <w:rsid w:val="00E86306"/>
    <w:rsid w:val="00E86EAB"/>
    <w:rsid w:val="00E87202"/>
    <w:rsid w:val="00E87A66"/>
    <w:rsid w:val="00E90CB8"/>
    <w:rsid w:val="00E9194B"/>
    <w:rsid w:val="00E91F48"/>
    <w:rsid w:val="00E9234A"/>
    <w:rsid w:val="00E92605"/>
    <w:rsid w:val="00E92FD8"/>
    <w:rsid w:val="00E93522"/>
    <w:rsid w:val="00E9359E"/>
    <w:rsid w:val="00E93BB4"/>
    <w:rsid w:val="00E9530C"/>
    <w:rsid w:val="00E9547B"/>
    <w:rsid w:val="00E96785"/>
    <w:rsid w:val="00E975DC"/>
    <w:rsid w:val="00EA0707"/>
    <w:rsid w:val="00EA085F"/>
    <w:rsid w:val="00EA17A5"/>
    <w:rsid w:val="00EA24A6"/>
    <w:rsid w:val="00EA32BA"/>
    <w:rsid w:val="00EA398D"/>
    <w:rsid w:val="00EA4911"/>
    <w:rsid w:val="00EA6273"/>
    <w:rsid w:val="00EA7DA3"/>
    <w:rsid w:val="00EA7FC7"/>
    <w:rsid w:val="00EB1F5F"/>
    <w:rsid w:val="00EB2D5A"/>
    <w:rsid w:val="00EB3206"/>
    <w:rsid w:val="00EB3E8E"/>
    <w:rsid w:val="00EB3FD3"/>
    <w:rsid w:val="00EB496D"/>
    <w:rsid w:val="00EB5365"/>
    <w:rsid w:val="00EB5FAD"/>
    <w:rsid w:val="00EB652D"/>
    <w:rsid w:val="00EC0010"/>
    <w:rsid w:val="00EC00FE"/>
    <w:rsid w:val="00EC0432"/>
    <w:rsid w:val="00EC1125"/>
    <w:rsid w:val="00EC19F0"/>
    <w:rsid w:val="00EC1C15"/>
    <w:rsid w:val="00EC2E60"/>
    <w:rsid w:val="00EC382A"/>
    <w:rsid w:val="00EC5955"/>
    <w:rsid w:val="00EC5A70"/>
    <w:rsid w:val="00EC6B0E"/>
    <w:rsid w:val="00EC74A3"/>
    <w:rsid w:val="00ED1CCD"/>
    <w:rsid w:val="00ED3C2F"/>
    <w:rsid w:val="00ED3CBC"/>
    <w:rsid w:val="00ED526A"/>
    <w:rsid w:val="00ED5491"/>
    <w:rsid w:val="00ED565C"/>
    <w:rsid w:val="00ED5BD5"/>
    <w:rsid w:val="00ED5C10"/>
    <w:rsid w:val="00ED5D95"/>
    <w:rsid w:val="00ED6238"/>
    <w:rsid w:val="00EE059D"/>
    <w:rsid w:val="00EE0B45"/>
    <w:rsid w:val="00EE1362"/>
    <w:rsid w:val="00EE1813"/>
    <w:rsid w:val="00EE20C7"/>
    <w:rsid w:val="00EE6072"/>
    <w:rsid w:val="00EE6D45"/>
    <w:rsid w:val="00EE759A"/>
    <w:rsid w:val="00EE77AF"/>
    <w:rsid w:val="00EE7A3D"/>
    <w:rsid w:val="00EF05A1"/>
    <w:rsid w:val="00EF09E8"/>
    <w:rsid w:val="00EF0D35"/>
    <w:rsid w:val="00EF2BF4"/>
    <w:rsid w:val="00EF2CE2"/>
    <w:rsid w:val="00EF3182"/>
    <w:rsid w:val="00EF3566"/>
    <w:rsid w:val="00EF40C7"/>
    <w:rsid w:val="00EF5C3B"/>
    <w:rsid w:val="00EF655A"/>
    <w:rsid w:val="00EF6609"/>
    <w:rsid w:val="00EF6A93"/>
    <w:rsid w:val="00EF77AE"/>
    <w:rsid w:val="00EF7E34"/>
    <w:rsid w:val="00F0045C"/>
    <w:rsid w:val="00F00C2B"/>
    <w:rsid w:val="00F01C24"/>
    <w:rsid w:val="00F01E72"/>
    <w:rsid w:val="00F0247B"/>
    <w:rsid w:val="00F02722"/>
    <w:rsid w:val="00F070FD"/>
    <w:rsid w:val="00F1134D"/>
    <w:rsid w:val="00F115F0"/>
    <w:rsid w:val="00F11759"/>
    <w:rsid w:val="00F1180D"/>
    <w:rsid w:val="00F12712"/>
    <w:rsid w:val="00F12B28"/>
    <w:rsid w:val="00F12F9C"/>
    <w:rsid w:val="00F131F2"/>
    <w:rsid w:val="00F1354A"/>
    <w:rsid w:val="00F13D36"/>
    <w:rsid w:val="00F13FB6"/>
    <w:rsid w:val="00F141B3"/>
    <w:rsid w:val="00F1447D"/>
    <w:rsid w:val="00F14ABA"/>
    <w:rsid w:val="00F15F57"/>
    <w:rsid w:val="00F16C17"/>
    <w:rsid w:val="00F16C52"/>
    <w:rsid w:val="00F171A5"/>
    <w:rsid w:val="00F21934"/>
    <w:rsid w:val="00F2259F"/>
    <w:rsid w:val="00F22941"/>
    <w:rsid w:val="00F2443B"/>
    <w:rsid w:val="00F256A5"/>
    <w:rsid w:val="00F25D3D"/>
    <w:rsid w:val="00F26E15"/>
    <w:rsid w:val="00F276F2"/>
    <w:rsid w:val="00F2790B"/>
    <w:rsid w:val="00F27A4A"/>
    <w:rsid w:val="00F30D3F"/>
    <w:rsid w:val="00F31673"/>
    <w:rsid w:val="00F31A0D"/>
    <w:rsid w:val="00F32EBC"/>
    <w:rsid w:val="00F33705"/>
    <w:rsid w:val="00F3450F"/>
    <w:rsid w:val="00F34714"/>
    <w:rsid w:val="00F3573A"/>
    <w:rsid w:val="00F3623F"/>
    <w:rsid w:val="00F36E84"/>
    <w:rsid w:val="00F3785A"/>
    <w:rsid w:val="00F3789F"/>
    <w:rsid w:val="00F37D71"/>
    <w:rsid w:val="00F40248"/>
    <w:rsid w:val="00F4048C"/>
    <w:rsid w:val="00F408B1"/>
    <w:rsid w:val="00F40CD9"/>
    <w:rsid w:val="00F4298E"/>
    <w:rsid w:val="00F43680"/>
    <w:rsid w:val="00F43A63"/>
    <w:rsid w:val="00F43CDF"/>
    <w:rsid w:val="00F44E48"/>
    <w:rsid w:val="00F45F78"/>
    <w:rsid w:val="00F46B4C"/>
    <w:rsid w:val="00F471BB"/>
    <w:rsid w:val="00F47536"/>
    <w:rsid w:val="00F51148"/>
    <w:rsid w:val="00F51154"/>
    <w:rsid w:val="00F51D83"/>
    <w:rsid w:val="00F52803"/>
    <w:rsid w:val="00F52889"/>
    <w:rsid w:val="00F52CE6"/>
    <w:rsid w:val="00F5376D"/>
    <w:rsid w:val="00F54ABA"/>
    <w:rsid w:val="00F56A7A"/>
    <w:rsid w:val="00F56C32"/>
    <w:rsid w:val="00F57106"/>
    <w:rsid w:val="00F6001C"/>
    <w:rsid w:val="00F60E08"/>
    <w:rsid w:val="00F61476"/>
    <w:rsid w:val="00F62AEC"/>
    <w:rsid w:val="00F63B98"/>
    <w:rsid w:val="00F64A4E"/>
    <w:rsid w:val="00F65392"/>
    <w:rsid w:val="00F65F00"/>
    <w:rsid w:val="00F6650A"/>
    <w:rsid w:val="00F66D66"/>
    <w:rsid w:val="00F6742B"/>
    <w:rsid w:val="00F678F7"/>
    <w:rsid w:val="00F67BBD"/>
    <w:rsid w:val="00F67F68"/>
    <w:rsid w:val="00F7043B"/>
    <w:rsid w:val="00F723D4"/>
    <w:rsid w:val="00F7296C"/>
    <w:rsid w:val="00F73389"/>
    <w:rsid w:val="00F73B05"/>
    <w:rsid w:val="00F74345"/>
    <w:rsid w:val="00F75769"/>
    <w:rsid w:val="00F75813"/>
    <w:rsid w:val="00F76C33"/>
    <w:rsid w:val="00F777C4"/>
    <w:rsid w:val="00F800AC"/>
    <w:rsid w:val="00F809CB"/>
    <w:rsid w:val="00F811B9"/>
    <w:rsid w:val="00F83E7D"/>
    <w:rsid w:val="00F83F78"/>
    <w:rsid w:val="00F84CBB"/>
    <w:rsid w:val="00F84E55"/>
    <w:rsid w:val="00F86630"/>
    <w:rsid w:val="00F86938"/>
    <w:rsid w:val="00F86C0E"/>
    <w:rsid w:val="00F9038C"/>
    <w:rsid w:val="00F90C36"/>
    <w:rsid w:val="00F9147B"/>
    <w:rsid w:val="00F915F7"/>
    <w:rsid w:val="00F91E63"/>
    <w:rsid w:val="00F940C8"/>
    <w:rsid w:val="00F9430D"/>
    <w:rsid w:val="00F94606"/>
    <w:rsid w:val="00F95337"/>
    <w:rsid w:val="00F95E91"/>
    <w:rsid w:val="00F96674"/>
    <w:rsid w:val="00F96ED8"/>
    <w:rsid w:val="00F97EF3"/>
    <w:rsid w:val="00FA0419"/>
    <w:rsid w:val="00FA05EC"/>
    <w:rsid w:val="00FA061C"/>
    <w:rsid w:val="00FA1662"/>
    <w:rsid w:val="00FA19DE"/>
    <w:rsid w:val="00FA2F74"/>
    <w:rsid w:val="00FA36B2"/>
    <w:rsid w:val="00FA3A30"/>
    <w:rsid w:val="00FA3A3F"/>
    <w:rsid w:val="00FA4CA2"/>
    <w:rsid w:val="00FA4F2C"/>
    <w:rsid w:val="00FA5A0B"/>
    <w:rsid w:val="00FA5BB0"/>
    <w:rsid w:val="00FA67F3"/>
    <w:rsid w:val="00FA7BDB"/>
    <w:rsid w:val="00FA7CFF"/>
    <w:rsid w:val="00FB00FA"/>
    <w:rsid w:val="00FB05CD"/>
    <w:rsid w:val="00FB0630"/>
    <w:rsid w:val="00FB0F38"/>
    <w:rsid w:val="00FB0F45"/>
    <w:rsid w:val="00FB1DC4"/>
    <w:rsid w:val="00FB2304"/>
    <w:rsid w:val="00FB30E9"/>
    <w:rsid w:val="00FB3124"/>
    <w:rsid w:val="00FB44F0"/>
    <w:rsid w:val="00FB4F6C"/>
    <w:rsid w:val="00FB5339"/>
    <w:rsid w:val="00FB579E"/>
    <w:rsid w:val="00FB7646"/>
    <w:rsid w:val="00FC01BB"/>
    <w:rsid w:val="00FC11CB"/>
    <w:rsid w:val="00FC25B3"/>
    <w:rsid w:val="00FC2EA3"/>
    <w:rsid w:val="00FC356F"/>
    <w:rsid w:val="00FC4900"/>
    <w:rsid w:val="00FC6931"/>
    <w:rsid w:val="00FD1255"/>
    <w:rsid w:val="00FD12D3"/>
    <w:rsid w:val="00FD142B"/>
    <w:rsid w:val="00FD1D16"/>
    <w:rsid w:val="00FD2C20"/>
    <w:rsid w:val="00FD3D90"/>
    <w:rsid w:val="00FD3F79"/>
    <w:rsid w:val="00FD4C3B"/>
    <w:rsid w:val="00FD4F45"/>
    <w:rsid w:val="00FD5B16"/>
    <w:rsid w:val="00FD5BCB"/>
    <w:rsid w:val="00FD618B"/>
    <w:rsid w:val="00FD6C29"/>
    <w:rsid w:val="00FD715F"/>
    <w:rsid w:val="00FE0D49"/>
    <w:rsid w:val="00FE1AB7"/>
    <w:rsid w:val="00FE356E"/>
    <w:rsid w:val="00FE41DE"/>
    <w:rsid w:val="00FE51B2"/>
    <w:rsid w:val="00FE5492"/>
    <w:rsid w:val="00FE66BE"/>
    <w:rsid w:val="00FF0488"/>
    <w:rsid w:val="00FF0AB4"/>
    <w:rsid w:val="00FF1194"/>
    <w:rsid w:val="00FF260C"/>
    <w:rsid w:val="00FF3437"/>
    <w:rsid w:val="00FF3F8F"/>
    <w:rsid w:val="00FF43C5"/>
    <w:rsid w:val="00FF6714"/>
    <w:rsid w:val="00FF71B7"/>
    <w:rsid w:val="00FF723B"/>
    <w:rsid w:val="00FF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5DD39"/>
  <w15:docId w15:val="{21B22B9C-89FC-4641-B9A2-30945E08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445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5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5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6150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s004\EXCHANGE\WG-&#1056;&#1072;&#1073;&#1086;&#1095;&#1072;&#1103;%20&#1043;&#1088;&#1091;&#1087;&#1087;&#1072;\&#1055;&#1054;\&#1050;&#1054;&#1053;&#1042;&#1045;&#1056;&#1058;&#1067;\resources\templates\1_&#1052;&#1054;_&#1056;&#1060;_new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6943B-1F95-D142-A040-B9CDA6758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s004\EXCHANGE\WG-Рабочая Группа\ПО\КОНВЕРТЫ\resources\templates\1_МО_РФ_new.dot</Template>
  <TotalTime>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Рособоронпоставка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Каржавин Александр Юрьевич</dc:creator>
  <cp:lastModifiedBy>Microsoft Office User</cp:lastModifiedBy>
  <cp:revision>2</cp:revision>
  <cp:lastPrinted>2018-05-31T06:03:00Z</cp:lastPrinted>
  <dcterms:created xsi:type="dcterms:W3CDTF">2019-12-03T15:27:00Z</dcterms:created>
  <dcterms:modified xsi:type="dcterms:W3CDTF">2019-12-10T07:31:00Z</dcterms:modified>
</cp:coreProperties>
</file>