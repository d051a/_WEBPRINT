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E3" w:rsidRPr="00DE1337" w:rsidRDefault="002573E3" w:rsidP="002573E3">
      <w:pPr>
        <w:jc w:val="center"/>
        <w:rPr>
          <w:b/>
        </w:rPr>
      </w:pPr>
      <w:r>
        <w:rPr>
          <w:b/>
        </w:rPr>
        <w:t xml:space="preserve">СПИСОК № </w:t>
      </w:r>
      <w:proofErr w:type="gramStart"/>
      <w:r w:rsidR="00DE1337" w:rsidRPr="00B42BA1">
        <w:rPr>
          <w:b/>
        </w:rPr>
        <w:t xml:space="preserve">{{ </w:t>
      </w:r>
      <w:r w:rsidR="00DE1337" w:rsidRPr="00DE1337">
        <w:rPr>
          <w:b/>
        </w:rPr>
        <w:t>registry</w:t>
      </w:r>
      <w:proofErr w:type="gramEnd"/>
      <w:r w:rsidR="00DE1337" w:rsidRPr="00B42BA1">
        <w:rPr>
          <w:b/>
        </w:rPr>
        <w:t>_</w:t>
      </w:r>
      <w:r w:rsidR="00DE1337" w:rsidRPr="00DE1337">
        <w:rPr>
          <w:b/>
        </w:rPr>
        <w:t>id</w:t>
      </w:r>
      <w:r w:rsidR="00DE1337" w:rsidRPr="00B42BA1">
        <w:rPr>
          <w:b/>
        </w:rPr>
        <w:t xml:space="preserve"> }}</w:t>
      </w:r>
    </w:p>
    <w:p w:rsidR="002573E3" w:rsidRDefault="002573E3" w:rsidP="002573E3">
      <w:pPr>
        <w:jc w:val="center"/>
        <w:rPr>
          <w:b/>
        </w:rPr>
      </w:pPr>
      <w:r>
        <w:rPr>
          <w:b/>
        </w:rPr>
        <w:t>внутренних почтовых отправлений</w:t>
      </w:r>
    </w:p>
    <w:p w:rsidR="00AF69DF" w:rsidRPr="00F20E0C" w:rsidRDefault="002573E3" w:rsidP="00F20E0C">
      <w:pPr>
        <w:tabs>
          <w:tab w:val="left" w:pos="709"/>
        </w:tabs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от </w:t>
      </w:r>
      <w:r>
        <w:rPr>
          <w:b/>
          <w:sz w:val="22"/>
          <w:szCs w:val="22"/>
          <w:u w:val="single"/>
        </w:rPr>
        <w:t>__</w:t>
      </w:r>
      <w:proofErr w:type="gramStart"/>
      <w:r>
        <w:rPr>
          <w:b/>
          <w:sz w:val="22"/>
          <w:szCs w:val="22"/>
          <w:u w:val="single"/>
        </w:rPr>
        <w:t>_</w:t>
      </w:r>
      <w:r w:rsidR="00DE1337" w:rsidRPr="00DE1337">
        <w:rPr>
          <w:b/>
          <w:sz w:val="22"/>
          <w:szCs w:val="22"/>
          <w:u w:val="single"/>
        </w:rPr>
        <w:t>{</w:t>
      </w:r>
      <w:proofErr w:type="gramEnd"/>
      <w:r w:rsidR="00DE1337" w:rsidRPr="00DE1337">
        <w:rPr>
          <w:b/>
          <w:sz w:val="22"/>
          <w:szCs w:val="22"/>
          <w:u w:val="single"/>
        </w:rPr>
        <w:t>{ date }}</w:t>
      </w:r>
      <w:r w:rsidR="00F20E0C">
        <w:rPr>
          <w:b/>
          <w:sz w:val="22"/>
          <w:szCs w:val="22"/>
          <w:u w:val="single"/>
        </w:rPr>
        <w:t>_________</w:t>
      </w:r>
    </w:p>
    <w:p w:rsidR="005337F7" w:rsidRDefault="005337F7" w:rsidP="002573E3">
      <w:pPr>
        <w:rPr>
          <w:sz w:val="22"/>
          <w:szCs w:val="22"/>
        </w:rPr>
      </w:pPr>
    </w:p>
    <w:p w:rsidR="00B05BF2" w:rsidRDefault="002573E3" w:rsidP="002573E3">
      <w:pPr>
        <w:rPr>
          <w:sz w:val="28"/>
          <w:szCs w:val="28"/>
          <w:u w:val="single"/>
        </w:rPr>
      </w:pPr>
      <w:r w:rsidRPr="001F3DF9">
        <w:t xml:space="preserve">Вид и категория </w:t>
      </w:r>
      <w:proofErr w:type="gramStart"/>
      <w:r w:rsidRPr="001F3DF9">
        <w:t>РПО</w:t>
      </w:r>
      <w:r>
        <w:rPr>
          <w:sz w:val="22"/>
          <w:szCs w:val="22"/>
        </w:rPr>
        <w:t xml:space="preserve">:   </w:t>
      </w:r>
      <w:proofErr w:type="gramEnd"/>
      <w:r w:rsidR="00AF0538">
        <w:rPr>
          <w:sz w:val="28"/>
          <w:szCs w:val="28"/>
          <w:u w:val="single"/>
        </w:rPr>
        <w:t>заказное письмо</w:t>
      </w:r>
    </w:p>
    <w:p w:rsidR="002573E3" w:rsidRDefault="002573E3" w:rsidP="002573E3">
      <w:pPr>
        <w:rPr>
          <w:sz w:val="22"/>
          <w:szCs w:val="22"/>
        </w:rPr>
      </w:pPr>
      <w:r w:rsidRPr="001F3DF9">
        <w:t>Отправитель</w:t>
      </w:r>
      <w:r>
        <w:rPr>
          <w:sz w:val="22"/>
          <w:szCs w:val="22"/>
        </w:rPr>
        <w:t xml:space="preserve">: </w:t>
      </w:r>
      <w:r>
        <w:rPr>
          <w:u w:val="single"/>
        </w:rPr>
        <w:t xml:space="preserve">ДЕПАРТАМЕНТ ГОСУДАРСТВЕННЫХ ЗАКУПОК МО РФ </w:t>
      </w:r>
    </w:p>
    <w:p w:rsidR="002573E3" w:rsidRDefault="002573E3" w:rsidP="002573E3">
      <w:pPr>
        <w:rPr>
          <w:sz w:val="22"/>
          <w:szCs w:val="22"/>
          <w:u w:val="single"/>
        </w:rPr>
      </w:pPr>
      <w:r w:rsidRPr="001F3DF9">
        <w:t>Наименование и индекс места приема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>105175</w:t>
      </w:r>
    </w:p>
    <w:p w:rsidR="00B504AE" w:rsidRPr="001F3DF9" w:rsidRDefault="002573E3" w:rsidP="002573E3">
      <w:r w:rsidRPr="001F3DF9">
        <w:t xml:space="preserve">Всего </w:t>
      </w:r>
      <w:proofErr w:type="gramStart"/>
      <w:r w:rsidRPr="001F3DF9">
        <w:t xml:space="preserve">РПО: </w:t>
      </w:r>
      <w:r w:rsidR="00DE1337" w:rsidRPr="004F18A3">
        <w:rPr>
          <w:u w:val="single"/>
        </w:rPr>
        <w:t xml:space="preserve">  </w:t>
      </w:r>
      <w:proofErr w:type="gramEnd"/>
      <w:r w:rsidR="00DE1337" w:rsidRPr="00DE1337">
        <w:rPr>
          <w:u w:val="single"/>
        </w:rPr>
        <w:t xml:space="preserve">{{ </w:t>
      </w:r>
      <w:proofErr w:type="spellStart"/>
      <w:r w:rsidR="00DE1337" w:rsidRPr="00DE1337">
        <w:rPr>
          <w:u w:val="single"/>
        </w:rPr>
        <w:t>envelops_list_len</w:t>
      </w:r>
      <w:proofErr w:type="spellEnd"/>
      <w:r w:rsidR="00DE1337" w:rsidRPr="00DE1337">
        <w:rPr>
          <w:u w:val="single"/>
        </w:rPr>
        <w:t>}}</w:t>
      </w:r>
      <w:r w:rsidR="00DE1337" w:rsidRPr="004F18A3">
        <w:rPr>
          <w:u w:val="single"/>
        </w:rPr>
        <w:t xml:space="preserve">  </w:t>
      </w:r>
      <w:r w:rsidR="00DE1337" w:rsidRPr="00DE1337">
        <w:rPr>
          <w:u w:val="single"/>
        </w:rPr>
        <w:t xml:space="preserve"> </w:t>
      </w:r>
      <w:r w:rsidRPr="001F3DF9">
        <w:t>Всего листов: _____</w:t>
      </w:r>
      <w:r w:rsidR="00AF0538" w:rsidRPr="00DE1337">
        <w:rPr>
          <w:highlight w:val="red"/>
        </w:rPr>
        <w:t>1</w:t>
      </w:r>
      <w:r w:rsidRPr="001F3DF9">
        <w:t>_____ лист № 1</w:t>
      </w:r>
    </w:p>
    <w:p w:rsidR="005337F7" w:rsidRDefault="005337F7" w:rsidP="002573E3">
      <w:pPr>
        <w:rPr>
          <w:sz w:val="22"/>
          <w:szCs w:val="22"/>
        </w:rPr>
      </w:pPr>
    </w:p>
    <w:tbl>
      <w:tblPr>
        <w:tblW w:w="10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388"/>
        <w:gridCol w:w="1701"/>
        <w:gridCol w:w="1134"/>
        <w:gridCol w:w="1134"/>
        <w:gridCol w:w="997"/>
      </w:tblGrid>
      <w:tr w:rsidR="002573E3" w:rsidRPr="00AF0538" w:rsidTr="00AF053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№№</w:t>
            </w:r>
          </w:p>
          <w:p w:rsidR="002573E3" w:rsidRPr="00AF0538" w:rsidRDefault="002573E3" w:rsidP="00AF0538">
            <w:pPr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п/п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ind w:left="-288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адресат</w:t>
            </w:r>
          </w:p>
          <w:p w:rsidR="002573E3" w:rsidRPr="00AF0538" w:rsidRDefault="002573E3" w:rsidP="00AF0538">
            <w:pPr>
              <w:ind w:left="-134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 xml:space="preserve">(Ф.И.О./наименование, </w:t>
            </w:r>
          </w:p>
          <w:p w:rsidR="002573E3" w:rsidRPr="00AF0538" w:rsidRDefault="002573E3" w:rsidP="00AF0538">
            <w:pPr>
              <w:ind w:left="-134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почтовый адрес)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ШПИ</w:t>
            </w:r>
          </w:p>
          <w:p w:rsidR="002573E3" w:rsidRPr="00AF0538" w:rsidRDefault="002573E3" w:rsidP="00AF0538">
            <w:pPr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  <w:lang w:val="en-US"/>
              </w:rPr>
              <w:t>(</w:t>
            </w:r>
            <w:r w:rsidRPr="00AF0538">
              <w:rPr>
                <w:sz w:val="18"/>
                <w:szCs w:val="18"/>
              </w:rPr>
              <w:t>штриховой почтовый идентификатор)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Вес,</w:t>
            </w:r>
          </w:p>
          <w:p w:rsidR="002573E3" w:rsidRPr="00AF0538" w:rsidRDefault="002573E3" w:rsidP="00AF0538">
            <w:pPr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(кг.)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ind w:left="-109" w:right="-107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Сумма</w:t>
            </w:r>
          </w:p>
          <w:p w:rsidR="002573E3" w:rsidRPr="00AF0538" w:rsidRDefault="002573E3" w:rsidP="00AF0538">
            <w:pPr>
              <w:ind w:left="-109" w:right="-107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платы за</w:t>
            </w:r>
          </w:p>
          <w:p w:rsidR="002573E3" w:rsidRPr="00AF0538" w:rsidRDefault="002573E3" w:rsidP="00AF0538">
            <w:pPr>
              <w:ind w:left="-109" w:right="-107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пересылку, без НДС</w:t>
            </w:r>
          </w:p>
          <w:p w:rsidR="002573E3" w:rsidRPr="00AF0538" w:rsidRDefault="002573E3" w:rsidP="00AF0538">
            <w:pPr>
              <w:ind w:left="-109" w:right="-107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 xml:space="preserve"> (руб.)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ind w:left="-109" w:right="-250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Сумма</w:t>
            </w:r>
          </w:p>
          <w:p w:rsidR="002573E3" w:rsidRPr="00AF0538" w:rsidRDefault="002573E3" w:rsidP="00AF0538">
            <w:pPr>
              <w:ind w:left="-109" w:right="-250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платы за</w:t>
            </w:r>
          </w:p>
          <w:p w:rsidR="002573E3" w:rsidRPr="00AF0538" w:rsidRDefault="002573E3" w:rsidP="00AF0538">
            <w:pPr>
              <w:ind w:left="-109" w:right="-250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 xml:space="preserve">уведомления, </w:t>
            </w:r>
          </w:p>
          <w:p w:rsidR="002573E3" w:rsidRPr="00AF0538" w:rsidRDefault="002573E3" w:rsidP="00AF0538">
            <w:pPr>
              <w:ind w:left="-109" w:right="-250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>без НДС</w:t>
            </w:r>
          </w:p>
          <w:p w:rsidR="002573E3" w:rsidRPr="00AF0538" w:rsidRDefault="002573E3" w:rsidP="00AF0538">
            <w:pPr>
              <w:ind w:left="-109" w:right="-250"/>
              <w:jc w:val="center"/>
              <w:rPr>
                <w:sz w:val="18"/>
                <w:szCs w:val="18"/>
              </w:rPr>
            </w:pPr>
            <w:r w:rsidRPr="00AF0538">
              <w:rPr>
                <w:sz w:val="18"/>
                <w:szCs w:val="18"/>
              </w:rPr>
              <w:t xml:space="preserve"> (руб.)</w:t>
            </w:r>
          </w:p>
        </w:tc>
      </w:tr>
      <w:tr w:rsidR="002573E3" w:rsidRPr="00AF0538" w:rsidTr="00AF053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b/>
                <w:sz w:val="14"/>
                <w:szCs w:val="14"/>
              </w:rPr>
            </w:pPr>
            <w:r w:rsidRPr="00AF0538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b/>
                <w:sz w:val="14"/>
                <w:szCs w:val="14"/>
              </w:rPr>
            </w:pPr>
            <w:r w:rsidRPr="00AF0538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b/>
                <w:sz w:val="14"/>
                <w:szCs w:val="14"/>
              </w:rPr>
            </w:pPr>
            <w:r w:rsidRPr="00AF0538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b/>
                <w:sz w:val="14"/>
                <w:szCs w:val="14"/>
              </w:rPr>
            </w:pPr>
            <w:r w:rsidRPr="00AF0538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b/>
                <w:sz w:val="14"/>
                <w:szCs w:val="14"/>
              </w:rPr>
            </w:pPr>
            <w:r w:rsidRPr="00AF0538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E3" w:rsidRPr="00AF0538" w:rsidRDefault="002573E3" w:rsidP="00AF0538">
            <w:pPr>
              <w:jc w:val="center"/>
              <w:rPr>
                <w:b/>
                <w:sz w:val="14"/>
                <w:szCs w:val="14"/>
              </w:rPr>
            </w:pPr>
            <w:r w:rsidRPr="00AF0538">
              <w:rPr>
                <w:b/>
                <w:sz w:val="14"/>
                <w:szCs w:val="14"/>
              </w:rPr>
              <w:t>6</w:t>
            </w:r>
          </w:p>
        </w:tc>
      </w:tr>
      <w:tr w:rsidR="00DE1337" w:rsidRPr="006128E8" w:rsidTr="00EA124B">
        <w:tc>
          <w:tcPr>
            <w:tcW w:w="10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7912E3" w:rsidRDefault="00DE1337" w:rsidP="00DE1337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E1337" w:rsidRPr="00AF0538" w:rsidTr="00AF053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245C19" w:rsidRDefault="00DE1337" w:rsidP="00DE1337">
            <w:pPr>
              <w:rPr>
                <w:lang w:val="en-US"/>
              </w:rPr>
            </w:pPr>
            <w:r w:rsidRPr="00245C19">
              <w:rPr>
                <w:lang w:val="en-US"/>
              </w:rPr>
              <w:t>{{</w:t>
            </w:r>
            <w:proofErr w:type="spellStart"/>
            <w:proofErr w:type="gramStart"/>
            <w:r w:rsidRPr="00245C19">
              <w:rPr>
                <w:lang w:val="en-US"/>
              </w:rPr>
              <w:t>loop.index</w:t>
            </w:r>
            <w:proofErr w:type="spellEnd"/>
            <w:proofErr w:type="gramEnd"/>
            <w:r w:rsidRPr="00245C19">
              <w:rPr>
                <w:lang w:val="en-US"/>
              </w:rPr>
              <w:t>}}</w:t>
            </w:r>
          </w:p>
          <w:p w:rsidR="00DE1337" w:rsidRPr="00AF0538" w:rsidRDefault="00DE1337" w:rsidP="00DE1337">
            <w:pPr>
              <w:jc w:val="center"/>
              <w:rPr>
                <w:szCs w:val="14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DE1337" w:rsidRDefault="00DE1337" w:rsidP="00DE1337">
            <w:proofErr w:type="gramStart"/>
            <w:r w:rsidRPr="00DE1337">
              <w:t xml:space="preserve">{{ </w:t>
            </w:r>
            <w:r>
              <w:rPr>
                <w:lang w:val="en-US"/>
              </w:rPr>
              <w:t>item</w:t>
            </w:r>
            <w:r w:rsidRPr="00DE1337">
              <w:t>.</w:t>
            </w:r>
            <w:r>
              <w:rPr>
                <w:lang w:val="en-US"/>
              </w:rPr>
              <w:t>recipient</w:t>
            </w:r>
            <w:r w:rsidRPr="00DE1337">
              <w:t>.</w:t>
            </w:r>
            <w:r>
              <w:rPr>
                <w:lang w:val="en-US"/>
              </w:rPr>
              <w:t>out</w:t>
            </w:r>
            <w:proofErr w:type="gramEnd"/>
            <w:r w:rsidRPr="00DE1337">
              <w:t>_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DE1337">
              <w:t xml:space="preserve"> }}</w:t>
            </w:r>
          </w:p>
          <w:p w:rsidR="00DE1337" w:rsidRPr="00DE1337" w:rsidRDefault="00DE1337" w:rsidP="00DE1337">
            <w:pPr>
              <w:rPr>
                <w:szCs w:val="14"/>
              </w:rPr>
            </w:pPr>
            <w:proofErr w:type="gramStart"/>
            <w:r w:rsidRPr="00DE1337">
              <w:t xml:space="preserve">{{ </w:t>
            </w:r>
            <w:r>
              <w:rPr>
                <w:lang w:val="en-US"/>
              </w:rPr>
              <w:t>item</w:t>
            </w:r>
            <w:proofErr w:type="gramEnd"/>
            <w:r w:rsidRPr="00DE1337">
              <w:t>.</w:t>
            </w:r>
            <w:r>
              <w:rPr>
                <w:lang w:val="en-US"/>
              </w:rPr>
              <w:t>recipient</w:t>
            </w:r>
            <w:r w:rsidRPr="00DE1337">
              <w:t>.</w:t>
            </w:r>
            <w:r>
              <w:rPr>
                <w:lang w:val="en-US"/>
              </w:rPr>
              <w:t>title</w:t>
            </w:r>
            <w:r w:rsidRPr="00DE1337">
              <w:t xml:space="preserve"> }}{{ </w:t>
            </w:r>
            <w:r>
              <w:rPr>
                <w:lang w:val="en-US"/>
              </w:rPr>
              <w:t>item</w:t>
            </w:r>
            <w:r w:rsidRPr="00DE1337">
              <w:t>.</w:t>
            </w:r>
            <w:r>
              <w:rPr>
                <w:lang w:val="en-US"/>
              </w:rPr>
              <w:t>recipient</w:t>
            </w:r>
            <w:r w:rsidRPr="00DE1337">
              <w:t>.</w:t>
            </w:r>
            <w:r>
              <w:rPr>
                <w:lang w:val="en-US"/>
              </w:rPr>
              <w:t>address</w:t>
            </w:r>
            <w:r w:rsidRPr="00DE1337">
              <w:t xml:space="preserve"> }} {{ </w:t>
            </w:r>
            <w:r>
              <w:rPr>
                <w:lang w:val="en-US"/>
              </w:rPr>
              <w:t>item</w:t>
            </w:r>
            <w:r w:rsidRPr="00DE1337">
              <w:t>.</w:t>
            </w:r>
            <w:r>
              <w:rPr>
                <w:lang w:val="en-US"/>
              </w:rPr>
              <w:t>recipient</w:t>
            </w:r>
            <w:r w:rsidRPr="00DE1337">
              <w:t>.</w:t>
            </w:r>
            <w:r>
              <w:rPr>
                <w:lang w:val="en-US"/>
              </w:rPr>
              <w:t>postcode</w:t>
            </w:r>
            <w:r w:rsidRPr="00DE1337"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AF0538" w:rsidRDefault="00DE1337" w:rsidP="00DE1337">
            <w:pPr>
              <w:jc w:val="center"/>
              <w:rPr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AF0538" w:rsidRDefault="00DE1337" w:rsidP="00DE1337">
            <w:pPr>
              <w:jc w:val="center"/>
              <w:rPr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AF0538" w:rsidRDefault="00DE1337" w:rsidP="00DE1337">
            <w:pPr>
              <w:jc w:val="center"/>
              <w:rPr>
                <w:szCs w:val="1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AF0538" w:rsidRDefault="00DE1337" w:rsidP="00DE1337">
            <w:pPr>
              <w:jc w:val="center"/>
              <w:rPr>
                <w:szCs w:val="14"/>
              </w:rPr>
            </w:pPr>
          </w:p>
        </w:tc>
      </w:tr>
      <w:tr w:rsidR="00DE1337" w:rsidRPr="00AF0538" w:rsidTr="00FF13F5">
        <w:tc>
          <w:tcPr>
            <w:tcW w:w="10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337" w:rsidRPr="00AF0538" w:rsidRDefault="00DE1337" w:rsidP="00DE1337">
            <w:pPr>
              <w:jc w:val="center"/>
              <w:rPr>
                <w:szCs w:val="14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4F18A3" w:rsidRPr="004F18A3" w:rsidRDefault="004F18A3" w:rsidP="004F18A3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88"/>
      </w:tblGrid>
      <w:tr w:rsidR="006E616F" w:rsidRPr="004F18A3" w:rsidTr="004F18A3">
        <w:trPr>
          <w:cantSplit/>
          <w:trHeight w:val="8676"/>
        </w:trPr>
        <w:tc>
          <w:tcPr>
            <w:tcW w:w="10988" w:type="dxa"/>
            <w:shd w:val="clear" w:color="auto" w:fill="auto"/>
          </w:tcPr>
          <w:p w:rsidR="006E616F" w:rsidRPr="006E616F" w:rsidRDefault="006E616F" w:rsidP="006E616F">
            <w:r w:rsidRPr="001F3DF9">
              <w:t xml:space="preserve">Всего </w:t>
            </w:r>
            <w:proofErr w:type="gramStart"/>
            <w:r w:rsidRPr="001F3DF9">
              <w:t>РПО:</w:t>
            </w:r>
            <w:r w:rsidR="00DE1337" w:rsidRPr="004F18A3">
              <w:rPr>
                <w:u w:val="single"/>
              </w:rPr>
              <w:t xml:space="preserve">   </w:t>
            </w:r>
            <w:proofErr w:type="gramEnd"/>
            <w:r w:rsidRPr="004F18A3">
              <w:rPr>
                <w:u w:val="single"/>
              </w:rPr>
              <w:t xml:space="preserve"> </w:t>
            </w:r>
            <w:r w:rsidR="00DE1337" w:rsidRPr="00DE1337">
              <w:rPr>
                <w:u w:val="single"/>
              </w:rPr>
              <w:t xml:space="preserve">{{ </w:t>
            </w:r>
            <w:proofErr w:type="spellStart"/>
            <w:r w:rsidR="00DE1337" w:rsidRPr="00DE1337">
              <w:rPr>
                <w:u w:val="single"/>
              </w:rPr>
              <w:t>envelops_list_len</w:t>
            </w:r>
            <w:proofErr w:type="spellEnd"/>
            <w:r w:rsidR="00DE1337" w:rsidRPr="00DE1337">
              <w:rPr>
                <w:u w:val="single"/>
              </w:rPr>
              <w:t>}}</w:t>
            </w:r>
            <w:r w:rsidRPr="004F18A3">
              <w:rPr>
                <w:u w:val="single"/>
              </w:rPr>
              <w:t xml:space="preserve">    </w:t>
            </w:r>
            <w:r w:rsidRPr="001F3DF9">
              <w:t xml:space="preserve">  Всего листов: ___</w:t>
            </w:r>
            <w:r w:rsidR="00AF0538" w:rsidRPr="006128E8">
              <w:rPr>
                <w:highlight w:val="red"/>
              </w:rPr>
              <w:t>1</w:t>
            </w:r>
            <w:r w:rsidRPr="001F3DF9">
              <w:t xml:space="preserve">__ лист  </w:t>
            </w:r>
            <w:r w:rsidR="00AF0538">
              <w:t>1</w:t>
            </w:r>
          </w:p>
          <w:p w:rsidR="006E616F" w:rsidRPr="006E616F" w:rsidRDefault="006E616F" w:rsidP="006E616F"/>
          <w:p w:rsidR="006E616F" w:rsidRPr="004F18A3" w:rsidRDefault="006E616F" w:rsidP="006E616F">
            <w:pPr>
              <w:rPr>
                <w:b/>
                <w:color w:val="FF0000"/>
                <w:u w:val="single"/>
              </w:rPr>
            </w:pPr>
            <w:r w:rsidRPr="004F18A3">
              <w:rPr>
                <w:sz w:val="20"/>
                <w:szCs w:val="20"/>
              </w:rPr>
              <w:t>Общее количество:</w:t>
            </w:r>
            <w:bookmarkStart w:id="0" w:name="_GoBack"/>
            <w:r w:rsidR="00AF0538">
              <w:rPr>
                <w:color w:val="000000"/>
                <w:sz w:val="20"/>
                <w:szCs w:val="20"/>
              </w:rPr>
              <w:t>1</w:t>
            </w:r>
            <w:bookmarkEnd w:id="0"/>
            <w:r w:rsidR="00AF0538">
              <w:rPr>
                <w:color w:val="000000"/>
                <w:sz w:val="20"/>
                <w:szCs w:val="20"/>
              </w:rPr>
              <w:t xml:space="preserve"> (одна) шт.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Общая сумма объявленной ценности_____________________________________________________________________________________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>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Общая сумма платы за пересылку_______________________________________________________________________________________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>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НДС (в том числе / сверху)*____________________________________________________________________________________________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>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Общая сумма платы за объявленную ценность с НДС ______________________________________________________________________</w:t>
            </w:r>
          </w:p>
          <w:p w:rsidR="006E616F" w:rsidRDefault="006E616F" w:rsidP="006E616F">
            <w:r w:rsidRPr="004F18A3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 xml:space="preserve">В </w:t>
            </w:r>
            <w:proofErr w:type="spellStart"/>
            <w:r w:rsidRPr="004F18A3">
              <w:rPr>
                <w:sz w:val="20"/>
                <w:szCs w:val="20"/>
              </w:rPr>
              <w:t>т.ч</w:t>
            </w:r>
            <w:proofErr w:type="spellEnd"/>
            <w:r w:rsidRPr="004F18A3">
              <w:rPr>
                <w:sz w:val="20"/>
                <w:szCs w:val="20"/>
              </w:rPr>
              <w:t>. НДС __________________________________________________________________________________________________________</w:t>
            </w:r>
          </w:p>
          <w:p w:rsidR="006E616F" w:rsidRDefault="006E616F" w:rsidP="006E616F">
            <w:r w:rsidRPr="004F18A3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Итого за пересылку, с НДС_____________________________________________________________________________________________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                                          (сумма цифрами и прописью)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Дополнительные услуги: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Общая сумма платы за пересылку простых/заказных* уведомление о вручении с НДС __________________________________________</w:t>
            </w:r>
          </w:p>
          <w:p w:rsidR="006E616F" w:rsidRDefault="006E616F" w:rsidP="006E616F">
            <w:r w:rsidRPr="004F18A3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>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 xml:space="preserve">В </w:t>
            </w:r>
            <w:proofErr w:type="spellStart"/>
            <w:r w:rsidRPr="004F18A3">
              <w:rPr>
                <w:sz w:val="20"/>
                <w:szCs w:val="20"/>
              </w:rPr>
              <w:t>т.ч</w:t>
            </w:r>
            <w:proofErr w:type="spellEnd"/>
            <w:r w:rsidRPr="004F18A3">
              <w:rPr>
                <w:sz w:val="20"/>
                <w:szCs w:val="20"/>
              </w:rPr>
              <w:t>. НДС __________________________________________________________________________________________________________</w:t>
            </w:r>
          </w:p>
          <w:p w:rsidR="006E616F" w:rsidRDefault="006E616F" w:rsidP="006E616F">
            <w:r w:rsidRPr="004F18A3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Всего к оплате:  ______________________________________________________________________________________________________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12"/>
                <w:szCs w:val="12"/>
              </w:rPr>
              <w:tab/>
              <w:t xml:space="preserve">    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                   (сумма цифрами и прописью)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>В т. ч. НДС ________________________________________________________________________________________________________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                                                                   (сумма цифрами и прописью)</w:t>
            </w:r>
          </w:p>
          <w:p w:rsidR="006E616F" w:rsidRPr="004F18A3" w:rsidRDefault="00AF0538" w:rsidP="006E616F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117475</wp:posOffset>
                      </wp:positionV>
                      <wp:extent cx="914400" cy="681990"/>
                      <wp:effectExtent l="0" t="0" r="19050" b="2286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81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16F" w:rsidRDefault="006E616F" w:rsidP="006E616F"/>
                                <w:p w:rsidR="006E616F" w:rsidRDefault="006E616F" w:rsidP="006E616F"/>
                                <w:p w:rsidR="006E616F" w:rsidRDefault="006E616F" w:rsidP="006E616F">
                                  <w:r>
                                    <w:t xml:space="preserve">      М.П.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80pt;margin-top:9.25pt;width:1in;height:5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">
                      <v:textbox>
                        <w:txbxContent>
                          <w:p w:rsidR="006E616F" w:rsidRDefault="006E616F" w:rsidP="006E616F"/>
                          <w:p w:rsidR="006E616F" w:rsidRDefault="006E616F" w:rsidP="006E616F"/>
                          <w:p w:rsidR="006E616F" w:rsidRDefault="006E616F" w:rsidP="006E616F">
                            <w:r>
                              <w:t xml:space="preserve">      М.П.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117475</wp:posOffset>
                      </wp:positionV>
                      <wp:extent cx="914400" cy="681990"/>
                      <wp:effectExtent l="0" t="0" r="19050" b="2286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81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23pt;margin-top:9.25pt;width:1in;height:5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"/>
                  </w:pict>
                </mc:Fallback>
              </mc:AlternateContent>
            </w:r>
            <w:r w:rsidR="006E616F" w:rsidRPr="004F18A3">
              <w:rPr>
                <w:sz w:val="20"/>
                <w:szCs w:val="20"/>
              </w:rPr>
              <w:t>Сдал: ______________________                                              Принял: 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 w:rsidRPr="004F18A3">
              <w:rPr>
                <w:sz w:val="20"/>
                <w:szCs w:val="20"/>
              </w:rPr>
              <w:tab/>
              <w:t xml:space="preserve">                </w:t>
            </w:r>
            <w:r w:rsidRPr="004F18A3">
              <w:rPr>
                <w:sz w:val="12"/>
                <w:szCs w:val="12"/>
              </w:rPr>
              <w:t>(должность)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       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                                              </w:t>
            </w:r>
            <w:proofErr w:type="gramStart"/>
            <w:r w:rsidRPr="004F18A3">
              <w:rPr>
                <w:sz w:val="12"/>
                <w:szCs w:val="12"/>
              </w:rPr>
              <w:t xml:space="preserve">   (</w:t>
            </w:r>
            <w:proofErr w:type="gramEnd"/>
            <w:r w:rsidRPr="004F18A3">
              <w:rPr>
                <w:sz w:val="12"/>
                <w:szCs w:val="12"/>
              </w:rPr>
              <w:t>должность)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 xml:space="preserve">          ______________________</w:t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  <w:t xml:space="preserve">  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>
              <w:tab/>
            </w:r>
            <w:r>
              <w:tab/>
              <w:t xml:space="preserve">  </w:t>
            </w:r>
            <w:r w:rsidRPr="004F18A3">
              <w:rPr>
                <w:sz w:val="12"/>
                <w:szCs w:val="12"/>
              </w:rPr>
              <w:t>(подпись)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</w:t>
            </w:r>
            <w:proofErr w:type="gramStart"/>
            <w:r w:rsidRPr="004F18A3">
              <w:rPr>
                <w:sz w:val="12"/>
                <w:szCs w:val="12"/>
              </w:rPr>
              <w:t xml:space="preserve">   (</w:t>
            </w:r>
            <w:proofErr w:type="gramEnd"/>
            <w:r w:rsidRPr="004F18A3">
              <w:rPr>
                <w:sz w:val="12"/>
                <w:szCs w:val="12"/>
              </w:rPr>
              <w:t>подпись)</w:t>
            </w:r>
          </w:p>
          <w:p w:rsidR="006E616F" w:rsidRPr="004F18A3" w:rsidRDefault="006E616F" w:rsidP="006E616F">
            <w:pPr>
              <w:rPr>
                <w:sz w:val="20"/>
                <w:szCs w:val="20"/>
              </w:rPr>
            </w:pPr>
            <w:r w:rsidRPr="004F18A3">
              <w:rPr>
                <w:sz w:val="20"/>
                <w:szCs w:val="20"/>
              </w:rPr>
              <w:t xml:space="preserve">          ______________________</w:t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  <w:t xml:space="preserve">  ____________________</w:t>
            </w:r>
          </w:p>
          <w:p w:rsidR="006E616F" w:rsidRPr="004F18A3" w:rsidRDefault="006E616F" w:rsidP="006E616F">
            <w:pPr>
              <w:rPr>
                <w:sz w:val="12"/>
                <w:szCs w:val="12"/>
              </w:rPr>
            </w:pPr>
            <w:r>
              <w:tab/>
            </w:r>
            <w:r>
              <w:tab/>
              <w:t xml:space="preserve">   </w:t>
            </w:r>
            <w:r w:rsidRPr="004F18A3">
              <w:rPr>
                <w:sz w:val="12"/>
                <w:szCs w:val="12"/>
              </w:rPr>
              <w:t>(Ф.И.О.)</w:t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</w:r>
            <w:r w:rsidRPr="004F18A3">
              <w:rPr>
                <w:sz w:val="12"/>
                <w:szCs w:val="12"/>
              </w:rPr>
              <w:tab/>
              <w:t xml:space="preserve">        (Ф.И.О.)</w:t>
            </w:r>
          </w:p>
          <w:p w:rsidR="006E616F" w:rsidRPr="004F18A3" w:rsidRDefault="006E616F" w:rsidP="006E616F">
            <w:pPr>
              <w:rPr>
                <w:sz w:val="16"/>
                <w:szCs w:val="16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r w:rsidRPr="004F18A3">
              <w:rPr>
                <w:sz w:val="16"/>
                <w:szCs w:val="16"/>
              </w:rPr>
              <w:t>(оттиск КПШ ОПС</w:t>
            </w:r>
            <w:r w:rsidRPr="004F18A3">
              <w:rPr>
                <w:sz w:val="16"/>
                <w:szCs w:val="16"/>
              </w:rPr>
              <w:tab/>
            </w:r>
          </w:p>
          <w:p w:rsidR="006E616F" w:rsidRPr="004F18A3" w:rsidRDefault="006E616F" w:rsidP="006E616F">
            <w:pPr>
              <w:rPr>
                <w:lang w:val="en-US"/>
              </w:rPr>
            </w:pPr>
            <w:r w:rsidRPr="004F18A3">
              <w:rPr>
                <w:sz w:val="20"/>
                <w:szCs w:val="20"/>
              </w:rPr>
              <w:sym w:font="Symbol" w:char="F02A"/>
            </w:r>
            <w:r w:rsidRPr="004F18A3">
              <w:rPr>
                <w:sz w:val="20"/>
                <w:szCs w:val="20"/>
              </w:rPr>
              <w:t xml:space="preserve"> - ненужное зачеркнуть</w:t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</w:r>
            <w:r w:rsidRPr="004F18A3">
              <w:rPr>
                <w:sz w:val="20"/>
                <w:szCs w:val="20"/>
              </w:rPr>
              <w:tab/>
              <w:t xml:space="preserve">              </w:t>
            </w:r>
            <w:r w:rsidRPr="004F18A3">
              <w:rPr>
                <w:sz w:val="20"/>
                <w:szCs w:val="20"/>
              </w:rPr>
              <w:tab/>
              <w:t xml:space="preserve"> места приема)</w:t>
            </w:r>
            <w:r>
              <w:t xml:space="preserve"> </w:t>
            </w:r>
          </w:p>
        </w:tc>
      </w:tr>
    </w:tbl>
    <w:p w:rsidR="00FB3527" w:rsidRDefault="00FB3527" w:rsidP="002A4F0E"/>
    <w:sectPr w:rsidR="00FB3527" w:rsidSect="00307CD3">
      <w:pgSz w:w="11906" w:h="16838"/>
      <w:pgMar w:top="851" w:right="567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868" w:rsidRDefault="004E0868" w:rsidP="00501AF6">
      <w:r>
        <w:separator/>
      </w:r>
    </w:p>
  </w:endnote>
  <w:endnote w:type="continuationSeparator" w:id="0">
    <w:p w:rsidR="004E0868" w:rsidRDefault="004E0868" w:rsidP="0050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868" w:rsidRDefault="004E0868" w:rsidP="00501AF6">
      <w:r>
        <w:separator/>
      </w:r>
    </w:p>
  </w:footnote>
  <w:footnote w:type="continuationSeparator" w:id="0">
    <w:p w:rsidR="004E0868" w:rsidRDefault="004E0868" w:rsidP="00501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263"/>
    <w:multiLevelType w:val="hybridMultilevel"/>
    <w:tmpl w:val="721AB66A"/>
    <w:lvl w:ilvl="0" w:tplc="71228CC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hideSpellingErrors/>
  <w:hideGrammaticalErrors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538"/>
    <w:rsid w:val="0000135B"/>
    <w:rsid w:val="00002496"/>
    <w:rsid w:val="000055F4"/>
    <w:rsid w:val="00005A4C"/>
    <w:rsid w:val="0000602D"/>
    <w:rsid w:val="00011FCB"/>
    <w:rsid w:val="000120D5"/>
    <w:rsid w:val="000121AA"/>
    <w:rsid w:val="00012459"/>
    <w:rsid w:val="00012B3D"/>
    <w:rsid w:val="00012DC8"/>
    <w:rsid w:val="000148C3"/>
    <w:rsid w:val="0001564D"/>
    <w:rsid w:val="00016692"/>
    <w:rsid w:val="0001742B"/>
    <w:rsid w:val="00020C8C"/>
    <w:rsid w:val="00020D67"/>
    <w:rsid w:val="00021ADD"/>
    <w:rsid w:val="00022F31"/>
    <w:rsid w:val="00023253"/>
    <w:rsid w:val="000234FA"/>
    <w:rsid w:val="00025A01"/>
    <w:rsid w:val="00026422"/>
    <w:rsid w:val="00026D0A"/>
    <w:rsid w:val="00027705"/>
    <w:rsid w:val="000278D3"/>
    <w:rsid w:val="00027E3E"/>
    <w:rsid w:val="00030475"/>
    <w:rsid w:val="0003174F"/>
    <w:rsid w:val="0003287C"/>
    <w:rsid w:val="000346BD"/>
    <w:rsid w:val="00035B3B"/>
    <w:rsid w:val="00035D1F"/>
    <w:rsid w:val="00036291"/>
    <w:rsid w:val="00036A69"/>
    <w:rsid w:val="00036EA5"/>
    <w:rsid w:val="00037863"/>
    <w:rsid w:val="00037921"/>
    <w:rsid w:val="00040CEF"/>
    <w:rsid w:val="00041DF1"/>
    <w:rsid w:val="000424B2"/>
    <w:rsid w:val="00043C07"/>
    <w:rsid w:val="00043C20"/>
    <w:rsid w:val="00044687"/>
    <w:rsid w:val="000452DC"/>
    <w:rsid w:val="00045A56"/>
    <w:rsid w:val="00047826"/>
    <w:rsid w:val="00050813"/>
    <w:rsid w:val="0005112A"/>
    <w:rsid w:val="00051747"/>
    <w:rsid w:val="000523E3"/>
    <w:rsid w:val="000531E4"/>
    <w:rsid w:val="00053A42"/>
    <w:rsid w:val="00053F15"/>
    <w:rsid w:val="0005426D"/>
    <w:rsid w:val="00054EA0"/>
    <w:rsid w:val="00055126"/>
    <w:rsid w:val="0005540C"/>
    <w:rsid w:val="00055D65"/>
    <w:rsid w:val="00055D8E"/>
    <w:rsid w:val="000573EC"/>
    <w:rsid w:val="00057499"/>
    <w:rsid w:val="00057672"/>
    <w:rsid w:val="00057943"/>
    <w:rsid w:val="00057C1A"/>
    <w:rsid w:val="00060A98"/>
    <w:rsid w:val="00060C33"/>
    <w:rsid w:val="0006172A"/>
    <w:rsid w:val="0006186E"/>
    <w:rsid w:val="00062B88"/>
    <w:rsid w:val="00063E02"/>
    <w:rsid w:val="00063F57"/>
    <w:rsid w:val="00065FA6"/>
    <w:rsid w:val="000669DE"/>
    <w:rsid w:val="000711F0"/>
    <w:rsid w:val="00071E64"/>
    <w:rsid w:val="000721DD"/>
    <w:rsid w:val="00073B8C"/>
    <w:rsid w:val="00073E16"/>
    <w:rsid w:val="000760A6"/>
    <w:rsid w:val="00076715"/>
    <w:rsid w:val="00077FAA"/>
    <w:rsid w:val="00080A8D"/>
    <w:rsid w:val="00081BA6"/>
    <w:rsid w:val="00081F91"/>
    <w:rsid w:val="000823C3"/>
    <w:rsid w:val="000840A7"/>
    <w:rsid w:val="000859C8"/>
    <w:rsid w:val="000866F5"/>
    <w:rsid w:val="00086839"/>
    <w:rsid w:val="00086CFB"/>
    <w:rsid w:val="00090EB4"/>
    <w:rsid w:val="00091572"/>
    <w:rsid w:val="00091C70"/>
    <w:rsid w:val="000930BB"/>
    <w:rsid w:val="00093CD5"/>
    <w:rsid w:val="0009425C"/>
    <w:rsid w:val="000944AA"/>
    <w:rsid w:val="0009485F"/>
    <w:rsid w:val="00095FEB"/>
    <w:rsid w:val="00096366"/>
    <w:rsid w:val="00096374"/>
    <w:rsid w:val="000963DA"/>
    <w:rsid w:val="00096C69"/>
    <w:rsid w:val="00096D61"/>
    <w:rsid w:val="00096FC9"/>
    <w:rsid w:val="00097C30"/>
    <w:rsid w:val="000A05B9"/>
    <w:rsid w:val="000A0FB1"/>
    <w:rsid w:val="000A131F"/>
    <w:rsid w:val="000A1331"/>
    <w:rsid w:val="000A2DD7"/>
    <w:rsid w:val="000A453C"/>
    <w:rsid w:val="000A541B"/>
    <w:rsid w:val="000A5992"/>
    <w:rsid w:val="000A7A8D"/>
    <w:rsid w:val="000A7E3A"/>
    <w:rsid w:val="000B03D7"/>
    <w:rsid w:val="000B08A6"/>
    <w:rsid w:val="000B095F"/>
    <w:rsid w:val="000B1371"/>
    <w:rsid w:val="000B1861"/>
    <w:rsid w:val="000B4934"/>
    <w:rsid w:val="000B5434"/>
    <w:rsid w:val="000B66F7"/>
    <w:rsid w:val="000B6CAC"/>
    <w:rsid w:val="000B7307"/>
    <w:rsid w:val="000C007B"/>
    <w:rsid w:val="000C144E"/>
    <w:rsid w:val="000C1D07"/>
    <w:rsid w:val="000C1E14"/>
    <w:rsid w:val="000C2AB7"/>
    <w:rsid w:val="000C2B11"/>
    <w:rsid w:val="000C36E2"/>
    <w:rsid w:val="000C3FE1"/>
    <w:rsid w:val="000C5212"/>
    <w:rsid w:val="000C527F"/>
    <w:rsid w:val="000C5B82"/>
    <w:rsid w:val="000C7681"/>
    <w:rsid w:val="000C77ED"/>
    <w:rsid w:val="000C7B18"/>
    <w:rsid w:val="000D035A"/>
    <w:rsid w:val="000D0930"/>
    <w:rsid w:val="000D2416"/>
    <w:rsid w:val="000D3747"/>
    <w:rsid w:val="000D43C8"/>
    <w:rsid w:val="000D43EE"/>
    <w:rsid w:val="000D448D"/>
    <w:rsid w:val="000D51D9"/>
    <w:rsid w:val="000D583E"/>
    <w:rsid w:val="000D6740"/>
    <w:rsid w:val="000D73AF"/>
    <w:rsid w:val="000E1122"/>
    <w:rsid w:val="000E15E2"/>
    <w:rsid w:val="000E1B9A"/>
    <w:rsid w:val="000E2F25"/>
    <w:rsid w:val="000E3584"/>
    <w:rsid w:val="000E36EF"/>
    <w:rsid w:val="000E41CC"/>
    <w:rsid w:val="000E4270"/>
    <w:rsid w:val="000E4727"/>
    <w:rsid w:val="000E4FF5"/>
    <w:rsid w:val="000E539C"/>
    <w:rsid w:val="000E56C5"/>
    <w:rsid w:val="000E6AF3"/>
    <w:rsid w:val="000E6AF7"/>
    <w:rsid w:val="000E77A0"/>
    <w:rsid w:val="000F020E"/>
    <w:rsid w:val="000F239D"/>
    <w:rsid w:val="000F26E8"/>
    <w:rsid w:val="000F3103"/>
    <w:rsid w:val="000F31AD"/>
    <w:rsid w:val="000F448B"/>
    <w:rsid w:val="000F5595"/>
    <w:rsid w:val="000F5A0B"/>
    <w:rsid w:val="000F6174"/>
    <w:rsid w:val="000F6329"/>
    <w:rsid w:val="000F6536"/>
    <w:rsid w:val="000F6746"/>
    <w:rsid w:val="000F762C"/>
    <w:rsid w:val="00101298"/>
    <w:rsid w:val="001022D2"/>
    <w:rsid w:val="0010273A"/>
    <w:rsid w:val="00103425"/>
    <w:rsid w:val="00103A56"/>
    <w:rsid w:val="00103C6B"/>
    <w:rsid w:val="00106150"/>
    <w:rsid w:val="001061DE"/>
    <w:rsid w:val="0010666F"/>
    <w:rsid w:val="00106736"/>
    <w:rsid w:val="00106E9E"/>
    <w:rsid w:val="001070A0"/>
    <w:rsid w:val="001075A3"/>
    <w:rsid w:val="0011066A"/>
    <w:rsid w:val="00110763"/>
    <w:rsid w:val="00110775"/>
    <w:rsid w:val="00111DB9"/>
    <w:rsid w:val="001127C6"/>
    <w:rsid w:val="00112F9F"/>
    <w:rsid w:val="001130E2"/>
    <w:rsid w:val="001134AA"/>
    <w:rsid w:val="001135BA"/>
    <w:rsid w:val="001154A0"/>
    <w:rsid w:val="001159AC"/>
    <w:rsid w:val="0011641F"/>
    <w:rsid w:val="00117374"/>
    <w:rsid w:val="00117C1B"/>
    <w:rsid w:val="00117E3B"/>
    <w:rsid w:val="0012012A"/>
    <w:rsid w:val="00120217"/>
    <w:rsid w:val="0012056C"/>
    <w:rsid w:val="0012076C"/>
    <w:rsid w:val="00120D3E"/>
    <w:rsid w:val="0012134F"/>
    <w:rsid w:val="001214C1"/>
    <w:rsid w:val="00121AB1"/>
    <w:rsid w:val="00121D62"/>
    <w:rsid w:val="001245A0"/>
    <w:rsid w:val="0012464E"/>
    <w:rsid w:val="00124916"/>
    <w:rsid w:val="00124DAE"/>
    <w:rsid w:val="00125E58"/>
    <w:rsid w:val="001265D7"/>
    <w:rsid w:val="0012741A"/>
    <w:rsid w:val="001274B6"/>
    <w:rsid w:val="00130003"/>
    <w:rsid w:val="0013000B"/>
    <w:rsid w:val="00130525"/>
    <w:rsid w:val="001307B2"/>
    <w:rsid w:val="001315E4"/>
    <w:rsid w:val="0013175C"/>
    <w:rsid w:val="00133095"/>
    <w:rsid w:val="00133D89"/>
    <w:rsid w:val="001340D9"/>
    <w:rsid w:val="00134948"/>
    <w:rsid w:val="00134C56"/>
    <w:rsid w:val="00135297"/>
    <w:rsid w:val="001359A0"/>
    <w:rsid w:val="00135FD5"/>
    <w:rsid w:val="00136330"/>
    <w:rsid w:val="001365D6"/>
    <w:rsid w:val="0013729D"/>
    <w:rsid w:val="00137C14"/>
    <w:rsid w:val="00137F2E"/>
    <w:rsid w:val="0014014D"/>
    <w:rsid w:val="001414D4"/>
    <w:rsid w:val="0014177A"/>
    <w:rsid w:val="00142B48"/>
    <w:rsid w:val="0014513E"/>
    <w:rsid w:val="001456EC"/>
    <w:rsid w:val="00145CCD"/>
    <w:rsid w:val="00145ECB"/>
    <w:rsid w:val="00146119"/>
    <w:rsid w:val="0014704B"/>
    <w:rsid w:val="00147AB6"/>
    <w:rsid w:val="00147E66"/>
    <w:rsid w:val="00150E4C"/>
    <w:rsid w:val="00151956"/>
    <w:rsid w:val="00151CCD"/>
    <w:rsid w:val="00152637"/>
    <w:rsid w:val="00153DC7"/>
    <w:rsid w:val="00153E78"/>
    <w:rsid w:val="0015403B"/>
    <w:rsid w:val="00154868"/>
    <w:rsid w:val="00154AFA"/>
    <w:rsid w:val="00155DEE"/>
    <w:rsid w:val="00160BB6"/>
    <w:rsid w:val="00160D84"/>
    <w:rsid w:val="001621E6"/>
    <w:rsid w:val="00162452"/>
    <w:rsid w:val="0016279F"/>
    <w:rsid w:val="00162C41"/>
    <w:rsid w:val="00162FEC"/>
    <w:rsid w:val="001634F6"/>
    <w:rsid w:val="00163899"/>
    <w:rsid w:val="001642F1"/>
    <w:rsid w:val="0016578D"/>
    <w:rsid w:val="001663E7"/>
    <w:rsid w:val="00166455"/>
    <w:rsid w:val="0016659E"/>
    <w:rsid w:val="001669D2"/>
    <w:rsid w:val="001675E9"/>
    <w:rsid w:val="001676AB"/>
    <w:rsid w:val="00167B18"/>
    <w:rsid w:val="00170002"/>
    <w:rsid w:val="00170276"/>
    <w:rsid w:val="001704BB"/>
    <w:rsid w:val="001706E1"/>
    <w:rsid w:val="0017247F"/>
    <w:rsid w:val="00172593"/>
    <w:rsid w:val="00172927"/>
    <w:rsid w:val="0017346A"/>
    <w:rsid w:val="00173793"/>
    <w:rsid w:val="00173969"/>
    <w:rsid w:val="00173FF9"/>
    <w:rsid w:val="00174347"/>
    <w:rsid w:val="00174779"/>
    <w:rsid w:val="00174D3D"/>
    <w:rsid w:val="0017558E"/>
    <w:rsid w:val="00176189"/>
    <w:rsid w:val="0017714B"/>
    <w:rsid w:val="001805AC"/>
    <w:rsid w:val="00180C40"/>
    <w:rsid w:val="00180F27"/>
    <w:rsid w:val="00181BB5"/>
    <w:rsid w:val="00181F53"/>
    <w:rsid w:val="0018249C"/>
    <w:rsid w:val="00182F9B"/>
    <w:rsid w:val="00183035"/>
    <w:rsid w:val="001855AE"/>
    <w:rsid w:val="00186664"/>
    <w:rsid w:val="00186A5F"/>
    <w:rsid w:val="00186C1E"/>
    <w:rsid w:val="001874B6"/>
    <w:rsid w:val="001915A0"/>
    <w:rsid w:val="00191A1C"/>
    <w:rsid w:val="00191CCE"/>
    <w:rsid w:val="0019384F"/>
    <w:rsid w:val="00193C65"/>
    <w:rsid w:val="00193ED4"/>
    <w:rsid w:val="00194EC6"/>
    <w:rsid w:val="001952B2"/>
    <w:rsid w:val="0019547B"/>
    <w:rsid w:val="001967E8"/>
    <w:rsid w:val="00196821"/>
    <w:rsid w:val="00196CFA"/>
    <w:rsid w:val="00196F52"/>
    <w:rsid w:val="001A0228"/>
    <w:rsid w:val="001A1987"/>
    <w:rsid w:val="001A331C"/>
    <w:rsid w:val="001A3B51"/>
    <w:rsid w:val="001A3F1E"/>
    <w:rsid w:val="001A488B"/>
    <w:rsid w:val="001A4D32"/>
    <w:rsid w:val="001A7FFE"/>
    <w:rsid w:val="001B0977"/>
    <w:rsid w:val="001B0A81"/>
    <w:rsid w:val="001B2160"/>
    <w:rsid w:val="001B3C65"/>
    <w:rsid w:val="001B3E1C"/>
    <w:rsid w:val="001B4E68"/>
    <w:rsid w:val="001B5998"/>
    <w:rsid w:val="001B7515"/>
    <w:rsid w:val="001B75ED"/>
    <w:rsid w:val="001B7A80"/>
    <w:rsid w:val="001B7BF2"/>
    <w:rsid w:val="001C0A45"/>
    <w:rsid w:val="001C18CF"/>
    <w:rsid w:val="001C194D"/>
    <w:rsid w:val="001C1CD8"/>
    <w:rsid w:val="001C1EFF"/>
    <w:rsid w:val="001C2021"/>
    <w:rsid w:val="001C207F"/>
    <w:rsid w:val="001C20E6"/>
    <w:rsid w:val="001C25FF"/>
    <w:rsid w:val="001C2E79"/>
    <w:rsid w:val="001C30CF"/>
    <w:rsid w:val="001C37E0"/>
    <w:rsid w:val="001C3A3B"/>
    <w:rsid w:val="001C3D8D"/>
    <w:rsid w:val="001C4A8A"/>
    <w:rsid w:val="001C6B08"/>
    <w:rsid w:val="001C77F3"/>
    <w:rsid w:val="001C7D66"/>
    <w:rsid w:val="001D0E7C"/>
    <w:rsid w:val="001D1BF1"/>
    <w:rsid w:val="001D3592"/>
    <w:rsid w:val="001D4584"/>
    <w:rsid w:val="001D53CB"/>
    <w:rsid w:val="001D57A0"/>
    <w:rsid w:val="001D5BD2"/>
    <w:rsid w:val="001D62A8"/>
    <w:rsid w:val="001D64A3"/>
    <w:rsid w:val="001D6D78"/>
    <w:rsid w:val="001D76A8"/>
    <w:rsid w:val="001D7C4E"/>
    <w:rsid w:val="001E0340"/>
    <w:rsid w:val="001E0ED1"/>
    <w:rsid w:val="001E135F"/>
    <w:rsid w:val="001E15E3"/>
    <w:rsid w:val="001E1AF8"/>
    <w:rsid w:val="001E1E4F"/>
    <w:rsid w:val="001E2BFA"/>
    <w:rsid w:val="001E3726"/>
    <w:rsid w:val="001E4A02"/>
    <w:rsid w:val="001E4C71"/>
    <w:rsid w:val="001E50B0"/>
    <w:rsid w:val="001E5B9A"/>
    <w:rsid w:val="001E5FDB"/>
    <w:rsid w:val="001F223F"/>
    <w:rsid w:val="001F302D"/>
    <w:rsid w:val="001F37F1"/>
    <w:rsid w:val="001F3933"/>
    <w:rsid w:val="001F3DF9"/>
    <w:rsid w:val="001F5266"/>
    <w:rsid w:val="001F6ECA"/>
    <w:rsid w:val="001F7D54"/>
    <w:rsid w:val="002008F5"/>
    <w:rsid w:val="00200A10"/>
    <w:rsid w:val="00201A17"/>
    <w:rsid w:val="00201DE7"/>
    <w:rsid w:val="0020214C"/>
    <w:rsid w:val="00203240"/>
    <w:rsid w:val="00204341"/>
    <w:rsid w:val="00204568"/>
    <w:rsid w:val="00204A20"/>
    <w:rsid w:val="00204FDA"/>
    <w:rsid w:val="00205156"/>
    <w:rsid w:val="00206B12"/>
    <w:rsid w:val="002105E8"/>
    <w:rsid w:val="00210B1D"/>
    <w:rsid w:val="00210D0B"/>
    <w:rsid w:val="002120EC"/>
    <w:rsid w:val="00212CD8"/>
    <w:rsid w:val="0021353D"/>
    <w:rsid w:val="002148F3"/>
    <w:rsid w:val="00215CA3"/>
    <w:rsid w:val="00217726"/>
    <w:rsid w:val="00217A33"/>
    <w:rsid w:val="00217C71"/>
    <w:rsid w:val="002205D0"/>
    <w:rsid w:val="002217E6"/>
    <w:rsid w:val="00221BF8"/>
    <w:rsid w:val="002229DE"/>
    <w:rsid w:val="00223A86"/>
    <w:rsid w:val="00223E73"/>
    <w:rsid w:val="00223EB2"/>
    <w:rsid w:val="00224D07"/>
    <w:rsid w:val="00225129"/>
    <w:rsid w:val="00225DB4"/>
    <w:rsid w:val="00226115"/>
    <w:rsid w:val="002265E5"/>
    <w:rsid w:val="0022675B"/>
    <w:rsid w:val="00226804"/>
    <w:rsid w:val="00226A2D"/>
    <w:rsid w:val="00226C07"/>
    <w:rsid w:val="00227AB1"/>
    <w:rsid w:val="002300E9"/>
    <w:rsid w:val="00230342"/>
    <w:rsid w:val="00232905"/>
    <w:rsid w:val="00232AD6"/>
    <w:rsid w:val="0023604F"/>
    <w:rsid w:val="002360C7"/>
    <w:rsid w:val="0023740C"/>
    <w:rsid w:val="00237EAE"/>
    <w:rsid w:val="0024056E"/>
    <w:rsid w:val="00240BBF"/>
    <w:rsid w:val="0024136E"/>
    <w:rsid w:val="00241A95"/>
    <w:rsid w:val="002429FA"/>
    <w:rsid w:val="00242F2E"/>
    <w:rsid w:val="002431D0"/>
    <w:rsid w:val="0024396F"/>
    <w:rsid w:val="0024451A"/>
    <w:rsid w:val="00244BAA"/>
    <w:rsid w:val="002456B1"/>
    <w:rsid w:val="00246531"/>
    <w:rsid w:val="0024784B"/>
    <w:rsid w:val="00247B2F"/>
    <w:rsid w:val="00250378"/>
    <w:rsid w:val="002506FD"/>
    <w:rsid w:val="00250E7F"/>
    <w:rsid w:val="00251611"/>
    <w:rsid w:val="0025172D"/>
    <w:rsid w:val="002521F7"/>
    <w:rsid w:val="002526BE"/>
    <w:rsid w:val="002539AF"/>
    <w:rsid w:val="0025460D"/>
    <w:rsid w:val="00255068"/>
    <w:rsid w:val="002552B0"/>
    <w:rsid w:val="002563E3"/>
    <w:rsid w:val="0025651F"/>
    <w:rsid w:val="00256E2B"/>
    <w:rsid w:val="00257260"/>
    <w:rsid w:val="002573E3"/>
    <w:rsid w:val="00257482"/>
    <w:rsid w:val="00260369"/>
    <w:rsid w:val="002618AC"/>
    <w:rsid w:val="0026219B"/>
    <w:rsid w:val="00263ED8"/>
    <w:rsid w:val="002640B4"/>
    <w:rsid w:val="00265B1F"/>
    <w:rsid w:val="00266798"/>
    <w:rsid w:val="002667BD"/>
    <w:rsid w:val="00266F5B"/>
    <w:rsid w:val="002678AE"/>
    <w:rsid w:val="00267D4A"/>
    <w:rsid w:val="00270028"/>
    <w:rsid w:val="0027254A"/>
    <w:rsid w:val="002733D9"/>
    <w:rsid w:val="00274043"/>
    <w:rsid w:val="00274468"/>
    <w:rsid w:val="00274B1C"/>
    <w:rsid w:val="00275179"/>
    <w:rsid w:val="00275851"/>
    <w:rsid w:val="00275A2C"/>
    <w:rsid w:val="00275EEF"/>
    <w:rsid w:val="0027607D"/>
    <w:rsid w:val="00277FA5"/>
    <w:rsid w:val="002807B3"/>
    <w:rsid w:val="00280BAB"/>
    <w:rsid w:val="002813A9"/>
    <w:rsid w:val="00281808"/>
    <w:rsid w:val="00282D04"/>
    <w:rsid w:val="0028369E"/>
    <w:rsid w:val="00285516"/>
    <w:rsid w:val="0028568D"/>
    <w:rsid w:val="00285B3E"/>
    <w:rsid w:val="00286882"/>
    <w:rsid w:val="00287FC7"/>
    <w:rsid w:val="00291275"/>
    <w:rsid w:val="00292483"/>
    <w:rsid w:val="00293056"/>
    <w:rsid w:val="00293062"/>
    <w:rsid w:val="00293103"/>
    <w:rsid w:val="0029311E"/>
    <w:rsid w:val="002932B4"/>
    <w:rsid w:val="0029423D"/>
    <w:rsid w:val="00295F77"/>
    <w:rsid w:val="002A37D0"/>
    <w:rsid w:val="002A398E"/>
    <w:rsid w:val="002A4955"/>
    <w:rsid w:val="002A4F0E"/>
    <w:rsid w:val="002A50C4"/>
    <w:rsid w:val="002A55A0"/>
    <w:rsid w:val="002A6B31"/>
    <w:rsid w:val="002A7146"/>
    <w:rsid w:val="002A7462"/>
    <w:rsid w:val="002A74F3"/>
    <w:rsid w:val="002B06CA"/>
    <w:rsid w:val="002B071B"/>
    <w:rsid w:val="002B0769"/>
    <w:rsid w:val="002B0E48"/>
    <w:rsid w:val="002B123F"/>
    <w:rsid w:val="002B17D1"/>
    <w:rsid w:val="002B18AB"/>
    <w:rsid w:val="002B1E00"/>
    <w:rsid w:val="002B2413"/>
    <w:rsid w:val="002B2A82"/>
    <w:rsid w:val="002B3B35"/>
    <w:rsid w:val="002B49E5"/>
    <w:rsid w:val="002B54CE"/>
    <w:rsid w:val="002B56F8"/>
    <w:rsid w:val="002B59B7"/>
    <w:rsid w:val="002B5AEA"/>
    <w:rsid w:val="002B60E8"/>
    <w:rsid w:val="002B67D8"/>
    <w:rsid w:val="002B7874"/>
    <w:rsid w:val="002C0676"/>
    <w:rsid w:val="002C0DC2"/>
    <w:rsid w:val="002C10D5"/>
    <w:rsid w:val="002C1198"/>
    <w:rsid w:val="002C1A4F"/>
    <w:rsid w:val="002C27B6"/>
    <w:rsid w:val="002C3368"/>
    <w:rsid w:val="002C3B78"/>
    <w:rsid w:val="002C586E"/>
    <w:rsid w:val="002C7424"/>
    <w:rsid w:val="002C7CF6"/>
    <w:rsid w:val="002D02C3"/>
    <w:rsid w:val="002D2C18"/>
    <w:rsid w:val="002D2EAD"/>
    <w:rsid w:val="002D4F4F"/>
    <w:rsid w:val="002D50E8"/>
    <w:rsid w:val="002D5A86"/>
    <w:rsid w:val="002D5E53"/>
    <w:rsid w:val="002D5F7E"/>
    <w:rsid w:val="002D66DD"/>
    <w:rsid w:val="002D6BB3"/>
    <w:rsid w:val="002D6DA6"/>
    <w:rsid w:val="002D760A"/>
    <w:rsid w:val="002E0C44"/>
    <w:rsid w:val="002E0DA4"/>
    <w:rsid w:val="002E1050"/>
    <w:rsid w:val="002E16A1"/>
    <w:rsid w:val="002E1F27"/>
    <w:rsid w:val="002E1F79"/>
    <w:rsid w:val="002E24E6"/>
    <w:rsid w:val="002E3332"/>
    <w:rsid w:val="002E6F19"/>
    <w:rsid w:val="002E723F"/>
    <w:rsid w:val="002F0F46"/>
    <w:rsid w:val="002F281E"/>
    <w:rsid w:val="002F2889"/>
    <w:rsid w:val="002F3106"/>
    <w:rsid w:val="002F314F"/>
    <w:rsid w:val="002F4215"/>
    <w:rsid w:val="002F4B50"/>
    <w:rsid w:val="002F4EC2"/>
    <w:rsid w:val="002F6443"/>
    <w:rsid w:val="002F6479"/>
    <w:rsid w:val="002F6C3E"/>
    <w:rsid w:val="002F7846"/>
    <w:rsid w:val="002F7B3B"/>
    <w:rsid w:val="00300171"/>
    <w:rsid w:val="00301277"/>
    <w:rsid w:val="00301431"/>
    <w:rsid w:val="003015B8"/>
    <w:rsid w:val="00301991"/>
    <w:rsid w:val="00302829"/>
    <w:rsid w:val="00302B77"/>
    <w:rsid w:val="00302D10"/>
    <w:rsid w:val="003044A5"/>
    <w:rsid w:val="00304DA9"/>
    <w:rsid w:val="003050A2"/>
    <w:rsid w:val="0030584C"/>
    <w:rsid w:val="003058B0"/>
    <w:rsid w:val="00305CBC"/>
    <w:rsid w:val="00306056"/>
    <w:rsid w:val="003060C4"/>
    <w:rsid w:val="00306148"/>
    <w:rsid w:val="003066B7"/>
    <w:rsid w:val="00306A8E"/>
    <w:rsid w:val="003079AE"/>
    <w:rsid w:val="00307CD3"/>
    <w:rsid w:val="0031041E"/>
    <w:rsid w:val="00312543"/>
    <w:rsid w:val="00313116"/>
    <w:rsid w:val="00314B3F"/>
    <w:rsid w:val="00314E14"/>
    <w:rsid w:val="00316449"/>
    <w:rsid w:val="00316DAC"/>
    <w:rsid w:val="00317F63"/>
    <w:rsid w:val="00320306"/>
    <w:rsid w:val="003206A1"/>
    <w:rsid w:val="00320839"/>
    <w:rsid w:val="003217F9"/>
    <w:rsid w:val="0032194B"/>
    <w:rsid w:val="003223BA"/>
    <w:rsid w:val="00322643"/>
    <w:rsid w:val="00322AEB"/>
    <w:rsid w:val="003232BF"/>
    <w:rsid w:val="0032435B"/>
    <w:rsid w:val="00324A19"/>
    <w:rsid w:val="00324C06"/>
    <w:rsid w:val="0032587B"/>
    <w:rsid w:val="00325926"/>
    <w:rsid w:val="00326324"/>
    <w:rsid w:val="00326923"/>
    <w:rsid w:val="003277A0"/>
    <w:rsid w:val="00327D2E"/>
    <w:rsid w:val="00331024"/>
    <w:rsid w:val="003311AD"/>
    <w:rsid w:val="0033220B"/>
    <w:rsid w:val="003329E4"/>
    <w:rsid w:val="003338E0"/>
    <w:rsid w:val="00334145"/>
    <w:rsid w:val="00334361"/>
    <w:rsid w:val="00335A15"/>
    <w:rsid w:val="00335FE5"/>
    <w:rsid w:val="00336479"/>
    <w:rsid w:val="00336A3B"/>
    <w:rsid w:val="00341FE8"/>
    <w:rsid w:val="00342870"/>
    <w:rsid w:val="00342C67"/>
    <w:rsid w:val="0034413C"/>
    <w:rsid w:val="00344928"/>
    <w:rsid w:val="0034503C"/>
    <w:rsid w:val="00346331"/>
    <w:rsid w:val="00346754"/>
    <w:rsid w:val="00346C91"/>
    <w:rsid w:val="003501B6"/>
    <w:rsid w:val="00350554"/>
    <w:rsid w:val="00350BAB"/>
    <w:rsid w:val="00351740"/>
    <w:rsid w:val="00351BF6"/>
    <w:rsid w:val="00351D16"/>
    <w:rsid w:val="003530C5"/>
    <w:rsid w:val="00354017"/>
    <w:rsid w:val="0035459C"/>
    <w:rsid w:val="00354617"/>
    <w:rsid w:val="00354756"/>
    <w:rsid w:val="00355183"/>
    <w:rsid w:val="00355369"/>
    <w:rsid w:val="003553D8"/>
    <w:rsid w:val="00355AED"/>
    <w:rsid w:val="003563AB"/>
    <w:rsid w:val="00356C14"/>
    <w:rsid w:val="00356DBC"/>
    <w:rsid w:val="0035707E"/>
    <w:rsid w:val="003613A1"/>
    <w:rsid w:val="00362B01"/>
    <w:rsid w:val="0036308B"/>
    <w:rsid w:val="003630E1"/>
    <w:rsid w:val="00366245"/>
    <w:rsid w:val="00366E43"/>
    <w:rsid w:val="00366FCE"/>
    <w:rsid w:val="003677ED"/>
    <w:rsid w:val="00370058"/>
    <w:rsid w:val="00371020"/>
    <w:rsid w:val="00373D24"/>
    <w:rsid w:val="0037412D"/>
    <w:rsid w:val="00374713"/>
    <w:rsid w:val="00374D71"/>
    <w:rsid w:val="003757AC"/>
    <w:rsid w:val="003762EA"/>
    <w:rsid w:val="00376889"/>
    <w:rsid w:val="003771C0"/>
    <w:rsid w:val="00381775"/>
    <w:rsid w:val="00381905"/>
    <w:rsid w:val="00381A3F"/>
    <w:rsid w:val="00382D71"/>
    <w:rsid w:val="0038332A"/>
    <w:rsid w:val="0038347A"/>
    <w:rsid w:val="00383835"/>
    <w:rsid w:val="003840D8"/>
    <w:rsid w:val="00384E9F"/>
    <w:rsid w:val="003850C4"/>
    <w:rsid w:val="00385409"/>
    <w:rsid w:val="00385725"/>
    <w:rsid w:val="00386754"/>
    <w:rsid w:val="00386C18"/>
    <w:rsid w:val="00386C58"/>
    <w:rsid w:val="00386DC8"/>
    <w:rsid w:val="00387F8E"/>
    <w:rsid w:val="00390649"/>
    <w:rsid w:val="00390802"/>
    <w:rsid w:val="003908E0"/>
    <w:rsid w:val="00392341"/>
    <w:rsid w:val="00392CD2"/>
    <w:rsid w:val="00392D96"/>
    <w:rsid w:val="00394196"/>
    <w:rsid w:val="00394A0A"/>
    <w:rsid w:val="00395F28"/>
    <w:rsid w:val="003979A0"/>
    <w:rsid w:val="003A0735"/>
    <w:rsid w:val="003A0794"/>
    <w:rsid w:val="003A0985"/>
    <w:rsid w:val="003A11CD"/>
    <w:rsid w:val="003A26D9"/>
    <w:rsid w:val="003A307C"/>
    <w:rsid w:val="003A31CA"/>
    <w:rsid w:val="003A33B3"/>
    <w:rsid w:val="003A36BF"/>
    <w:rsid w:val="003A4576"/>
    <w:rsid w:val="003A4BAD"/>
    <w:rsid w:val="003A5522"/>
    <w:rsid w:val="003A608B"/>
    <w:rsid w:val="003A6B9B"/>
    <w:rsid w:val="003A6BE6"/>
    <w:rsid w:val="003A764B"/>
    <w:rsid w:val="003A79CA"/>
    <w:rsid w:val="003B2275"/>
    <w:rsid w:val="003B2721"/>
    <w:rsid w:val="003B2BE6"/>
    <w:rsid w:val="003B36C1"/>
    <w:rsid w:val="003B5209"/>
    <w:rsid w:val="003B5F37"/>
    <w:rsid w:val="003B687E"/>
    <w:rsid w:val="003B6B04"/>
    <w:rsid w:val="003B79EB"/>
    <w:rsid w:val="003B7E72"/>
    <w:rsid w:val="003C00AD"/>
    <w:rsid w:val="003C05C9"/>
    <w:rsid w:val="003C2633"/>
    <w:rsid w:val="003C2B09"/>
    <w:rsid w:val="003C3529"/>
    <w:rsid w:val="003C3590"/>
    <w:rsid w:val="003C35BA"/>
    <w:rsid w:val="003C3A8C"/>
    <w:rsid w:val="003C3C7E"/>
    <w:rsid w:val="003C4733"/>
    <w:rsid w:val="003C47E3"/>
    <w:rsid w:val="003C58FD"/>
    <w:rsid w:val="003C6B83"/>
    <w:rsid w:val="003C7B94"/>
    <w:rsid w:val="003C7B9A"/>
    <w:rsid w:val="003C7F58"/>
    <w:rsid w:val="003D0609"/>
    <w:rsid w:val="003D0A54"/>
    <w:rsid w:val="003D1C61"/>
    <w:rsid w:val="003D2EA9"/>
    <w:rsid w:val="003D2F26"/>
    <w:rsid w:val="003D38AB"/>
    <w:rsid w:val="003D3D3D"/>
    <w:rsid w:val="003D4294"/>
    <w:rsid w:val="003D4E35"/>
    <w:rsid w:val="003D5071"/>
    <w:rsid w:val="003D5432"/>
    <w:rsid w:val="003D5F7A"/>
    <w:rsid w:val="003D6E13"/>
    <w:rsid w:val="003D72E9"/>
    <w:rsid w:val="003E0427"/>
    <w:rsid w:val="003E0A35"/>
    <w:rsid w:val="003E0CAE"/>
    <w:rsid w:val="003E0ECD"/>
    <w:rsid w:val="003E1E12"/>
    <w:rsid w:val="003E2128"/>
    <w:rsid w:val="003E27D9"/>
    <w:rsid w:val="003E2BF1"/>
    <w:rsid w:val="003E2CBA"/>
    <w:rsid w:val="003E3995"/>
    <w:rsid w:val="003E4A23"/>
    <w:rsid w:val="003E4CC9"/>
    <w:rsid w:val="003E4EB0"/>
    <w:rsid w:val="003E54D4"/>
    <w:rsid w:val="003E7513"/>
    <w:rsid w:val="003E7585"/>
    <w:rsid w:val="003E7EE3"/>
    <w:rsid w:val="003F0E3C"/>
    <w:rsid w:val="003F12E3"/>
    <w:rsid w:val="003F1521"/>
    <w:rsid w:val="003F185B"/>
    <w:rsid w:val="003F1D4B"/>
    <w:rsid w:val="003F1EF4"/>
    <w:rsid w:val="003F368E"/>
    <w:rsid w:val="003F3DCE"/>
    <w:rsid w:val="003F3EA6"/>
    <w:rsid w:val="003F408C"/>
    <w:rsid w:val="003F47F2"/>
    <w:rsid w:val="003F5093"/>
    <w:rsid w:val="003F53EF"/>
    <w:rsid w:val="003F5ACA"/>
    <w:rsid w:val="003F5BA5"/>
    <w:rsid w:val="003F6838"/>
    <w:rsid w:val="003F6C89"/>
    <w:rsid w:val="003F770C"/>
    <w:rsid w:val="0040014C"/>
    <w:rsid w:val="00401ED0"/>
    <w:rsid w:val="00402822"/>
    <w:rsid w:val="00403780"/>
    <w:rsid w:val="0040388D"/>
    <w:rsid w:val="0040388F"/>
    <w:rsid w:val="00403F81"/>
    <w:rsid w:val="004047C8"/>
    <w:rsid w:val="00404FA7"/>
    <w:rsid w:val="00405539"/>
    <w:rsid w:val="00406689"/>
    <w:rsid w:val="00406B3F"/>
    <w:rsid w:val="00406F93"/>
    <w:rsid w:val="00407F59"/>
    <w:rsid w:val="00410374"/>
    <w:rsid w:val="0041048C"/>
    <w:rsid w:val="00410EC9"/>
    <w:rsid w:val="0041158C"/>
    <w:rsid w:val="00413FB5"/>
    <w:rsid w:val="00415891"/>
    <w:rsid w:val="00416160"/>
    <w:rsid w:val="004169CC"/>
    <w:rsid w:val="00416ACC"/>
    <w:rsid w:val="00417E0F"/>
    <w:rsid w:val="00420A6B"/>
    <w:rsid w:val="00420DC0"/>
    <w:rsid w:val="004215A9"/>
    <w:rsid w:val="004217DA"/>
    <w:rsid w:val="0042215D"/>
    <w:rsid w:val="0042287D"/>
    <w:rsid w:val="00422B95"/>
    <w:rsid w:val="00424584"/>
    <w:rsid w:val="00424BB2"/>
    <w:rsid w:val="004263AC"/>
    <w:rsid w:val="00426679"/>
    <w:rsid w:val="00427E87"/>
    <w:rsid w:val="00431D7A"/>
    <w:rsid w:val="004335FE"/>
    <w:rsid w:val="00433890"/>
    <w:rsid w:val="00433D22"/>
    <w:rsid w:val="0043405A"/>
    <w:rsid w:val="0043559B"/>
    <w:rsid w:val="004368F4"/>
    <w:rsid w:val="00437148"/>
    <w:rsid w:val="0043795E"/>
    <w:rsid w:val="00440075"/>
    <w:rsid w:val="004400CA"/>
    <w:rsid w:val="004404C3"/>
    <w:rsid w:val="00440E5D"/>
    <w:rsid w:val="00441366"/>
    <w:rsid w:val="00441511"/>
    <w:rsid w:val="0044282A"/>
    <w:rsid w:val="00442ACD"/>
    <w:rsid w:val="00442B02"/>
    <w:rsid w:val="004431ED"/>
    <w:rsid w:val="00444375"/>
    <w:rsid w:val="00444A4F"/>
    <w:rsid w:val="00446344"/>
    <w:rsid w:val="00450A8F"/>
    <w:rsid w:val="004514A2"/>
    <w:rsid w:val="00451F93"/>
    <w:rsid w:val="00454AE4"/>
    <w:rsid w:val="0045623A"/>
    <w:rsid w:val="00456419"/>
    <w:rsid w:val="0045757D"/>
    <w:rsid w:val="00457758"/>
    <w:rsid w:val="004612AD"/>
    <w:rsid w:val="00461B4E"/>
    <w:rsid w:val="00462D9F"/>
    <w:rsid w:val="00464B0B"/>
    <w:rsid w:val="00464BF7"/>
    <w:rsid w:val="00465869"/>
    <w:rsid w:val="00465AEC"/>
    <w:rsid w:val="00466A8C"/>
    <w:rsid w:val="004676DB"/>
    <w:rsid w:val="00471005"/>
    <w:rsid w:val="00471431"/>
    <w:rsid w:val="0047187B"/>
    <w:rsid w:val="00472075"/>
    <w:rsid w:val="00472486"/>
    <w:rsid w:val="00472B7E"/>
    <w:rsid w:val="00473B1C"/>
    <w:rsid w:val="00474883"/>
    <w:rsid w:val="00475D59"/>
    <w:rsid w:val="0047601B"/>
    <w:rsid w:val="004762A7"/>
    <w:rsid w:val="00476BD0"/>
    <w:rsid w:val="00476CB8"/>
    <w:rsid w:val="0048219B"/>
    <w:rsid w:val="00482D1A"/>
    <w:rsid w:val="0048384D"/>
    <w:rsid w:val="00483BF5"/>
    <w:rsid w:val="00483ECD"/>
    <w:rsid w:val="00485A62"/>
    <w:rsid w:val="004873D4"/>
    <w:rsid w:val="00490434"/>
    <w:rsid w:val="00490D72"/>
    <w:rsid w:val="00491B04"/>
    <w:rsid w:val="004920E4"/>
    <w:rsid w:val="004933BB"/>
    <w:rsid w:val="00493566"/>
    <w:rsid w:val="00494D1C"/>
    <w:rsid w:val="004954C5"/>
    <w:rsid w:val="00495ED0"/>
    <w:rsid w:val="00495EDB"/>
    <w:rsid w:val="004969CE"/>
    <w:rsid w:val="004970E6"/>
    <w:rsid w:val="00497D75"/>
    <w:rsid w:val="004A1062"/>
    <w:rsid w:val="004A26FF"/>
    <w:rsid w:val="004A34BA"/>
    <w:rsid w:val="004A34F7"/>
    <w:rsid w:val="004A3C29"/>
    <w:rsid w:val="004A47B9"/>
    <w:rsid w:val="004A69C6"/>
    <w:rsid w:val="004A6F8F"/>
    <w:rsid w:val="004A78A9"/>
    <w:rsid w:val="004B08CF"/>
    <w:rsid w:val="004B136C"/>
    <w:rsid w:val="004B1D6F"/>
    <w:rsid w:val="004B453E"/>
    <w:rsid w:val="004B4A2B"/>
    <w:rsid w:val="004B57F4"/>
    <w:rsid w:val="004B5A5A"/>
    <w:rsid w:val="004B63F4"/>
    <w:rsid w:val="004B7985"/>
    <w:rsid w:val="004C0D4B"/>
    <w:rsid w:val="004C10F3"/>
    <w:rsid w:val="004C372A"/>
    <w:rsid w:val="004C3A3A"/>
    <w:rsid w:val="004C3CF2"/>
    <w:rsid w:val="004C6784"/>
    <w:rsid w:val="004C794A"/>
    <w:rsid w:val="004D0F37"/>
    <w:rsid w:val="004D1302"/>
    <w:rsid w:val="004D208C"/>
    <w:rsid w:val="004D21F1"/>
    <w:rsid w:val="004D25FC"/>
    <w:rsid w:val="004D2D9B"/>
    <w:rsid w:val="004D3715"/>
    <w:rsid w:val="004D3881"/>
    <w:rsid w:val="004D4F11"/>
    <w:rsid w:val="004D52FE"/>
    <w:rsid w:val="004D57DF"/>
    <w:rsid w:val="004D58F8"/>
    <w:rsid w:val="004E0868"/>
    <w:rsid w:val="004E0E81"/>
    <w:rsid w:val="004E0F67"/>
    <w:rsid w:val="004E1389"/>
    <w:rsid w:val="004E140E"/>
    <w:rsid w:val="004E1833"/>
    <w:rsid w:val="004E279E"/>
    <w:rsid w:val="004E31EB"/>
    <w:rsid w:val="004E33D0"/>
    <w:rsid w:val="004E36FB"/>
    <w:rsid w:val="004E3CBC"/>
    <w:rsid w:val="004E3D4D"/>
    <w:rsid w:val="004E4326"/>
    <w:rsid w:val="004E73B0"/>
    <w:rsid w:val="004E7AE5"/>
    <w:rsid w:val="004F18A3"/>
    <w:rsid w:val="004F198C"/>
    <w:rsid w:val="004F20F9"/>
    <w:rsid w:val="004F41BD"/>
    <w:rsid w:val="004F44B4"/>
    <w:rsid w:val="004F4E0C"/>
    <w:rsid w:val="004F500A"/>
    <w:rsid w:val="004F577B"/>
    <w:rsid w:val="004F5993"/>
    <w:rsid w:val="004F6790"/>
    <w:rsid w:val="004F6AE2"/>
    <w:rsid w:val="004F79A5"/>
    <w:rsid w:val="00501AF6"/>
    <w:rsid w:val="00501C82"/>
    <w:rsid w:val="005034C4"/>
    <w:rsid w:val="00503FD2"/>
    <w:rsid w:val="005041C2"/>
    <w:rsid w:val="00504528"/>
    <w:rsid w:val="005069C8"/>
    <w:rsid w:val="00507D04"/>
    <w:rsid w:val="00512801"/>
    <w:rsid w:val="00513692"/>
    <w:rsid w:val="00513986"/>
    <w:rsid w:val="00513F2B"/>
    <w:rsid w:val="00514730"/>
    <w:rsid w:val="005154C8"/>
    <w:rsid w:val="00515911"/>
    <w:rsid w:val="00516413"/>
    <w:rsid w:val="00516871"/>
    <w:rsid w:val="00516BDA"/>
    <w:rsid w:val="00517008"/>
    <w:rsid w:val="005175B7"/>
    <w:rsid w:val="00520B40"/>
    <w:rsid w:val="00520CD9"/>
    <w:rsid w:val="00521172"/>
    <w:rsid w:val="00521423"/>
    <w:rsid w:val="005229F8"/>
    <w:rsid w:val="00523AE8"/>
    <w:rsid w:val="00524090"/>
    <w:rsid w:val="00524266"/>
    <w:rsid w:val="00526932"/>
    <w:rsid w:val="00530839"/>
    <w:rsid w:val="00530B6F"/>
    <w:rsid w:val="00530F73"/>
    <w:rsid w:val="005315C1"/>
    <w:rsid w:val="0053166C"/>
    <w:rsid w:val="005319C1"/>
    <w:rsid w:val="00531A1B"/>
    <w:rsid w:val="005323A2"/>
    <w:rsid w:val="00532F3E"/>
    <w:rsid w:val="00532F62"/>
    <w:rsid w:val="0053311E"/>
    <w:rsid w:val="005337F7"/>
    <w:rsid w:val="00533E6A"/>
    <w:rsid w:val="0053413C"/>
    <w:rsid w:val="005344F6"/>
    <w:rsid w:val="00534517"/>
    <w:rsid w:val="00534669"/>
    <w:rsid w:val="005346E3"/>
    <w:rsid w:val="00535191"/>
    <w:rsid w:val="00536787"/>
    <w:rsid w:val="0053763A"/>
    <w:rsid w:val="005377B3"/>
    <w:rsid w:val="005378F7"/>
    <w:rsid w:val="00540706"/>
    <w:rsid w:val="00541B97"/>
    <w:rsid w:val="00542420"/>
    <w:rsid w:val="00542CAE"/>
    <w:rsid w:val="00542CC0"/>
    <w:rsid w:val="00544108"/>
    <w:rsid w:val="00545294"/>
    <w:rsid w:val="00545BAA"/>
    <w:rsid w:val="005464A2"/>
    <w:rsid w:val="00547EF7"/>
    <w:rsid w:val="00551032"/>
    <w:rsid w:val="00551353"/>
    <w:rsid w:val="00552873"/>
    <w:rsid w:val="00552F89"/>
    <w:rsid w:val="0055496C"/>
    <w:rsid w:val="0055502E"/>
    <w:rsid w:val="005550D9"/>
    <w:rsid w:val="00556376"/>
    <w:rsid w:val="005576A5"/>
    <w:rsid w:val="005576C7"/>
    <w:rsid w:val="0055775B"/>
    <w:rsid w:val="00557793"/>
    <w:rsid w:val="005577F3"/>
    <w:rsid w:val="005579EF"/>
    <w:rsid w:val="00557E35"/>
    <w:rsid w:val="00560077"/>
    <w:rsid w:val="005606EB"/>
    <w:rsid w:val="00560C6E"/>
    <w:rsid w:val="0056329F"/>
    <w:rsid w:val="00563357"/>
    <w:rsid w:val="00564524"/>
    <w:rsid w:val="0056597F"/>
    <w:rsid w:val="0056690F"/>
    <w:rsid w:val="0056696C"/>
    <w:rsid w:val="00566F69"/>
    <w:rsid w:val="00567B81"/>
    <w:rsid w:val="005711FA"/>
    <w:rsid w:val="0057188C"/>
    <w:rsid w:val="00571BDC"/>
    <w:rsid w:val="005721E6"/>
    <w:rsid w:val="00573EE9"/>
    <w:rsid w:val="005753F3"/>
    <w:rsid w:val="005765C5"/>
    <w:rsid w:val="00577D3A"/>
    <w:rsid w:val="00577DDB"/>
    <w:rsid w:val="005800CD"/>
    <w:rsid w:val="005803E0"/>
    <w:rsid w:val="00580894"/>
    <w:rsid w:val="00581A48"/>
    <w:rsid w:val="00581DC5"/>
    <w:rsid w:val="0058304A"/>
    <w:rsid w:val="005836AE"/>
    <w:rsid w:val="00583750"/>
    <w:rsid w:val="00585079"/>
    <w:rsid w:val="00585262"/>
    <w:rsid w:val="00585739"/>
    <w:rsid w:val="00587238"/>
    <w:rsid w:val="00587C18"/>
    <w:rsid w:val="00590205"/>
    <w:rsid w:val="0059054B"/>
    <w:rsid w:val="00590694"/>
    <w:rsid w:val="0059134F"/>
    <w:rsid w:val="00593594"/>
    <w:rsid w:val="005939FE"/>
    <w:rsid w:val="00593C78"/>
    <w:rsid w:val="00593E31"/>
    <w:rsid w:val="00594DDB"/>
    <w:rsid w:val="00595D9C"/>
    <w:rsid w:val="00597356"/>
    <w:rsid w:val="005A0EE3"/>
    <w:rsid w:val="005A1235"/>
    <w:rsid w:val="005A280E"/>
    <w:rsid w:val="005A2EF9"/>
    <w:rsid w:val="005A506E"/>
    <w:rsid w:val="005B0ED4"/>
    <w:rsid w:val="005B1BF3"/>
    <w:rsid w:val="005B2792"/>
    <w:rsid w:val="005B455A"/>
    <w:rsid w:val="005B586C"/>
    <w:rsid w:val="005B60D9"/>
    <w:rsid w:val="005B643A"/>
    <w:rsid w:val="005B6B3C"/>
    <w:rsid w:val="005C0A2E"/>
    <w:rsid w:val="005C0AF6"/>
    <w:rsid w:val="005C3C2B"/>
    <w:rsid w:val="005C4278"/>
    <w:rsid w:val="005C5D86"/>
    <w:rsid w:val="005C66F6"/>
    <w:rsid w:val="005C6A51"/>
    <w:rsid w:val="005D08D1"/>
    <w:rsid w:val="005D126B"/>
    <w:rsid w:val="005D15F7"/>
    <w:rsid w:val="005D21CA"/>
    <w:rsid w:val="005D238A"/>
    <w:rsid w:val="005D29D6"/>
    <w:rsid w:val="005D2D6F"/>
    <w:rsid w:val="005D3251"/>
    <w:rsid w:val="005D55D4"/>
    <w:rsid w:val="005D577C"/>
    <w:rsid w:val="005D5E29"/>
    <w:rsid w:val="005D60E5"/>
    <w:rsid w:val="005D6AEF"/>
    <w:rsid w:val="005D6F17"/>
    <w:rsid w:val="005D6F4F"/>
    <w:rsid w:val="005E0696"/>
    <w:rsid w:val="005E1101"/>
    <w:rsid w:val="005E1E17"/>
    <w:rsid w:val="005E23BB"/>
    <w:rsid w:val="005E550B"/>
    <w:rsid w:val="005E5A69"/>
    <w:rsid w:val="005E67DB"/>
    <w:rsid w:val="005E6E3C"/>
    <w:rsid w:val="005E7B2F"/>
    <w:rsid w:val="005F02B7"/>
    <w:rsid w:val="005F158D"/>
    <w:rsid w:val="005F274E"/>
    <w:rsid w:val="005F29E8"/>
    <w:rsid w:val="005F2AA3"/>
    <w:rsid w:val="005F3487"/>
    <w:rsid w:val="005F4399"/>
    <w:rsid w:val="005F43E6"/>
    <w:rsid w:val="005F45CD"/>
    <w:rsid w:val="005F4F81"/>
    <w:rsid w:val="005F5858"/>
    <w:rsid w:val="005F5A67"/>
    <w:rsid w:val="005F602A"/>
    <w:rsid w:val="005F6424"/>
    <w:rsid w:val="005F74A1"/>
    <w:rsid w:val="005F7E00"/>
    <w:rsid w:val="0060120C"/>
    <w:rsid w:val="00602578"/>
    <w:rsid w:val="00602744"/>
    <w:rsid w:val="006036BE"/>
    <w:rsid w:val="006047CB"/>
    <w:rsid w:val="0060494E"/>
    <w:rsid w:val="00606413"/>
    <w:rsid w:val="00606882"/>
    <w:rsid w:val="006118EE"/>
    <w:rsid w:val="00611AE7"/>
    <w:rsid w:val="006126B5"/>
    <w:rsid w:val="006128E8"/>
    <w:rsid w:val="00612B4A"/>
    <w:rsid w:val="006130E5"/>
    <w:rsid w:val="0061365D"/>
    <w:rsid w:val="00613EC6"/>
    <w:rsid w:val="00613F07"/>
    <w:rsid w:val="00614CB2"/>
    <w:rsid w:val="0061558C"/>
    <w:rsid w:val="00617920"/>
    <w:rsid w:val="00620B6D"/>
    <w:rsid w:val="0062242E"/>
    <w:rsid w:val="006232B3"/>
    <w:rsid w:val="00623A4A"/>
    <w:rsid w:val="00625914"/>
    <w:rsid w:val="00625B55"/>
    <w:rsid w:val="0062640A"/>
    <w:rsid w:val="006268F7"/>
    <w:rsid w:val="00626A29"/>
    <w:rsid w:val="006274B1"/>
    <w:rsid w:val="00627E37"/>
    <w:rsid w:val="006305F4"/>
    <w:rsid w:val="00630B03"/>
    <w:rsid w:val="006317A8"/>
    <w:rsid w:val="00632113"/>
    <w:rsid w:val="00633FD5"/>
    <w:rsid w:val="00634BAB"/>
    <w:rsid w:val="00635FFD"/>
    <w:rsid w:val="00640101"/>
    <w:rsid w:val="00640148"/>
    <w:rsid w:val="006401ED"/>
    <w:rsid w:val="0064108E"/>
    <w:rsid w:val="00641E91"/>
    <w:rsid w:val="00642997"/>
    <w:rsid w:val="00643C4C"/>
    <w:rsid w:val="00645071"/>
    <w:rsid w:val="0064522E"/>
    <w:rsid w:val="00645D66"/>
    <w:rsid w:val="00645D87"/>
    <w:rsid w:val="00645F31"/>
    <w:rsid w:val="00646354"/>
    <w:rsid w:val="0064784A"/>
    <w:rsid w:val="00647CBA"/>
    <w:rsid w:val="0065296A"/>
    <w:rsid w:val="006539FA"/>
    <w:rsid w:val="00655006"/>
    <w:rsid w:val="00655DDD"/>
    <w:rsid w:val="006562B0"/>
    <w:rsid w:val="0065647A"/>
    <w:rsid w:val="00656AFA"/>
    <w:rsid w:val="00657987"/>
    <w:rsid w:val="00660A3A"/>
    <w:rsid w:val="006621B8"/>
    <w:rsid w:val="0066269E"/>
    <w:rsid w:val="00662B4B"/>
    <w:rsid w:val="00662BC1"/>
    <w:rsid w:val="00662D90"/>
    <w:rsid w:val="0066343A"/>
    <w:rsid w:val="0066379C"/>
    <w:rsid w:val="00663F75"/>
    <w:rsid w:val="00665BB4"/>
    <w:rsid w:val="0066690C"/>
    <w:rsid w:val="00666D10"/>
    <w:rsid w:val="0066712F"/>
    <w:rsid w:val="006672EE"/>
    <w:rsid w:val="00667EFF"/>
    <w:rsid w:val="006700F5"/>
    <w:rsid w:val="006705BC"/>
    <w:rsid w:val="00670DCD"/>
    <w:rsid w:val="0067266D"/>
    <w:rsid w:val="00672CAB"/>
    <w:rsid w:val="00673405"/>
    <w:rsid w:val="0067366D"/>
    <w:rsid w:val="00673C28"/>
    <w:rsid w:val="006749A4"/>
    <w:rsid w:val="00674F6E"/>
    <w:rsid w:val="006754A6"/>
    <w:rsid w:val="00675A64"/>
    <w:rsid w:val="00675FD5"/>
    <w:rsid w:val="006770D0"/>
    <w:rsid w:val="0067717A"/>
    <w:rsid w:val="006774A8"/>
    <w:rsid w:val="00680C19"/>
    <w:rsid w:val="00681E4F"/>
    <w:rsid w:val="006828C0"/>
    <w:rsid w:val="006833F1"/>
    <w:rsid w:val="006842D6"/>
    <w:rsid w:val="00684FA7"/>
    <w:rsid w:val="006864B6"/>
    <w:rsid w:val="00687884"/>
    <w:rsid w:val="00687BA9"/>
    <w:rsid w:val="00690EE6"/>
    <w:rsid w:val="0069133A"/>
    <w:rsid w:val="006917A7"/>
    <w:rsid w:val="00692E99"/>
    <w:rsid w:val="0069310A"/>
    <w:rsid w:val="00693475"/>
    <w:rsid w:val="006945D3"/>
    <w:rsid w:val="00695265"/>
    <w:rsid w:val="006970E7"/>
    <w:rsid w:val="00697F44"/>
    <w:rsid w:val="006A057B"/>
    <w:rsid w:val="006A0B07"/>
    <w:rsid w:val="006A2157"/>
    <w:rsid w:val="006A250E"/>
    <w:rsid w:val="006A299C"/>
    <w:rsid w:val="006A360C"/>
    <w:rsid w:val="006A3633"/>
    <w:rsid w:val="006A37B1"/>
    <w:rsid w:val="006A5A34"/>
    <w:rsid w:val="006A5ED5"/>
    <w:rsid w:val="006A5FC3"/>
    <w:rsid w:val="006A6747"/>
    <w:rsid w:val="006A717E"/>
    <w:rsid w:val="006A7223"/>
    <w:rsid w:val="006A79D5"/>
    <w:rsid w:val="006B1109"/>
    <w:rsid w:val="006B14A8"/>
    <w:rsid w:val="006B268B"/>
    <w:rsid w:val="006B26D4"/>
    <w:rsid w:val="006B2DA0"/>
    <w:rsid w:val="006B3363"/>
    <w:rsid w:val="006B3ABB"/>
    <w:rsid w:val="006B3E79"/>
    <w:rsid w:val="006B429E"/>
    <w:rsid w:val="006B7B53"/>
    <w:rsid w:val="006C04A4"/>
    <w:rsid w:val="006C1190"/>
    <w:rsid w:val="006C3713"/>
    <w:rsid w:val="006C3C2E"/>
    <w:rsid w:val="006C4DED"/>
    <w:rsid w:val="006C5BFB"/>
    <w:rsid w:val="006C6D53"/>
    <w:rsid w:val="006D0235"/>
    <w:rsid w:val="006D0A21"/>
    <w:rsid w:val="006D1931"/>
    <w:rsid w:val="006D1B7F"/>
    <w:rsid w:val="006D217C"/>
    <w:rsid w:val="006D234D"/>
    <w:rsid w:val="006D25A4"/>
    <w:rsid w:val="006D2707"/>
    <w:rsid w:val="006D435C"/>
    <w:rsid w:val="006D50C0"/>
    <w:rsid w:val="006D5DCD"/>
    <w:rsid w:val="006D5EC3"/>
    <w:rsid w:val="006D612A"/>
    <w:rsid w:val="006E0F30"/>
    <w:rsid w:val="006E0F4F"/>
    <w:rsid w:val="006E126C"/>
    <w:rsid w:val="006E1C08"/>
    <w:rsid w:val="006E208B"/>
    <w:rsid w:val="006E28F6"/>
    <w:rsid w:val="006E2F59"/>
    <w:rsid w:val="006E3085"/>
    <w:rsid w:val="006E3196"/>
    <w:rsid w:val="006E391C"/>
    <w:rsid w:val="006E4931"/>
    <w:rsid w:val="006E540B"/>
    <w:rsid w:val="006E5E0A"/>
    <w:rsid w:val="006E616F"/>
    <w:rsid w:val="006E64E9"/>
    <w:rsid w:val="006E6A9E"/>
    <w:rsid w:val="006E753B"/>
    <w:rsid w:val="006E7E28"/>
    <w:rsid w:val="006F054E"/>
    <w:rsid w:val="006F09CC"/>
    <w:rsid w:val="006F0B72"/>
    <w:rsid w:val="006F11E6"/>
    <w:rsid w:val="006F1828"/>
    <w:rsid w:val="006F19D0"/>
    <w:rsid w:val="006F1BD0"/>
    <w:rsid w:val="006F34FF"/>
    <w:rsid w:val="006F389E"/>
    <w:rsid w:val="006F3C0D"/>
    <w:rsid w:val="006F3F91"/>
    <w:rsid w:val="006F4E01"/>
    <w:rsid w:val="006F518A"/>
    <w:rsid w:val="006F6339"/>
    <w:rsid w:val="006F745A"/>
    <w:rsid w:val="006F7E16"/>
    <w:rsid w:val="00700B71"/>
    <w:rsid w:val="00700E2F"/>
    <w:rsid w:val="00701946"/>
    <w:rsid w:val="00701ADB"/>
    <w:rsid w:val="00702321"/>
    <w:rsid w:val="007023AD"/>
    <w:rsid w:val="0070344F"/>
    <w:rsid w:val="00703A6E"/>
    <w:rsid w:val="0070403E"/>
    <w:rsid w:val="00704A1B"/>
    <w:rsid w:val="00704B5A"/>
    <w:rsid w:val="0070514C"/>
    <w:rsid w:val="00705DF4"/>
    <w:rsid w:val="00706AD0"/>
    <w:rsid w:val="00707AC6"/>
    <w:rsid w:val="00707BBA"/>
    <w:rsid w:val="007101E3"/>
    <w:rsid w:val="00710E3D"/>
    <w:rsid w:val="007139E9"/>
    <w:rsid w:val="00714361"/>
    <w:rsid w:val="00714C01"/>
    <w:rsid w:val="00715074"/>
    <w:rsid w:val="007167E6"/>
    <w:rsid w:val="007169AC"/>
    <w:rsid w:val="00717673"/>
    <w:rsid w:val="00717DB7"/>
    <w:rsid w:val="007228DC"/>
    <w:rsid w:val="00723B0C"/>
    <w:rsid w:val="00723FDA"/>
    <w:rsid w:val="00724853"/>
    <w:rsid w:val="0072591C"/>
    <w:rsid w:val="00725EBA"/>
    <w:rsid w:val="0072633D"/>
    <w:rsid w:val="0072641B"/>
    <w:rsid w:val="007275F6"/>
    <w:rsid w:val="00730434"/>
    <w:rsid w:val="00731A18"/>
    <w:rsid w:val="00731C35"/>
    <w:rsid w:val="0073204F"/>
    <w:rsid w:val="00732C9D"/>
    <w:rsid w:val="00735041"/>
    <w:rsid w:val="00735A5D"/>
    <w:rsid w:val="007365E9"/>
    <w:rsid w:val="00736DF8"/>
    <w:rsid w:val="0073786D"/>
    <w:rsid w:val="00737A2A"/>
    <w:rsid w:val="00737FB3"/>
    <w:rsid w:val="0074090C"/>
    <w:rsid w:val="00740BEC"/>
    <w:rsid w:val="00740F11"/>
    <w:rsid w:val="00741042"/>
    <w:rsid w:val="00742E8B"/>
    <w:rsid w:val="00743952"/>
    <w:rsid w:val="00744806"/>
    <w:rsid w:val="00745AC7"/>
    <w:rsid w:val="00745E88"/>
    <w:rsid w:val="00746AF4"/>
    <w:rsid w:val="00747567"/>
    <w:rsid w:val="0074798E"/>
    <w:rsid w:val="00747BE8"/>
    <w:rsid w:val="00750B88"/>
    <w:rsid w:val="00751146"/>
    <w:rsid w:val="00751562"/>
    <w:rsid w:val="00751C2D"/>
    <w:rsid w:val="00752EAB"/>
    <w:rsid w:val="00752EDA"/>
    <w:rsid w:val="00756F65"/>
    <w:rsid w:val="007601C2"/>
    <w:rsid w:val="007607AC"/>
    <w:rsid w:val="00760985"/>
    <w:rsid w:val="00761573"/>
    <w:rsid w:val="00762717"/>
    <w:rsid w:val="00762AE1"/>
    <w:rsid w:val="00763296"/>
    <w:rsid w:val="0076342D"/>
    <w:rsid w:val="007637FE"/>
    <w:rsid w:val="00763A7A"/>
    <w:rsid w:val="007643A6"/>
    <w:rsid w:val="00764E31"/>
    <w:rsid w:val="007650F3"/>
    <w:rsid w:val="00770A13"/>
    <w:rsid w:val="00770D5B"/>
    <w:rsid w:val="00770FD0"/>
    <w:rsid w:val="00771279"/>
    <w:rsid w:val="00772CBB"/>
    <w:rsid w:val="007730FC"/>
    <w:rsid w:val="00774590"/>
    <w:rsid w:val="007747C0"/>
    <w:rsid w:val="00774CD9"/>
    <w:rsid w:val="00777779"/>
    <w:rsid w:val="0078020C"/>
    <w:rsid w:val="00780C06"/>
    <w:rsid w:val="007828E7"/>
    <w:rsid w:val="007836CA"/>
    <w:rsid w:val="007836E0"/>
    <w:rsid w:val="0078378E"/>
    <w:rsid w:val="00783A66"/>
    <w:rsid w:val="00783B15"/>
    <w:rsid w:val="00783C31"/>
    <w:rsid w:val="00783E41"/>
    <w:rsid w:val="007845A2"/>
    <w:rsid w:val="00784FF4"/>
    <w:rsid w:val="00785C84"/>
    <w:rsid w:val="007906F1"/>
    <w:rsid w:val="0079168A"/>
    <w:rsid w:val="00791720"/>
    <w:rsid w:val="00792B4E"/>
    <w:rsid w:val="00793345"/>
    <w:rsid w:val="007938CE"/>
    <w:rsid w:val="00793E83"/>
    <w:rsid w:val="007941F6"/>
    <w:rsid w:val="00794E62"/>
    <w:rsid w:val="0079513D"/>
    <w:rsid w:val="00795AC3"/>
    <w:rsid w:val="00795B03"/>
    <w:rsid w:val="007964D5"/>
    <w:rsid w:val="00797034"/>
    <w:rsid w:val="0079773F"/>
    <w:rsid w:val="0079783F"/>
    <w:rsid w:val="007A230D"/>
    <w:rsid w:val="007A3B8C"/>
    <w:rsid w:val="007A4788"/>
    <w:rsid w:val="007A4E29"/>
    <w:rsid w:val="007B0ACF"/>
    <w:rsid w:val="007B0FE1"/>
    <w:rsid w:val="007B117C"/>
    <w:rsid w:val="007B276B"/>
    <w:rsid w:val="007B4C25"/>
    <w:rsid w:val="007B6154"/>
    <w:rsid w:val="007B6558"/>
    <w:rsid w:val="007B6564"/>
    <w:rsid w:val="007B6793"/>
    <w:rsid w:val="007B6D2F"/>
    <w:rsid w:val="007B7641"/>
    <w:rsid w:val="007B7728"/>
    <w:rsid w:val="007C01E7"/>
    <w:rsid w:val="007C0B07"/>
    <w:rsid w:val="007C1996"/>
    <w:rsid w:val="007C358C"/>
    <w:rsid w:val="007C4182"/>
    <w:rsid w:val="007C43C3"/>
    <w:rsid w:val="007C4854"/>
    <w:rsid w:val="007C4AAB"/>
    <w:rsid w:val="007C510E"/>
    <w:rsid w:val="007C5FAE"/>
    <w:rsid w:val="007C7E5E"/>
    <w:rsid w:val="007D0290"/>
    <w:rsid w:val="007D03A9"/>
    <w:rsid w:val="007D1D36"/>
    <w:rsid w:val="007D3206"/>
    <w:rsid w:val="007D398E"/>
    <w:rsid w:val="007D3AC9"/>
    <w:rsid w:val="007D46B1"/>
    <w:rsid w:val="007D7F3B"/>
    <w:rsid w:val="007E0444"/>
    <w:rsid w:val="007E0E14"/>
    <w:rsid w:val="007E1051"/>
    <w:rsid w:val="007E19E3"/>
    <w:rsid w:val="007E2BD4"/>
    <w:rsid w:val="007E2EF0"/>
    <w:rsid w:val="007E3386"/>
    <w:rsid w:val="007E475A"/>
    <w:rsid w:val="007E48F9"/>
    <w:rsid w:val="007E4A2A"/>
    <w:rsid w:val="007E5D4A"/>
    <w:rsid w:val="007E6D35"/>
    <w:rsid w:val="007E705A"/>
    <w:rsid w:val="007E7229"/>
    <w:rsid w:val="007E7C2A"/>
    <w:rsid w:val="007E7E0E"/>
    <w:rsid w:val="007F0653"/>
    <w:rsid w:val="007F0ED4"/>
    <w:rsid w:val="007F1845"/>
    <w:rsid w:val="007F195F"/>
    <w:rsid w:val="007F1EB4"/>
    <w:rsid w:val="007F2AAF"/>
    <w:rsid w:val="007F3025"/>
    <w:rsid w:val="007F34A0"/>
    <w:rsid w:val="007F521C"/>
    <w:rsid w:val="007F5A55"/>
    <w:rsid w:val="007F74C9"/>
    <w:rsid w:val="007F7969"/>
    <w:rsid w:val="00800614"/>
    <w:rsid w:val="00800FC7"/>
    <w:rsid w:val="0080194D"/>
    <w:rsid w:val="00803612"/>
    <w:rsid w:val="00804F9D"/>
    <w:rsid w:val="008053B9"/>
    <w:rsid w:val="008059FC"/>
    <w:rsid w:val="0080696D"/>
    <w:rsid w:val="00806DF0"/>
    <w:rsid w:val="00807860"/>
    <w:rsid w:val="00807F71"/>
    <w:rsid w:val="00810440"/>
    <w:rsid w:val="0081052F"/>
    <w:rsid w:val="00811E8D"/>
    <w:rsid w:val="00812867"/>
    <w:rsid w:val="00812B16"/>
    <w:rsid w:val="00812E75"/>
    <w:rsid w:val="00813007"/>
    <w:rsid w:val="00815474"/>
    <w:rsid w:val="00815B46"/>
    <w:rsid w:val="00815BC6"/>
    <w:rsid w:val="00816280"/>
    <w:rsid w:val="00816F1B"/>
    <w:rsid w:val="008170A1"/>
    <w:rsid w:val="0081782C"/>
    <w:rsid w:val="00817C1A"/>
    <w:rsid w:val="00817C91"/>
    <w:rsid w:val="008202A8"/>
    <w:rsid w:val="0082111F"/>
    <w:rsid w:val="00821E09"/>
    <w:rsid w:val="00822029"/>
    <w:rsid w:val="008222E6"/>
    <w:rsid w:val="008241EA"/>
    <w:rsid w:val="00824691"/>
    <w:rsid w:val="00825192"/>
    <w:rsid w:val="008255CE"/>
    <w:rsid w:val="00826777"/>
    <w:rsid w:val="00826BA9"/>
    <w:rsid w:val="00827454"/>
    <w:rsid w:val="00827AD0"/>
    <w:rsid w:val="00830D7F"/>
    <w:rsid w:val="00830F37"/>
    <w:rsid w:val="00831A38"/>
    <w:rsid w:val="00831F8C"/>
    <w:rsid w:val="00832153"/>
    <w:rsid w:val="00832E89"/>
    <w:rsid w:val="00833974"/>
    <w:rsid w:val="00833A74"/>
    <w:rsid w:val="00833CA3"/>
    <w:rsid w:val="00833DE5"/>
    <w:rsid w:val="008341A2"/>
    <w:rsid w:val="008347E8"/>
    <w:rsid w:val="00834853"/>
    <w:rsid w:val="00834E9F"/>
    <w:rsid w:val="008366F8"/>
    <w:rsid w:val="0083778A"/>
    <w:rsid w:val="008377EB"/>
    <w:rsid w:val="008401FB"/>
    <w:rsid w:val="00840F2A"/>
    <w:rsid w:val="00840FF9"/>
    <w:rsid w:val="008410A0"/>
    <w:rsid w:val="0084119D"/>
    <w:rsid w:val="008415E9"/>
    <w:rsid w:val="00841992"/>
    <w:rsid w:val="008424CC"/>
    <w:rsid w:val="00842AE1"/>
    <w:rsid w:val="00842D37"/>
    <w:rsid w:val="00843429"/>
    <w:rsid w:val="00843DB8"/>
    <w:rsid w:val="00844480"/>
    <w:rsid w:val="00844E20"/>
    <w:rsid w:val="0084553B"/>
    <w:rsid w:val="00845D10"/>
    <w:rsid w:val="00847362"/>
    <w:rsid w:val="008474D3"/>
    <w:rsid w:val="00847E95"/>
    <w:rsid w:val="0085005B"/>
    <w:rsid w:val="008508C2"/>
    <w:rsid w:val="00851E60"/>
    <w:rsid w:val="0085474B"/>
    <w:rsid w:val="00855731"/>
    <w:rsid w:val="00855A9D"/>
    <w:rsid w:val="00855C49"/>
    <w:rsid w:val="0085665E"/>
    <w:rsid w:val="00857E0C"/>
    <w:rsid w:val="008607EA"/>
    <w:rsid w:val="00861373"/>
    <w:rsid w:val="00861699"/>
    <w:rsid w:val="00861F4E"/>
    <w:rsid w:val="00862C9D"/>
    <w:rsid w:val="00862FA1"/>
    <w:rsid w:val="00864397"/>
    <w:rsid w:val="008644D3"/>
    <w:rsid w:val="008656AE"/>
    <w:rsid w:val="0086616D"/>
    <w:rsid w:val="00867116"/>
    <w:rsid w:val="008679FD"/>
    <w:rsid w:val="00867AFB"/>
    <w:rsid w:val="0087050D"/>
    <w:rsid w:val="00871167"/>
    <w:rsid w:val="00872435"/>
    <w:rsid w:val="008739F5"/>
    <w:rsid w:val="00873D82"/>
    <w:rsid w:val="00874808"/>
    <w:rsid w:val="008750C5"/>
    <w:rsid w:val="008758BE"/>
    <w:rsid w:val="00875F24"/>
    <w:rsid w:val="00876957"/>
    <w:rsid w:val="00876FC8"/>
    <w:rsid w:val="00877783"/>
    <w:rsid w:val="00877E9A"/>
    <w:rsid w:val="00880ADC"/>
    <w:rsid w:val="00880C56"/>
    <w:rsid w:val="00880D65"/>
    <w:rsid w:val="008816A8"/>
    <w:rsid w:val="00881817"/>
    <w:rsid w:val="00882F01"/>
    <w:rsid w:val="00883475"/>
    <w:rsid w:val="00883EA3"/>
    <w:rsid w:val="0088405F"/>
    <w:rsid w:val="00885E59"/>
    <w:rsid w:val="00886ACB"/>
    <w:rsid w:val="008904B7"/>
    <w:rsid w:val="00890831"/>
    <w:rsid w:val="00890B63"/>
    <w:rsid w:val="00891EDC"/>
    <w:rsid w:val="0089205B"/>
    <w:rsid w:val="00892FF9"/>
    <w:rsid w:val="008934E4"/>
    <w:rsid w:val="00893AD0"/>
    <w:rsid w:val="00893EF0"/>
    <w:rsid w:val="008963D3"/>
    <w:rsid w:val="0089707E"/>
    <w:rsid w:val="008974E5"/>
    <w:rsid w:val="00897BA5"/>
    <w:rsid w:val="008A1D95"/>
    <w:rsid w:val="008A1E19"/>
    <w:rsid w:val="008A20F7"/>
    <w:rsid w:val="008A2C14"/>
    <w:rsid w:val="008A306A"/>
    <w:rsid w:val="008A37C8"/>
    <w:rsid w:val="008A44CD"/>
    <w:rsid w:val="008A5A62"/>
    <w:rsid w:val="008A5D48"/>
    <w:rsid w:val="008A5FC1"/>
    <w:rsid w:val="008A6A1F"/>
    <w:rsid w:val="008A6B1B"/>
    <w:rsid w:val="008A725C"/>
    <w:rsid w:val="008A7B19"/>
    <w:rsid w:val="008A7DE1"/>
    <w:rsid w:val="008A7F53"/>
    <w:rsid w:val="008B0AE6"/>
    <w:rsid w:val="008B2478"/>
    <w:rsid w:val="008B2F1C"/>
    <w:rsid w:val="008B3062"/>
    <w:rsid w:val="008B3AEC"/>
    <w:rsid w:val="008B4206"/>
    <w:rsid w:val="008B4A12"/>
    <w:rsid w:val="008B51A8"/>
    <w:rsid w:val="008B71DE"/>
    <w:rsid w:val="008B7508"/>
    <w:rsid w:val="008B7DCC"/>
    <w:rsid w:val="008C040C"/>
    <w:rsid w:val="008C0672"/>
    <w:rsid w:val="008C0E8E"/>
    <w:rsid w:val="008C2159"/>
    <w:rsid w:val="008C368D"/>
    <w:rsid w:val="008C3E0D"/>
    <w:rsid w:val="008C47F8"/>
    <w:rsid w:val="008C4881"/>
    <w:rsid w:val="008C48D6"/>
    <w:rsid w:val="008C4901"/>
    <w:rsid w:val="008C5773"/>
    <w:rsid w:val="008C61B6"/>
    <w:rsid w:val="008C64AA"/>
    <w:rsid w:val="008C7847"/>
    <w:rsid w:val="008C7EB3"/>
    <w:rsid w:val="008C7F22"/>
    <w:rsid w:val="008D0775"/>
    <w:rsid w:val="008D53E9"/>
    <w:rsid w:val="008D53EB"/>
    <w:rsid w:val="008D5898"/>
    <w:rsid w:val="008D6AC6"/>
    <w:rsid w:val="008E029A"/>
    <w:rsid w:val="008E0A2D"/>
    <w:rsid w:val="008E0C3A"/>
    <w:rsid w:val="008E0DC6"/>
    <w:rsid w:val="008E24D4"/>
    <w:rsid w:val="008E26DE"/>
    <w:rsid w:val="008E33A0"/>
    <w:rsid w:val="008E42E4"/>
    <w:rsid w:val="008E4F92"/>
    <w:rsid w:val="008E74D9"/>
    <w:rsid w:val="008F0058"/>
    <w:rsid w:val="008F0772"/>
    <w:rsid w:val="008F1209"/>
    <w:rsid w:val="008F29D4"/>
    <w:rsid w:val="008F29F1"/>
    <w:rsid w:val="008F449A"/>
    <w:rsid w:val="008F58CC"/>
    <w:rsid w:val="008F6102"/>
    <w:rsid w:val="008F61C5"/>
    <w:rsid w:val="008F6AB1"/>
    <w:rsid w:val="00900218"/>
    <w:rsid w:val="009006A7"/>
    <w:rsid w:val="00900DD8"/>
    <w:rsid w:val="00900EB9"/>
    <w:rsid w:val="0090100E"/>
    <w:rsid w:val="0090321F"/>
    <w:rsid w:val="009033A4"/>
    <w:rsid w:val="00906D71"/>
    <w:rsid w:val="00907915"/>
    <w:rsid w:val="00907CA1"/>
    <w:rsid w:val="00912067"/>
    <w:rsid w:val="00913492"/>
    <w:rsid w:val="00914374"/>
    <w:rsid w:val="00916E44"/>
    <w:rsid w:val="009171AC"/>
    <w:rsid w:val="00917A17"/>
    <w:rsid w:val="00917C9B"/>
    <w:rsid w:val="009204BB"/>
    <w:rsid w:val="009205D5"/>
    <w:rsid w:val="00920881"/>
    <w:rsid w:val="0092092E"/>
    <w:rsid w:val="00920F9D"/>
    <w:rsid w:val="009212EB"/>
    <w:rsid w:val="009213F7"/>
    <w:rsid w:val="00921DAD"/>
    <w:rsid w:val="00922536"/>
    <w:rsid w:val="00923B95"/>
    <w:rsid w:val="00923D62"/>
    <w:rsid w:val="0092417B"/>
    <w:rsid w:val="009247A4"/>
    <w:rsid w:val="0092495E"/>
    <w:rsid w:val="00924B36"/>
    <w:rsid w:val="00924FA1"/>
    <w:rsid w:val="00925161"/>
    <w:rsid w:val="00926C46"/>
    <w:rsid w:val="00926C8A"/>
    <w:rsid w:val="0092759E"/>
    <w:rsid w:val="00927B6E"/>
    <w:rsid w:val="009311F1"/>
    <w:rsid w:val="0093295B"/>
    <w:rsid w:val="009334B1"/>
    <w:rsid w:val="009335B0"/>
    <w:rsid w:val="0093361B"/>
    <w:rsid w:val="009338E8"/>
    <w:rsid w:val="009348A9"/>
    <w:rsid w:val="009352A4"/>
    <w:rsid w:val="009357F0"/>
    <w:rsid w:val="009363D2"/>
    <w:rsid w:val="009376FA"/>
    <w:rsid w:val="00937F0E"/>
    <w:rsid w:val="009400DE"/>
    <w:rsid w:val="009401BD"/>
    <w:rsid w:val="00942155"/>
    <w:rsid w:val="00944158"/>
    <w:rsid w:val="009443AF"/>
    <w:rsid w:val="009449E3"/>
    <w:rsid w:val="009455B0"/>
    <w:rsid w:val="00946754"/>
    <w:rsid w:val="00947293"/>
    <w:rsid w:val="00947EBF"/>
    <w:rsid w:val="00950CBF"/>
    <w:rsid w:val="009512D3"/>
    <w:rsid w:val="00951AC0"/>
    <w:rsid w:val="009521E8"/>
    <w:rsid w:val="009528A8"/>
    <w:rsid w:val="00952C17"/>
    <w:rsid w:val="00952D8D"/>
    <w:rsid w:val="00953061"/>
    <w:rsid w:val="009548CE"/>
    <w:rsid w:val="00956D76"/>
    <w:rsid w:val="00957CAB"/>
    <w:rsid w:val="009616EB"/>
    <w:rsid w:val="00962612"/>
    <w:rsid w:val="00963262"/>
    <w:rsid w:val="009634C9"/>
    <w:rsid w:val="00964A5C"/>
    <w:rsid w:val="00965E67"/>
    <w:rsid w:val="00966116"/>
    <w:rsid w:val="009667DC"/>
    <w:rsid w:val="0097070B"/>
    <w:rsid w:val="009722AC"/>
    <w:rsid w:val="00972AF0"/>
    <w:rsid w:val="00972FEE"/>
    <w:rsid w:val="0097392C"/>
    <w:rsid w:val="00975B85"/>
    <w:rsid w:val="00976327"/>
    <w:rsid w:val="00976EF8"/>
    <w:rsid w:val="0097761C"/>
    <w:rsid w:val="00980529"/>
    <w:rsid w:val="009806F2"/>
    <w:rsid w:val="00980C01"/>
    <w:rsid w:val="00982DF0"/>
    <w:rsid w:val="00982F21"/>
    <w:rsid w:val="00983EE2"/>
    <w:rsid w:val="0098417C"/>
    <w:rsid w:val="0098481F"/>
    <w:rsid w:val="00984F06"/>
    <w:rsid w:val="00985300"/>
    <w:rsid w:val="00986A3E"/>
    <w:rsid w:val="00987851"/>
    <w:rsid w:val="00987D76"/>
    <w:rsid w:val="009902A1"/>
    <w:rsid w:val="00990B2F"/>
    <w:rsid w:val="00990DA9"/>
    <w:rsid w:val="009912E1"/>
    <w:rsid w:val="0099185C"/>
    <w:rsid w:val="00991FE1"/>
    <w:rsid w:val="00994B9E"/>
    <w:rsid w:val="00994EDC"/>
    <w:rsid w:val="00995C66"/>
    <w:rsid w:val="00995FDC"/>
    <w:rsid w:val="00997BCD"/>
    <w:rsid w:val="00997D7B"/>
    <w:rsid w:val="009A027D"/>
    <w:rsid w:val="009A17EA"/>
    <w:rsid w:val="009A1D69"/>
    <w:rsid w:val="009A2523"/>
    <w:rsid w:val="009A2C48"/>
    <w:rsid w:val="009A2C71"/>
    <w:rsid w:val="009A2D57"/>
    <w:rsid w:val="009A2F11"/>
    <w:rsid w:val="009A4042"/>
    <w:rsid w:val="009A43C8"/>
    <w:rsid w:val="009A4A61"/>
    <w:rsid w:val="009A4CAE"/>
    <w:rsid w:val="009A5F9D"/>
    <w:rsid w:val="009A6E61"/>
    <w:rsid w:val="009A7F8F"/>
    <w:rsid w:val="009B0279"/>
    <w:rsid w:val="009B122D"/>
    <w:rsid w:val="009B12B7"/>
    <w:rsid w:val="009B197F"/>
    <w:rsid w:val="009B1B88"/>
    <w:rsid w:val="009B2121"/>
    <w:rsid w:val="009B2188"/>
    <w:rsid w:val="009B2389"/>
    <w:rsid w:val="009B4C31"/>
    <w:rsid w:val="009B5E26"/>
    <w:rsid w:val="009B7DD8"/>
    <w:rsid w:val="009B7FF9"/>
    <w:rsid w:val="009C2F0E"/>
    <w:rsid w:val="009C2FC7"/>
    <w:rsid w:val="009C3224"/>
    <w:rsid w:val="009C3C52"/>
    <w:rsid w:val="009C411C"/>
    <w:rsid w:val="009C4C22"/>
    <w:rsid w:val="009C55D3"/>
    <w:rsid w:val="009C6E61"/>
    <w:rsid w:val="009C70AB"/>
    <w:rsid w:val="009C7BF3"/>
    <w:rsid w:val="009D0F95"/>
    <w:rsid w:val="009D2852"/>
    <w:rsid w:val="009D28FC"/>
    <w:rsid w:val="009D2DBD"/>
    <w:rsid w:val="009D376D"/>
    <w:rsid w:val="009D3D14"/>
    <w:rsid w:val="009D4636"/>
    <w:rsid w:val="009D525F"/>
    <w:rsid w:val="009D53E7"/>
    <w:rsid w:val="009D5DFE"/>
    <w:rsid w:val="009D74D3"/>
    <w:rsid w:val="009D7608"/>
    <w:rsid w:val="009D7E6A"/>
    <w:rsid w:val="009E002B"/>
    <w:rsid w:val="009E027B"/>
    <w:rsid w:val="009E06B2"/>
    <w:rsid w:val="009E1B48"/>
    <w:rsid w:val="009E1BE4"/>
    <w:rsid w:val="009E280A"/>
    <w:rsid w:val="009E403F"/>
    <w:rsid w:val="009E5E47"/>
    <w:rsid w:val="009E5F0E"/>
    <w:rsid w:val="009E77AF"/>
    <w:rsid w:val="009E7BA4"/>
    <w:rsid w:val="009F00A0"/>
    <w:rsid w:val="009F0C2A"/>
    <w:rsid w:val="009F2A77"/>
    <w:rsid w:val="009F3025"/>
    <w:rsid w:val="009F3AEE"/>
    <w:rsid w:val="009F4801"/>
    <w:rsid w:val="009F59E7"/>
    <w:rsid w:val="009F5CAD"/>
    <w:rsid w:val="009F5F51"/>
    <w:rsid w:val="009F63B3"/>
    <w:rsid w:val="009F64DA"/>
    <w:rsid w:val="009F66A8"/>
    <w:rsid w:val="009F692F"/>
    <w:rsid w:val="009F6A53"/>
    <w:rsid w:val="009F77DD"/>
    <w:rsid w:val="00A00283"/>
    <w:rsid w:val="00A00723"/>
    <w:rsid w:val="00A0093D"/>
    <w:rsid w:val="00A03795"/>
    <w:rsid w:val="00A04E7F"/>
    <w:rsid w:val="00A0676D"/>
    <w:rsid w:val="00A0701D"/>
    <w:rsid w:val="00A073E2"/>
    <w:rsid w:val="00A07DF0"/>
    <w:rsid w:val="00A10805"/>
    <w:rsid w:val="00A109F5"/>
    <w:rsid w:val="00A11DB6"/>
    <w:rsid w:val="00A1237D"/>
    <w:rsid w:val="00A130FC"/>
    <w:rsid w:val="00A14DDF"/>
    <w:rsid w:val="00A156F8"/>
    <w:rsid w:val="00A15ADD"/>
    <w:rsid w:val="00A160BE"/>
    <w:rsid w:val="00A167A1"/>
    <w:rsid w:val="00A16D6E"/>
    <w:rsid w:val="00A17BA2"/>
    <w:rsid w:val="00A20019"/>
    <w:rsid w:val="00A200A1"/>
    <w:rsid w:val="00A220B5"/>
    <w:rsid w:val="00A2250F"/>
    <w:rsid w:val="00A22738"/>
    <w:rsid w:val="00A23845"/>
    <w:rsid w:val="00A24A97"/>
    <w:rsid w:val="00A254A9"/>
    <w:rsid w:val="00A2580F"/>
    <w:rsid w:val="00A26409"/>
    <w:rsid w:val="00A30E31"/>
    <w:rsid w:val="00A3173C"/>
    <w:rsid w:val="00A31F69"/>
    <w:rsid w:val="00A35B96"/>
    <w:rsid w:val="00A361D9"/>
    <w:rsid w:val="00A3693A"/>
    <w:rsid w:val="00A36983"/>
    <w:rsid w:val="00A40177"/>
    <w:rsid w:val="00A4041A"/>
    <w:rsid w:val="00A409BE"/>
    <w:rsid w:val="00A418B9"/>
    <w:rsid w:val="00A41C6C"/>
    <w:rsid w:val="00A4221B"/>
    <w:rsid w:val="00A42226"/>
    <w:rsid w:val="00A42EEC"/>
    <w:rsid w:val="00A4416B"/>
    <w:rsid w:val="00A451DD"/>
    <w:rsid w:val="00A45B04"/>
    <w:rsid w:val="00A4696B"/>
    <w:rsid w:val="00A475DA"/>
    <w:rsid w:val="00A500BB"/>
    <w:rsid w:val="00A515EE"/>
    <w:rsid w:val="00A51744"/>
    <w:rsid w:val="00A529BF"/>
    <w:rsid w:val="00A53C81"/>
    <w:rsid w:val="00A5426D"/>
    <w:rsid w:val="00A5489E"/>
    <w:rsid w:val="00A571A1"/>
    <w:rsid w:val="00A57404"/>
    <w:rsid w:val="00A61097"/>
    <w:rsid w:val="00A628EB"/>
    <w:rsid w:val="00A63133"/>
    <w:rsid w:val="00A63C4F"/>
    <w:rsid w:val="00A64B46"/>
    <w:rsid w:val="00A64B54"/>
    <w:rsid w:val="00A654F5"/>
    <w:rsid w:val="00A65B77"/>
    <w:rsid w:val="00A66BA2"/>
    <w:rsid w:val="00A66E38"/>
    <w:rsid w:val="00A67909"/>
    <w:rsid w:val="00A7114F"/>
    <w:rsid w:val="00A7192C"/>
    <w:rsid w:val="00A72825"/>
    <w:rsid w:val="00A7288D"/>
    <w:rsid w:val="00A73636"/>
    <w:rsid w:val="00A75B5F"/>
    <w:rsid w:val="00A761AC"/>
    <w:rsid w:val="00A76210"/>
    <w:rsid w:val="00A76815"/>
    <w:rsid w:val="00A768DD"/>
    <w:rsid w:val="00A77C53"/>
    <w:rsid w:val="00A80EE4"/>
    <w:rsid w:val="00A80F39"/>
    <w:rsid w:val="00A8290B"/>
    <w:rsid w:val="00A82BAE"/>
    <w:rsid w:val="00A857B3"/>
    <w:rsid w:val="00A8684D"/>
    <w:rsid w:val="00A86981"/>
    <w:rsid w:val="00A87489"/>
    <w:rsid w:val="00A87B0E"/>
    <w:rsid w:val="00A90500"/>
    <w:rsid w:val="00A916B7"/>
    <w:rsid w:val="00A91A8E"/>
    <w:rsid w:val="00A91C56"/>
    <w:rsid w:val="00A92240"/>
    <w:rsid w:val="00A923E6"/>
    <w:rsid w:val="00A9259C"/>
    <w:rsid w:val="00A92A74"/>
    <w:rsid w:val="00A931F8"/>
    <w:rsid w:val="00A93629"/>
    <w:rsid w:val="00A95D44"/>
    <w:rsid w:val="00A96499"/>
    <w:rsid w:val="00A9662C"/>
    <w:rsid w:val="00A978B4"/>
    <w:rsid w:val="00AA303C"/>
    <w:rsid w:val="00AA3159"/>
    <w:rsid w:val="00AA31F3"/>
    <w:rsid w:val="00AA3ECB"/>
    <w:rsid w:val="00AA5FAC"/>
    <w:rsid w:val="00AA67D8"/>
    <w:rsid w:val="00AA6D9D"/>
    <w:rsid w:val="00AA6F1C"/>
    <w:rsid w:val="00AB0380"/>
    <w:rsid w:val="00AB0DC5"/>
    <w:rsid w:val="00AB1132"/>
    <w:rsid w:val="00AB1B29"/>
    <w:rsid w:val="00AB2AC2"/>
    <w:rsid w:val="00AB354E"/>
    <w:rsid w:val="00AB3BA8"/>
    <w:rsid w:val="00AB4B2D"/>
    <w:rsid w:val="00AB58DE"/>
    <w:rsid w:val="00AB76C0"/>
    <w:rsid w:val="00AB77F0"/>
    <w:rsid w:val="00AB7AB5"/>
    <w:rsid w:val="00AC0623"/>
    <w:rsid w:val="00AC13FF"/>
    <w:rsid w:val="00AC29CC"/>
    <w:rsid w:val="00AC33D2"/>
    <w:rsid w:val="00AC3903"/>
    <w:rsid w:val="00AC432D"/>
    <w:rsid w:val="00AC448E"/>
    <w:rsid w:val="00AC4950"/>
    <w:rsid w:val="00AC51A4"/>
    <w:rsid w:val="00AD0616"/>
    <w:rsid w:val="00AD1F08"/>
    <w:rsid w:val="00AD248B"/>
    <w:rsid w:val="00AD2511"/>
    <w:rsid w:val="00AD334E"/>
    <w:rsid w:val="00AD362E"/>
    <w:rsid w:val="00AD41C1"/>
    <w:rsid w:val="00AD42AF"/>
    <w:rsid w:val="00AD43F1"/>
    <w:rsid w:val="00AD6969"/>
    <w:rsid w:val="00AD6A28"/>
    <w:rsid w:val="00AE097B"/>
    <w:rsid w:val="00AE1C49"/>
    <w:rsid w:val="00AE1E32"/>
    <w:rsid w:val="00AE2E96"/>
    <w:rsid w:val="00AE3639"/>
    <w:rsid w:val="00AE36CD"/>
    <w:rsid w:val="00AE3E98"/>
    <w:rsid w:val="00AE4337"/>
    <w:rsid w:val="00AE4429"/>
    <w:rsid w:val="00AE48FC"/>
    <w:rsid w:val="00AE4B69"/>
    <w:rsid w:val="00AE6B66"/>
    <w:rsid w:val="00AE7458"/>
    <w:rsid w:val="00AF0538"/>
    <w:rsid w:val="00AF12DB"/>
    <w:rsid w:val="00AF1BAF"/>
    <w:rsid w:val="00AF1CD9"/>
    <w:rsid w:val="00AF21F0"/>
    <w:rsid w:val="00AF2631"/>
    <w:rsid w:val="00AF291C"/>
    <w:rsid w:val="00AF33AF"/>
    <w:rsid w:val="00AF43C5"/>
    <w:rsid w:val="00AF472F"/>
    <w:rsid w:val="00AF4A16"/>
    <w:rsid w:val="00AF4ADA"/>
    <w:rsid w:val="00AF4F57"/>
    <w:rsid w:val="00AF5639"/>
    <w:rsid w:val="00AF69DF"/>
    <w:rsid w:val="00AF79AD"/>
    <w:rsid w:val="00B0193C"/>
    <w:rsid w:val="00B035FB"/>
    <w:rsid w:val="00B037F3"/>
    <w:rsid w:val="00B03D50"/>
    <w:rsid w:val="00B03E62"/>
    <w:rsid w:val="00B03FB0"/>
    <w:rsid w:val="00B04252"/>
    <w:rsid w:val="00B04C8C"/>
    <w:rsid w:val="00B05170"/>
    <w:rsid w:val="00B05280"/>
    <w:rsid w:val="00B05BF2"/>
    <w:rsid w:val="00B05F4C"/>
    <w:rsid w:val="00B0698E"/>
    <w:rsid w:val="00B07466"/>
    <w:rsid w:val="00B07C28"/>
    <w:rsid w:val="00B113C2"/>
    <w:rsid w:val="00B1166C"/>
    <w:rsid w:val="00B11FA8"/>
    <w:rsid w:val="00B125F7"/>
    <w:rsid w:val="00B128F4"/>
    <w:rsid w:val="00B12B78"/>
    <w:rsid w:val="00B12E20"/>
    <w:rsid w:val="00B1459F"/>
    <w:rsid w:val="00B149A3"/>
    <w:rsid w:val="00B14E39"/>
    <w:rsid w:val="00B17BE2"/>
    <w:rsid w:val="00B20304"/>
    <w:rsid w:val="00B207A8"/>
    <w:rsid w:val="00B21033"/>
    <w:rsid w:val="00B22B87"/>
    <w:rsid w:val="00B23E10"/>
    <w:rsid w:val="00B23E3D"/>
    <w:rsid w:val="00B246CC"/>
    <w:rsid w:val="00B25B14"/>
    <w:rsid w:val="00B26281"/>
    <w:rsid w:val="00B26733"/>
    <w:rsid w:val="00B269A1"/>
    <w:rsid w:val="00B26D5C"/>
    <w:rsid w:val="00B270E0"/>
    <w:rsid w:val="00B2743B"/>
    <w:rsid w:val="00B314E5"/>
    <w:rsid w:val="00B31892"/>
    <w:rsid w:val="00B31D9D"/>
    <w:rsid w:val="00B3212D"/>
    <w:rsid w:val="00B322C5"/>
    <w:rsid w:val="00B3265A"/>
    <w:rsid w:val="00B341E9"/>
    <w:rsid w:val="00B3573D"/>
    <w:rsid w:val="00B3627E"/>
    <w:rsid w:val="00B3689B"/>
    <w:rsid w:val="00B36918"/>
    <w:rsid w:val="00B37219"/>
    <w:rsid w:val="00B37BBA"/>
    <w:rsid w:val="00B40A50"/>
    <w:rsid w:val="00B40D5B"/>
    <w:rsid w:val="00B41E6D"/>
    <w:rsid w:val="00B4242C"/>
    <w:rsid w:val="00B448E3"/>
    <w:rsid w:val="00B45566"/>
    <w:rsid w:val="00B45B15"/>
    <w:rsid w:val="00B45FB9"/>
    <w:rsid w:val="00B462A8"/>
    <w:rsid w:val="00B46F9A"/>
    <w:rsid w:val="00B47CF4"/>
    <w:rsid w:val="00B504AE"/>
    <w:rsid w:val="00B51886"/>
    <w:rsid w:val="00B5230A"/>
    <w:rsid w:val="00B52514"/>
    <w:rsid w:val="00B528BD"/>
    <w:rsid w:val="00B528D9"/>
    <w:rsid w:val="00B52EBE"/>
    <w:rsid w:val="00B54057"/>
    <w:rsid w:val="00B54304"/>
    <w:rsid w:val="00B543F0"/>
    <w:rsid w:val="00B54412"/>
    <w:rsid w:val="00B55955"/>
    <w:rsid w:val="00B574F9"/>
    <w:rsid w:val="00B612D2"/>
    <w:rsid w:val="00B62C17"/>
    <w:rsid w:val="00B62F85"/>
    <w:rsid w:val="00B63C96"/>
    <w:rsid w:val="00B643C3"/>
    <w:rsid w:val="00B64486"/>
    <w:rsid w:val="00B64552"/>
    <w:rsid w:val="00B646EA"/>
    <w:rsid w:val="00B6592B"/>
    <w:rsid w:val="00B6644A"/>
    <w:rsid w:val="00B6703D"/>
    <w:rsid w:val="00B671D4"/>
    <w:rsid w:val="00B676EC"/>
    <w:rsid w:val="00B70F01"/>
    <w:rsid w:val="00B72942"/>
    <w:rsid w:val="00B732CB"/>
    <w:rsid w:val="00B745AB"/>
    <w:rsid w:val="00B75EBD"/>
    <w:rsid w:val="00B762A8"/>
    <w:rsid w:val="00B76664"/>
    <w:rsid w:val="00B804A4"/>
    <w:rsid w:val="00B80A37"/>
    <w:rsid w:val="00B81D13"/>
    <w:rsid w:val="00B847E8"/>
    <w:rsid w:val="00B84E6C"/>
    <w:rsid w:val="00B851C9"/>
    <w:rsid w:val="00B85363"/>
    <w:rsid w:val="00B8575B"/>
    <w:rsid w:val="00B868AE"/>
    <w:rsid w:val="00B86AB3"/>
    <w:rsid w:val="00B86EA7"/>
    <w:rsid w:val="00B870CD"/>
    <w:rsid w:val="00B8767F"/>
    <w:rsid w:val="00B878BE"/>
    <w:rsid w:val="00B90235"/>
    <w:rsid w:val="00B9113C"/>
    <w:rsid w:val="00B91780"/>
    <w:rsid w:val="00B930F9"/>
    <w:rsid w:val="00B9355F"/>
    <w:rsid w:val="00B9421E"/>
    <w:rsid w:val="00B94249"/>
    <w:rsid w:val="00B95347"/>
    <w:rsid w:val="00B95D21"/>
    <w:rsid w:val="00B97844"/>
    <w:rsid w:val="00BA0DDE"/>
    <w:rsid w:val="00BA1F4A"/>
    <w:rsid w:val="00BA2053"/>
    <w:rsid w:val="00BA2B18"/>
    <w:rsid w:val="00BA2FA9"/>
    <w:rsid w:val="00BA316B"/>
    <w:rsid w:val="00BA34E5"/>
    <w:rsid w:val="00BA3B8D"/>
    <w:rsid w:val="00BA49E8"/>
    <w:rsid w:val="00BA5326"/>
    <w:rsid w:val="00BA63C5"/>
    <w:rsid w:val="00BA736E"/>
    <w:rsid w:val="00BB1493"/>
    <w:rsid w:val="00BB1E01"/>
    <w:rsid w:val="00BB204C"/>
    <w:rsid w:val="00BB2147"/>
    <w:rsid w:val="00BB2260"/>
    <w:rsid w:val="00BB23A2"/>
    <w:rsid w:val="00BB373E"/>
    <w:rsid w:val="00BB4233"/>
    <w:rsid w:val="00BB58AB"/>
    <w:rsid w:val="00BB6B52"/>
    <w:rsid w:val="00BB75E2"/>
    <w:rsid w:val="00BB7C6B"/>
    <w:rsid w:val="00BC02B7"/>
    <w:rsid w:val="00BC1178"/>
    <w:rsid w:val="00BC14D1"/>
    <w:rsid w:val="00BC2775"/>
    <w:rsid w:val="00BC2D13"/>
    <w:rsid w:val="00BC2FF0"/>
    <w:rsid w:val="00BC4217"/>
    <w:rsid w:val="00BC4269"/>
    <w:rsid w:val="00BC473A"/>
    <w:rsid w:val="00BC4C2F"/>
    <w:rsid w:val="00BC744D"/>
    <w:rsid w:val="00BC750C"/>
    <w:rsid w:val="00BD0502"/>
    <w:rsid w:val="00BD295A"/>
    <w:rsid w:val="00BD299E"/>
    <w:rsid w:val="00BD46AA"/>
    <w:rsid w:val="00BD69CE"/>
    <w:rsid w:val="00BD69F0"/>
    <w:rsid w:val="00BD6F3E"/>
    <w:rsid w:val="00BD79A8"/>
    <w:rsid w:val="00BE03FA"/>
    <w:rsid w:val="00BE0473"/>
    <w:rsid w:val="00BE0559"/>
    <w:rsid w:val="00BE0E0C"/>
    <w:rsid w:val="00BE142C"/>
    <w:rsid w:val="00BE1769"/>
    <w:rsid w:val="00BE3A94"/>
    <w:rsid w:val="00BE3D7E"/>
    <w:rsid w:val="00BE4A73"/>
    <w:rsid w:val="00BE5070"/>
    <w:rsid w:val="00BE596A"/>
    <w:rsid w:val="00BE621E"/>
    <w:rsid w:val="00BE6469"/>
    <w:rsid w:val="00BE6EC9"/>
    <w:rsid w:val="00BE718A"/>
    <w:rsid w:val="00BE78B7"/>
    <w:rsid w:val="00BE7BA7"/>
    <w:rsid w:val="00BF22DB"/>
    <w:rsid w:val="00BF246F"/>
    <w:rsid w:val="00BF5603"/>
    <w:rsid w:val="00BF5855"/>
    <w:rsid w:val="00BF6514"/>
    <w:rsid w:val="00BF656F"/>
    <w:rsid w:val="00BF6854"/>
    <w:rsid w:val="00BF76B8"/>
    <w:rsid w:val="00BF7A1C"/>
    <w:rsid w:val="00BF7F4A"/>
    <w:rsid w:val="00C007BA"/>
    <w:rsid w:val="00C01892"/>
    <w:rsid w:val="00C018CC"/>
    <w:rsid w:val="00C01DDD"/>
    <w:rsid w:val="00C024DF"/>
    <w:rsid w:val="00C03322"/>
    <w:rsid w:val="00C03B0F"/>
    <w:rsid w:val="00C0416E"/>
    <w:rsid w:val="00C048A3"/>
    <w:rsid w:val="00C05194"/>
    <w:rsid w:val="00C05682"/>
    <w:rsid w:val="00C0577B"/>
    <w:rsid w:val="00C07324"/>
    <w:rsid w:val="00C10E26"/>
    <w:rsid w:val="00C112EE"/>
    <w:rsid w:val="00C128D0"/>
    <w:rsid w:val="00C12B48"/>
    <w:rsid w:val="00C13369"/>
    <w:rsid w:val="00C15410"/>
    <w:rsid w:val="00C161A9"/>
    <w:rsid w:val="00C16E5B"/>
    <w:rsid w:val="00C17B98"/>
    <w:rsid w:val="00C207BB"/>
    <w:rsid w:val="00C20A36"/>
    <w:rsid w:val="00C21B4C"/>
    <w:rsid w:val="00C220B1"/>
    <w:rsid w:val="00C23512"/>
    <w:rsid w:val="00C2469B"/>
    <w:rsid w:val="00C25B52"/>
    <w:rsid w:val="00C25DCC"/>
    <w:rsid w:val="00C26AEB"/>
    <w:rsid w:val="00C27C0F"/>
    <w:rsid w:val="00C27CF6"/>
    <w:rsid w:val="00C27DCB"/>
    <w:rsid w:val="00C3044A"/>
    <w:rsid w:val="00C3126A"/>
    <w:rsid w:val="00C324C5"/>
    <w:rsid w:val="00C33124"/>
    <w:rsid w:val="00C33149"/>
    <w:rsid w:val="00C33276"/>
    <w:rsid w:val="00C3368C"/>
    <w:rsid w:val="00C33692"/>
    <w:rsid w:val="00C345D7"/>
    <w:rsid w:val="00C349AA"/>
    <w:rsid w:val="00C34B7D"/>
    <w:rsid w:val="00C34E6B"/>
    <w:rsid w:val="00C356CE"/>
    <w:rsid w:val="00C35E5B"/>
    <w:rsid w:val="00C3695E"/>
    <w:rsid w:val="00C36B68"/>
    <w:rsid w:val="00C36C4F"/>
    <w:rsid w:val="00C36D1F"/>
    <w:rsid w:val="00C370C6"/>
    <w:rsid w:val="00C41AD6"/>
    <w:rsid w:val="00C42944"/>
    <w:rsid w:val="00C434A1"/>
    <w:rsid w:val="00C43F63"/>
    <w:rsid w:val="00C441F0"/>
    <w:rsid w:val="00C44391"/>
    <w:rsid w:val="00C443A9"/>
    <w:rsid w:val="00C444E5"/>
    <w:rsid w:val="00C46316"/>
    <w:rsid w:val="00C46538"/>
    <w:rsid w:val="00C472AB"/>
    <w:rsid w:val="00C47D93"/>
    <w:rsid w:val="00C5324E"/>
    <w:rsid w:val="00C543E0"/>
    <w:rsid w:val="00C55A16"/>
    <w:rsid w:val="00C55F3F"/>
    <w:rsid w:val="00C56AA1"/>
    <w:rsid w:val="00C56EBE"/>
    <w:rsid w:val="00C56EC0"/>
    <w:rsid w:val="00C56F34"/>
    <w:rsid w:val="00C5710A"/>
    <w:rsid w:val="00C57AF5"/>
    <w:rsid w:val="00C60105"/>
    <w:rsid w:val="00C617FF"/>
    <w:rsid w:val="00C62896"/>
    <w:rsid w:val="00C64012"/>
    <w:rsid w:val="00C650EC"/>
    <w:rsid w:val="00C65103"/>
    <w:rsid w:val="00C65988"/>
    <w:rsid w:val="00C65DBD"/>
    <w:rsid w:val="00C6613D"/>
    <w:rsid w:val="00C66877"/>
    <w:rsid w:val="00C67B2B"/>
    <w:rsid w:val="00C67FA7"/>
    <w:rsid w:val="00C70D75"/>
    <w:rsid w:val="00C71920"/>
    <w:rsid w:val="00C719DD"/>
    <w:rsid w:val="00C726F0"/>
    <w:rsid w:val="00C72BF4"/>
    <w:rsid w:val="00C738DE"/>
    <w:rsid w:val="00C74814"/>
    <w:rsid w:val="00C750DD"/>
    <w:rsid w:val="00C77560"/>
    <w:rsid w:val="00C77F43"/>
    <w:rsid w:val="00C80932"/>
    <w:rsid w:val="00C80A0F"/>
    <w:rsid w:val="00C81B80"/>
    <w:rsid w:val="00C844B9"/>
    <w:rsid w:val="00C84D7E"/>
    <w:rsid w:val="00C8608E"/>
    <w:rsid w:val="00C873F5"/>
    <w:rsid w:val="00C90DDB"/>
    <w:rsid w:val="00C91B5F"/>
    <w:rsid w:val="00C91F8A"/>
    <w:rsid w:val="00C9440A"/>
    <w:rsid w:val="00C94729"/>
    <w:rsid w:val="00C94842"/>
    <w:rsid w:val="00C94BAE"/>
    <w:rsid w:val="00C95A05"/>
    <w:rsid w:val="00C9601E"/>
    <w:rsid w:val="00C962CC"/>
    <w:rsid w:val="00C96CB6"/>
    <w:rsid w:val="00C96EA9"/>
    <w:rsid w:val="00C97276"/>
    <w:rsid w:val="00C9782D"/>
    <w:rsid w:val="00C97A51"/>
    <w:rsid w:val="00C97AA6"/>
    <w:rsid w:val="00C97C96"/>
    <w:rsid w:val="00CA09E0"/>
    <w:rsid w:val="00CA0A6B"/>
    <w:rsid w:val="00CA1C41"/>
    <w:rsid w:val="00CA2D6A"/>
    <w:rsid w:val="00CA4E7E"/>
    <w:rsid w:val="00CA7004"/>
    <w:rsid w:val="00CA7128"/>
    <w:rsid w:val="00CA723D"/>
    <w:rsid w:val="00CB10BF"/>
    <w:rsid w:val="00CB18E5"/>
    <w:rsid w:val="00CB2545"/>
    <w:rsid w:val="00CB49F8"/>
    <w:rsid w:val="00CB534E"/>
    <w:rsid w:val="00CB551A"/>
    <w:rsid w:val="00CB671D"/>
    <w:rsid w:val="00CC1643"/>
    <w:rsid w:val="00CC1AA2"/>
    <w:rsid w:val="00CC31E0"/>
    <w:rsid w:val="00CC3770"/>
    <w:rsid w:val="00CC3CD7"/>
    <w:rsid w:val="00CC5908"/>
    <w:rsid w:val="00CC5EBF"/>
    <w:rsid w:val="00CD013B"/>
    <w:rsid w:val="00CD1C92"/>
    <w:rsid w:val="00CD2570"/>
    <w:rsid w:val="00CD2FD7"/>
    <w:rsid w:val="00CD3578"/>
    <w:rsid w:val="00CD37CF"/>
    <w:rsid w:val="00CD3B3B"/>
    <w:rsid w:val="00CD417C"/>
    <w:rsid w:val="00CD509F"/>
    <w:rsid w:val="00CD671F"/>
    <w:rsid w:val="00CD7982"/>
    <w:rsid w:val="00CD7B0A"/>
    <w:rsid w:val="00CD7B50"/>
    <w:rsid w:val="00CD7C1C"/>
    <w:rsid w:val="00CE031F"/>
    <w:rsid w:val="00CE0683"/>
    <w:rsid w:val="00CE1354"/>
    <w:rsid w:val="00CE283F"/>
    <w:rsid w:val="00CE28A5"/>
    <w:rsid w:val="00CE47E4"/>
    <w:rsid w:val="00CE4943"/>
    <w:rsid w:val="00CE4FA1"/>
    <w:rsid w:val="00CE6EED"/>
    <w:rsid w:val="00CF07DE"/>
    <w:rsid w:val="00CF07F1"/>
    <w:rsid w:val="00CF10E4"/>
    <w:rsid w:val="00CF1D32"/>
    <w:rsid w:val="00CF22D0"/>
    <w:rsid w:val="00CF345B"/>
    <w:rsid w:val="00CF4200"/>
    <w:rsid w:val="00CF5753"/>
    <w:rsid w:val="00CF58DE"/>
    <w:rsid w:val="00CF6DA8"/>
    <w:rsid w:val="00CF73C9"/>
    <w:rsid w:val="00D0184D"/>
    <w:rsid w:val="00D01947"/>
    <w:rsid w:val="00D03B99"/>
    <w:rsid w:val="00D0479B"/>
    <w:rsid w:val="00D04DA3"/>
    <w:rsid w:val="00D05107"/>
    <w:rsid w:val="00D060B0"/>
    <w:rsid w:val="00D1025C"/>
    <w:rsid w:val="00D1098B"/>
    <w:rsid w:val="00D12985"/>
    <w:rsid w:val="00D12997"/>
    <w:rsid w:val="00D12A4C"/>
    <w:rsid w:val="00D13DCF"/>
    <w:rsid w:val="00D14FD2"/>
    <w:rsid w:val="00D15A19"/>
    <w:rsid w:val="00D16035"/>
    <w:rsid w:val="00D168AD"/>
    <w:rsid w:val="00D16D44"/>
    <w:rsid w:val="00D17B5E"/>
    <w:rsid w:val="00D17D8F"/>
    <w:rsid w:val="00D17EA9"/>
    <w:rsid w:val="00D17EE3"/>
    <w:rsid w:val="00D20ABE"/>
    <w:rsid w:val="00D21D60"/>
    <w:rsid w:val="00D2221B"/>
    <w:rsid w:val="00D228D5"/>
    <w:rsid w:val="00D2373A"/>
    <w:rsid w:val="00D23E78"/>
    <w:rsid w:val="00D241B5"/>
    <w:rsid w:val="00D24237"/>
    <w:rsid w:val="00D2434C"/>
    <w:rsid w:val="00D24590"/>
    <w:rsid w:val="00D24826"/>
    <w:rsid w:val="00D24A98"/>
    <w:rsid w:val="00D25BA7"/>
    <w:rsid w:val="00D26589"/>
    <w:rsid w:val="00D26E5D"/>
    <w:rsid w:val="00D26F97"/>
    <w:rsid w:val="00D27258"/>
    <w:rsid w:val="00D276A8"/>
    <w:rsid w:val="00D27794"/>
    <w:rsid w:val="00D27A1D"/>
    <w:rsid w:val="00D30C77"/>
    <w:rsid w:val="00D30E6A"/>
    <w:rsid w:val="00D31123"/>
    <w:rsid w:val="00D31869"/>
    <w:rsid w:val="00D325F6"/>
    <w:rsid w:val="00D32B00"/>
    <w:rsid w:val="00D34192"/>
    <w:rsid w:val="00D34CDD"/>
    <w:rsid w:val="00D357E2"/>
    <w:rsid w:val="00D35E3F"/>
    <w:rsid w:val="00D37561"/>
    <w:rsid w:val="00D407B2"/>
    <w:rsid w:val="00D411DD"/>
    <w:rsid w:val="00D41BFD"/>
    <w:rsid w:val="00D42879"/>
    <w:rsid w:val="00D43077"/>
    <w:rsid w:val="00D44D22"/>
    <w:rsid w:val="00D45A7B"/>
    <w:rsid w:val="00D4641E"/>
    <w:rsid w:val="00D47996"/>
    <w:rsid w:val="00D50238"/>
    <w:rsid w:val="00D50C1D"/>
    <w:rsid w:val="00D50CE0"/>
    <w:rsid w:val="00D50E56"/>
    <w:rsid w:val="00D516A0"/>
    <w:rsid w:val="00D524DE"/>
    <w:rsid w:val="00D53063"/>
    <w:rsid w:val="00D60F8B"/>
    <w:rsid w:val="00D62893"/>
    <w:rsid w:val="00D62E37"/>
    <w:rsid w:val="00D63275"/>
    <w:rsid w:val="00D636A1"/>
    <w:rsid w:val="00D6417F"/>
    <w:rsid w:val="00D65553"/>
    <w:rsid w:val="00D66966"/>
    <w:rsid w:val="00D66C8A"/>
    <w:rsid w:val="00D66D91"/>
    <w:rsid w:val="00D66E37"/>
    <w:rsid w:val="00D67203"/>
    <w:rsid w:val="00D67B78"/>
    <w:rsid w:val="00D67D31"/>
    <w:rsid w:val="00D67DAE"/>
    <w:rsid w:val="00D72513"/>
    <w:rsid w:val="00D72C35"/>
    <w:rsid w:val="00D7431F"/>
    <w:rsid w:val="00D7453A"/>
    <w:rsid w:val="00D74FF5"/>
    <w:rsid w:val="00D759F6"/>
    <w:rsid w:val="00D75CF9"/>
    <w:rsid w:val="00D75DCD"/>
    <w:rsid w:val="00D7600F"/>
    <w:rsid w:val="00D763FD"/>
    <w:rsid w:val="00D77402"/>
    <w:rsid w:val="00D77DD1"/>
    <w:rsid w:val="00D8040B"/>
    <w:rsid w:val="00D80919"/>
    <w:rsid w:val="00D80C77"/>
    <w:rsid w:val="00D8107A"/>
    <w:rsid w:val="00D8141E"/>
    <w:rsid w:val="00D8180B"/>
    <w:rsid w:val="00D81BCA"/>
    <w:rsid w:val="00D83C07"/>
    <w:rsid w:val="00D83C6D"/>
    <w:rsid w:val="00D84321"/>
    <w:rsid w:val="00D843E3"/>
    <w:rsid w:val="00D84A3C"/>
    <w:rsid w:val="00D84FBE"/>
    <w:rsid w:val="00D854F2"/>
    <w:rsid w:val="00D85A40"/>
    <w:rsid w:val="00D85D22"/>
    <w:rsid w:val="00D85E4E"/>
    <w:rsid w:val="00D86797"/>
    <w:rsid w:val="00D876AF"/>
    <w:rsid w:val="00D87A64"/>
    <w:rsid w:val="00D922C3"/>
    <w:rsid w:val="00D92B41"/>
    <w:rsid w:val="00D92EE6"/>
    <w:rsid w:val="00D93A72"/>
    <w:rsid w:val="00D95333"/>
    <w:rsid w:val="00D95519"/>
    <w:rsid w:val="00D97292"/>
    <w:rsid w:val="00D97489"/>
    <w:rsid w:val="00D97CDC"/>
    <w:rsid w:val="00DA0D1C"/>
    <w:rsid w:val="00DA110E"/>
    <w:rsid w:val="00DA21B1"/>
    <w:rsid w:val="00DA2534"/>
    <w:rsid w:val="00DA3032"/>
    <w:rsid w:val="00DA46FE"/>
    <w:rsid w:val="00DA522C"/>
    <w:rsid w:val="00DA5840"/>
    <w:rsid w:val="00DB0D87"/>
    <w:rsid w:val="00DB17E4"/>
    <w:rsid w:val="00DB18F3"/>
    <w:rsid w:val="00DB2224"/>
    <w:rsid w:val="00DB2FD6"/>
    <w:rsid w:val="00DB3452"/>
    <w:rsid w:val="00DB511E"/>
    <w:rsid w:val="00DB667B"/>
    <w:rsid w:val="00DB767C"/>
    <w:rsid w:val="00DC0ECB"/>
    <w:rsid w:val="00DC2A38"/>
    <w:rsid w:val="00DC2C5C"/>
    <w:rsid w:val="00DC315B"/>
    <w:rsid w:val="00DC37F5"/>
    <w:rsid w:val="00DC57A5"/>
    <w:rsid w:val="00DC5AD7"/>
    <w:rsid w:val="00DC616D"/>
    <w:rsid w:val="00DC6568"/>
    <w:rsid w:val="00DC6797"/>
    <w:rsid w:val="00DC68B0"/>
    <w:rsid w:val="00DC6CCE"/>
    <w:rsid w:val="00DC7057"/>
    <w:rsid w:val="00DC7651"/>
    <w:rsid w:val="00DD027C"/>
    <w:rsid w:val="00DD2205"/>
    <w:rsid w:val="00DD5030"/>
    <w:rsid w:val="00DD6DCF"/>
    <w:rsid w:val="00DD6F95"/>
    <w:rsid w:val="00DE03CF"/>
    <w:rsid w:val="00DE1337"/>
    <w:rsid w:val="00DE17CC"/>
    <w:rsid w:val="00DE1EFB"/>
    <w:rsid w:val="00DE20DB"/>
    <w:rsid w:val="00DE43CA"/>
    <w:rsid w:val="00DE4676"/>
    <w:rsid w:val="00DE7728"/>
    <w:rsid w:val="00DE7731"/>
    <w:rsid w:val="00DF0637"/>
    <w:rsid w:val="00DF1FDC"/>
    <w:rsid w:val="00DF279C"/>
    <w:rsid w:val="00DF29D2"/>
    <w:rsid w:val="00DF2CFD"/>
    <w:rsid w:val="00DF3ABB"/>
    <w:rsid w:val="00DF3ABE"/>
    <w:rsid w:val="00DF48D6"/>
    <w:rsid w:val="00DF4B89"/>
    <w:rsid w:val="00DF4D48"/>
    <w:rsid w:val="00DF4D8B"/>
    <w:rsid w:val="00DF6CAA"/>
    <w:rsid w:val="00DF6D46"/>
    <w:rsid w:val="00DF79CD"/>
    <w:rsid w:val="00E02159"/>
    <w:rsid w:val="00E02AD0"/>
    <w:rsid w:val="00E03724"/>
    <w:rsid w:val="00E03749"/>
    <w:rsid w:val="00E04643"/>
    <w:rsid w:val="00E06388"/>
    <w:rsid w:val="00E06849"/>
    <w:rsid w:val="00E06A4B"/>
    <w:rsid w:val="00E07B85"/>
    <w:rsid w:val="00E07CAD"/>
    <w:rsid w:val="00E1071C"/>
    <w:rsid w:val="00E1192D"/>
    <w:rsid w:val="00E11A5A"/>
    <w:rsid w:val="00E1286F"/>
    <w:rsid w:val="00E12B5B"/>
    <w:rsid w:val="00E13BE0"/>
    <w:rsid w:val="00E13DDC"/>
    <w:rsid w:val="00E142C9"/>
    <w:rsid w:val="00E15528"/>
    <w:rsid w:val="00E15FF0"/>
    <w:rsid w:val="00E16294"/>
    <w:rsid w:val="00E16DAF"/>
    <w:rsid w:val="00E20384"/>
    <w:rsid w:val="00E20DF5"/>
    <w:rsid w:val="00E23182"/>
    <w:rsid w:val="00E24E0B"/>
    <w:rsid w:val="00E27994"/>
    <w:rsid w:val="00E30DA8"/>
    <w:rsid w:val="00E30F14"/>
    <w:rsid w:val="00E31FD6"/>
    <w:rsid w:val="00E3257A"/>
    <w:rsid w:val="00E32C30"/>
    <w:rsid w:val="00E33F7C"/>
    <w:rsid w:val="00E3466A"/>
    <w:rsid w:val="00E35FEA"/>
    <w:rsid w:val="00E36A67"/>
    <w:rsid w:val="00E37483"/>
    <w:rsid w:val="00E37BB3"/>
    <w:rsid w:val="00E41A79"/>
    <w:rsid w:val="00E42A49"/>
    <w:rsid w:val="00E42B28"/>
    <w:rsid w:val="00E42D61"/>
    <w:rsid w:val="00E43568"/>
    <w:rsid w:val="00E446F0"/>
    <w:rsid w:val="00E45414"/>
    <w:rsid w:val="00E4582E"/>
    <w:rsid w:val="00E4680C"/>
    <w:rsid w:val="00E4690C"/>
    <w:rsid w:val="00E470A0"/>
    <w:rsid w:val="00E47B7D"/>
    <w:rsid w:val="00E47C52"/>
    <w:rsid w:val="00E505FB"/>
    <w:rsid w:val="00E50B51"/>
    <w:rsid w:val="00E529F6"/>
    <w:rsid w:val="00E52BF1"/>
    <w:rsid w:val="00E52C56"/>
    <w:rsid w:val="00E52F07"/>
    <w:rsid w:val="00E538DF"/>
    <w:rsid w:val="00E54BF5"/>
    <w:rsid w:val="00E56064"/>
    <w:rsid w:val="00E56A60"/>
    <w:rsid w:val="00E56AF9"/>
    <w:rsid w:val="00E57D63"/>
    <w:rsid w:val="00E60885"/>
    <w:rsid w:val="00E61017"/>
    <w:rsid w:val="00E619F1"/>
    <w:rsid w:val="00E62610"/>
    <w:rsid w:val="00E62CF0"/>
    <w:rsid w:val="00E630BF"/>
    <w:rsid w:val="00E63C8A"/>
    <w:rsid w:val="00E6418E"/>
    <w:rsid w:val="00E652FA"/>
    <w:rsid w:val="00E65F8E"/>
    <w:rsid w:val="00E675EC"/>
    <w:rsid w:val="00E677FD"/>
    <w:rsid w:val="00E67D69"/>
    <w:rsid w:val="00E715AD"/>
    <w:rsid w:val="00E716BF"/>
    <w:rsid w:val="00E71765"/>
    <w:rsid w:val="00E7227E"/>
    <w:rsid w:val="00E724AA"/>
    <w:rsid w:val="00E732FC"/>
    <w:rsid w:val="00E7354C"/>
    <w:rsid w:val="00E73890"/>
    <w:rsid w:val="00E7419B"/>
    <w:rsid w:val="00E74929"/>
    <w:rsid w:val="00E74D0E"/>
    <w:rsid w:val="00E75DFB"/>
    <w:rsid w:val="00E771DB"/>
    <w:rsid w:val="00E774EE"/>
    <w:rsid w:val="00E81E6B"/>
    <w:rsid w:val="00E8340C"/>
    <w:rsid w:val="00E83A2A"/>
    <w:rsid w:val="00E849DB"/>
    <w:rsid w:val="00E84CBB"/>
    <w:rsid w:val="00E85DCF"/>
    <w:rsid w:val="00E86DB6"/>
    <w:rsid w:val="00E876A3"/>
    <w:rsid w:val="00E87E22"/>
    <w:rsid w:val="00E87E99"/>
    <w:rsid w:val="00E9026A"/>
    <w:rsid w:val="00E922AF"/>
    <w:rsid w:val="00E9308E"/>
    <w:rsid w:val="00E943E3"/>
    <w:rsid w:val="00E9473E"/>
    <w:rsid w:val="00E9573B"/>
    <w:rsid w:val="00E96ACD"/>
    <w:rsid w:val="00E96B43"/>
    <w:rsid w:val="00E96F01"/>
    <w:rsid w:val="00E97764"/>
    <w:rsid w:val="00E97AC4"/>
    <w:rsid w:val="00EA1318"/>
    <w:rsid w:val="00EA4143"/>
    <w:rsid w:val="00EA4ADC"/>
    <w:rsid w:val="00EA538C"/>
    <w:rsid w:val="00EA63B4"/>
    <w:rsid w:val="00EA64F1"/>
    <w:rsid w:val="00EA76F8"/>
    <w:rsid w:val="00EB0AD9"/>
    <w:rsid w:val="00EB104C"/>
    <w:rsid w:val="00EB1A6E"/>
    <w:rsid w:val="00EB2F06"/>
    <w:rsid w:val="00EB347B"/>
    <w:rsid w:val="00EB3E24"/>
    <w:rsid w:val="00EB3EB3"/>
    <w:rsid w:val="00EB42C7"/>
    <w:rsid w:val="00EB5975"/>
    <w:rsid w:val="00EB6021"/>
    <w:rsid w:val="00EB622D"/>
    <w:rsid w:val="00EB62F8"/>
    <w:rsid w:val="00EB63E1"/>
    <w:rsid w:val="00EB66DB"/>
    <w:rsid w:val="00EB6A71"/>
    <w:rsid w:val="00EB6B03"/>
    <w:rsid w:val="00EB6B76"/>
    <w:rsid w:val="00EB754A"/>
    <w:rsid w:val="00EB77EA"/>
    <w:rsid w:val="00EC06A6"/>
    <w:rsid w:val="00EC15F5"/>
    <w:rsid w:val="00EC1626"/>
    <w:rsid w:val="00EC1633"/>
    <w:rsid w:val="00EC1A88"/>
    <w:rsid w:val="00EC2685"/>
    <w:rsid w:val="00EC2749"/>
    <w:rsid w:val="00EC2C1A"/>
    <w:rsid w:val="00EC2F50"/>
    <w:rsid w:val="00EC305E"/>
    <w:rsid w:val="00EC36AD"/>
    <w:rsid w:val="00EC39C1"/>
    <w:rsid w:val="00EC3B9F"/>
    <w:rsid w:val="00EC58DC"/>
    <w:rsid w:val="00EC771F"/>
    <w:rsid w:val="00ED08E8"/>
    <w:rsid w:val="00ED1214"/>
    <w:rsid w:val="00ED2B6D"/>
    <w:rsid w:val="00ED372A"/>
    <w:rsid w:val="00ED3E65"/>
    <w:rsid w:val="00ED3E6E"/>
    <w:rsid w:val="00ED49A1"/>
    <w:rsid w:val="00ED5D86"/>
    <w:rsid w:val="00ED7887"/>
    <w:rsid w:val="00ED7DC4"/>
    <w:rsid w:val="00ED7E50"/>
    <w:rsid w:val="00EE0658"/>
    <w:rsid w:val="00EE100F"/>
    <w:rsid w:val="00EE11D1"/>
    <w:rsid w:val="00EE3A44"/>
    <w:rsid w:val="00EE5027"/>
    <w:rsid w:val="00EE58A3"/>
    <w:rsid w:val="00EE5A49"/>
    <w:rsid w:val="00EE6165"/>
    <w:rsid w:val="00EE671B"/>
    <w:rsid w:val="00EE6C42"/>
    <w:rsid w:val="00EE708E"/>
    <w:rsid w:val="00EE79EA"/>
    <w:rsid w:val="00EE7BD5"/>
    <w:rsid w:val="00EF0231"/>
    <w:rsid w:val="00EF0357"/>
    <w:rsid w:val="00EF119A"/>
    <w:rsid w:val="00EF253C"/>
    <w:rsid w:val="00EF2661"/>
    <w:rsid w:val="00EF2B2C"/>
    <w:rsid w:val="00EF39EA"/>
    <w:rsid w:val="00EF3A33"/>
    <w:rsid w:val="00EF3E58"/>
    <w:rsid w:val="00EF4248"/>
    <w:rsid w:val="00EF46D6"/>
    <w:rsid w:val="00EF556F"/>
    <w:rsid w:val="00EF6499"/>
    <w:rsid w:val="00EF6977"/>
    <w:rsid w:val="00F002BF"/>
    <w:rsid w:val="00F00424"/>
    <w:rsid w:val="00F00760"/>
    <w:rsid w:val="00F0297A"/>
    <w:rsid w:val="00F029DE"/>
    <w:rsid w:val="00F0334C"/>
    <w:rsid w:val="00F0403A"/>
    <w:rsid w:val="00F04480"/>
    <w:rsid w:val="00F044F4"/>
    <w:rsid w:val="00F04E75"/>
    <w:rsid w:val="00F05230"/>
    <w:rsid w:val="00F0589C"/>
    <w:rsid w:val="00F060FE"/>
    <w:rsid w:val="00F06514"/>
    <w:rsid w:val="00F06EB4"/>
    <w:rsid w:val="00F07535"/>
    <w:rsid w:val="00F07F30"/>
    <w:rsid w:val="00F1019E"/>
    <w:rsid w:val="00F111E9"/>
    <w:rsid w:val="00F1257D"/>
    <w:rsid w:val="00F12C26"/>
    <w:rsid w:val="00F12EEA"/>
    <w:rsid w:val="00F142B9"/>
    <w:rsid w:val="00F14B8F"/>
    <w:rsid w:val="00F16BAF"/>
    <w:rsid w:val="00F16F1E"/>
    <w:rsid w:val="00F20E0C"/>
    <w:rsid w:val="00F22433"/>
    <w:rsid w:val="00F22FFC"/>
    <w:rsid w:val="00F23637"/>
    <w:rsid w:val="00F24DE2"/>
    <w:rsid w:val="00F25616"/>
    <w:rsid w:val="00F25D6C"/>
    <w:rsid w:val="00F26F55"/>
    <w:rsid w:val="00F27FA8"/>
    <w:rsid w:val="00F30360"/>
    <w:rsid w:val="00F303C5"/>
    <w:rsid w:val="00F30436"/>
    <w:rsid w:val="00F31499"/>
    <w:rsid w:val="00F31589"/>
    <w:rsid w:val="00F316AD"/>
    <w:rsid w:val="00F31AF1"/>
    <w:rsid w:val="00F32F78"/>
    <w:rsid w:val="00F32FEC"/>
    <w:rsid w:val="00F34FA3"/>
    <w:rsid w:val="00F3516A"/>
    <w:rsid w:val="00F353C4"/>
    <w:rsid w:val="00F35788"/>
    <w:rsid w:val="00F35801"/>
    <w:rsid w:val="00F365C9"/>
    <w:rsid w:val="00F36A50"/>
    <w:rsid w:val="00F36B3D"/>
    <w:rsid w:val="00F3708C"/>
    <w:rsid w:val="00F40472"/>
    <w:rsid w:val="00F415C5"/>
    <w:rsid w:val="00F41FFF"/>
    <w:rsid w:val="00F42DBB"/>
    <w:rsid w:val="00F43382"/>
    <w:rsid w:val="00F434C7"/>
    <w:rsid w:val="00F4359A"/>
    <w:rsid w:val="00F43F88"/>
    <w:rsid w:val="00F44AB8"/>
    <w:rsid w:val="00F44FDD"/>
    <w:rsid w:val="00F45352"/>
    <w:rsid w:val="00F45719"/>
    <w:rsid w:val="00F457AD"/>
    <w:rsid w:val="00F476B5"/>
    <w:rsid w:val="00F5076C"/>
    <w:rsid w:val="00F51BF3"/>
    <w:rsid w:val="00F52658"/>
    <w:rsid w:val="00F53494"/>
    <w:rsid w:val="00F5363A"/>
    <w:rsid w:val="00F543D5"/>
    <w:rsid w:val="00F54495"/>
    <w:rsid w:val="00F559D6"/>
    <w:rsid w:val="00F56203"/>
    <w:rsid w:val="00F568B8"/>
    <w:rsid w:val="00F573E3"/>
    <w:rsid w:val="00F60775"/>
    <w:rsid w:val="00F61035"/>
    <w:rsid w:val="00F62EBB"/>
    <w:rsid w:val="00F63BB4"/>
    <w:rsid w:val="00F64808"/>
    <w:rsid w:val="00F654A6"/>
    <w:rsid w:val="00F65ECC"/>
    <w:rsid w:val="00F674F7"/>
    <w:rsid w:val="00F70352"/>
    <w:rsid w:val="00F71911"/>
    <w:rsid w:val="00F71943"/>
    <w:rsid w:val="00F71CCD"/>
    <w:rsid w:val="00F73372"/>
    <w:rsid w:val="00F73CEA"/>
    <w:rsid w:val="00F74620"/>
    <w:rsid w:val="00F76CFF"/>
    <w:rsid w:val="00F77046"/>
    <w:rsid w:val="00F7721F"/>
    <w:rsid w:val="00F77492"/>
    <w:rsid w:val="00F77F1E"/>
    <w:rsid w:val="00F803BD"/>
    <w:rsid w:val="00F8089D"/>
    <w:rsid w:val="00F80959"/>
    <w:rsid w:val="00F81E5A"/>
    <w:rsid w:val="00F82893"/>
    <w:rsid w:val="00F82DD1"/>
    <w:rsid w:val="00F853AE"/>
    <w:rsid w:val="00F8594F"/>
    <w:rsid w:val="00F86359"/>
    <w:rsid w:val="00F8656F"/>
    <w:rsid w:val="00F869A3"/>
    <w:rsid w:val="00F86A42"/>
    <w:rsid w:val="00F86FF9"/>
    <w:rsid w:val="00F87374"/>
    <w:rsid w:val="00F87753"/>
    <w:rsid w:val="00F87E5C"/>
    <w:rsid w:val="00F9031A"/>
    <w:rsid w:val="00F91F02"/>
    <w:rsid w:val="00F92911"/>
    <w:rsid w:val="00F95223"/>
    <w:rsid w:val="00F96904"/>
    <w:rsid w:val="00F97F4D"/>
    <w:rsid w:val="00FA19BF"/>
    <w:rsid w:val="00FA22F9"/>
    <w:rsid w:val="00FA35A1"/>
    <w:rsid w:val="00FA3B20"/>
    <w:rsid w:val="00FA3C05"/>
    <w:rsid w:val="00FA417A"/>
    <w:rsid w:val="00FA5DE6"/>
    <w:rsid w:val="00FA5EC2"/>
    <w:rsid w:val="00FA7767"/>
    <w:rsid w:val="00FB0817"/>
    <w:rsid w:val="00FB0ECA"/>
    <w:rsid w:val="00FB2123"/>
    <w:rsid w:val="00FB3527"/>
    <w:rsid w:val="00FB5AE9"/>
    <w:rsid w:val="00FB5B32"/>
    <w:rsid w:val="00FB5D0C"/>
    <w:rsid w:val="00FB60C9"/>
    <w:rsid w:val="00FB6C7E"/>
    <w:rsid w:val="00FC0438"/>
    <w:rsid w:val="00FC34ED"/>
    <w:rsid w:val="00FC4B40"/>
    <w:rsid w:val="00FC4F38"/>
    <w:rsid w:val="00FC5FD4"/>
    <w:rsid w:val="00FC667C"/>
    <w:rsid w:val="00FC7140"/>
    <w:rsid w:val="00FD2166"/>
    <w:rsid w:val="00FD2175"/>
    <w:rsid w:val="00FD2CD4"/>
    <w:rsid w:val="00FD352F"/>
    <w:rsid w:val="00FD5259"/>
    <w:rsid w:val="00FD5606"/>
    <w:rsid w:val="00FD5EA2"/>
    <w:rsid w:val="00FD5EBE"/>
    <w:rsid w:val="00FD5F43"/>
    <w:rsid w:val="00FD65E1"/>
    <w:rsid w:val="00FD6877"/>
    <w:rsid w:val="00FD6CB4"/>
    <w:rsid w:val="00FD7FFD"/>
    <w:rsid w:val="00FE2E4F"/>
    <w:rsid w:val="00FE2F58"/>
    <w:rsid w:val="00FE3C8A"/>
    <w:rsid w:val="00FE3CE1"/>
    <w:rsid w:val="00FE3F01"/>
    <w:rsid w:val="00FE45CD"/>
    <w:rsid w:val="00FE478D"/>
    <w:rsid w:val="00FE4C73"/>
    <w:rsid w:val="00FE5468"/>
    <w:rsid w:val="00FE568E"/>
    <w:rsid w:val="00FE66A9"/>
    <w:rsid w:val="00FE6A11"/>
    <w:rsid w:val="00FE6C67"/>
    <w:rsid w:val="00FE74FA"/>
    <w:rsid w:val="00FE7A74"/>
    <w:rsid w:val="00FF0693"/>
    <w:rsid w:val="00FF0EAD"/>
    <w:rsid w:val="00FF1155"/>
    <w:rsid w:val="00FF2A37"/>
    <w:rsid w:val="00FF31CA"/>
    <w:rsid w:val="00FF38A9"/>
    <w:rsid w:val="00FF433A"/>
    <w:rsid w:val="00FF49B6"/>
    <w:rsid w:val="00FF5A61"/>
    <w:rsid w:val="00FF5BDA"/>
    <w:rsid w:val="00FF5C3C"/>
    <w:rsid w:val="00FF5CC2"/>
    <w:rsid w:val="00FF634D"/>
    <w:rsid w:val="00FF740F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1B22B9C-89FC-4641-B9A2-30945E08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C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A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01AF6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01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01AF6"/>
    <w:rPr>
      <w:rFonts w:ascii="Times New Roman" w:eastAsia="Times New Roman" w:hAnsi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33D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33DE5"/>
    <w:rPr>
      <w:rFonts w:ascii="Tahoma" w:eastAsia="Times New Roman" w:hAnsi="Tahoma" w:cs="Tahoma"/>
      <w:sz w:val="16"/>
      <w:szCs w:val="16"/>
    </w:rPr>
  </w:style>
  <w:style w:type="character" w:customStyle="1" w:styleId="FontStyle13">
    <w:name w:val="Font Style13"/>
    <w:uiPriority w:val="99"/>
    <w:rsid w:val="00557793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6E6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004\EXCHANGE\WG-&#1056;&#1072;&#1073;&#1086;&#1095;&#1072;&#1103;%20&#1043;&#1088;&#1091;&#1087;&#1087;&#1072;\&#1055;&#1054;\&#1050;&#1054;&#1053;&#1042;&#1045;&#1056;&#1058;&#1067;\resources\templates\6_&#1055;&#1086;&#1095;&#1090;&#1072;_&#1060;&#1055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55CFD-BE2D-BF4F-9E83-0598F83D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s004\EXCHANGE\WG-Рабочая Группа\ПО\КОНВЕРТЫ\resources\templates\6_Почта_ФПС.dot</Template>
  <TotalTime>5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Рособоронпоставка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Каржавин Александр Юрьевич</dc:creator>
  <cp:lastModifiedBy>Microsoft Office User</cp:lastModifiedBy>
  <cp:revision>3</cp:revision>
  <cp:lastPrinted>2018-04-28T12:02:00Z</cp:lastPrinted>
  <dcterms:created xsi:type="dcterms:W3CDTF">2019-12-03T15:25:00Z</dcterms:created>
  <dcterms:modified xsi:type="dcterms:W3CDTF">2019-12-10T06:36:00Z</dcterms:modified>
</cp:coreProperties>
</file>