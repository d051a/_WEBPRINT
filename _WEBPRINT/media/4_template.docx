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50" w:rsidRDefault="004B6109" w:rsidP="00330E26">
      <w:pPr>
        <w:tabs>
          <w:tab w:val="left" w:pos="7419"/>
        </w:tabs>
        <w:spacing w:after="0" w:line="240" w:lineRule="exact"/>
        <w:jc w:val="right"/>
      </w:pPr>
      <w:r>
        <w:t xml:space="preserve"> </w:t>
      </w:r>
      <w:r w:rsidR="00FD3D50">
        <w:t>ф. 1</w:t>
      </w:r>
      <w:r w:rsidR="005D0B34">
        <w:t xml:space="preserve"> </w:t>
      </w:r>
      <w:r w:rsidR="00FD3D50">
        <w:t>фс</w:t>
      </w:r>
    </w:p>
    <w:p w:rsidR="00165C53" w:rsidRPr="00741B0A" w:rsidRDefault="00FD3D50" w:rsidP="00BC3A07">
      <w:pPr>
        <w:spacing w:after="240" w:line="240" w:lineRule="exact"/>
        <w:jc w:val="center"/>
        <w:rPr>
          <w:b/>
          <w:sz w:val="28"/>
          <w:szCs w:val="28"/>
        </w:rPr>
      </w:pPr>
      <w:proofErr w:type="gramStart"/>
      <w:r w:rsidRPr="009D5658">
        <w:rPr>
          <w:b/>
          <w:sz w:val="28"/>
          <w:szCs w:val="28"/>
        </w:rPr>
        <w:t>РЕЕСТ</w:t>
      </w:r>
      <w:r w:rsidR="00441C9F">
        <w:rPr>
          <w:b/>
          <w:sz w:val="28"/>
          <w:szCs w:val="28"/>
        </w:rPr>
        <w:t>Р</w:t>
      </w:r>
      <w:r w:rsidRPr="009D5658">
        <w:rPr>
          <w:b/>
          <w:sz w:val="28"/>
          <w:szCs w:val="28"/>
        </w:rPr>
        <w:t xml:space="preserve"> </w:t>
      </w:r>
      <w:r w:rsidR="009D5658">
        <w:rPr>
          <w:b/>
          <w:sz w:val="28"/>
          <w:szCs w:val="28"/>
        </w:rPr>
        <w:t xml:space="preserve"> №</w:t>
      </w:r>
      <w:proofErr w:type="gramEnd"/>
      <w:r w:rsidR="005113F3">
        <w:rPr>
          <w:b/>
          <w:sz w:val="28"/>
          <w:szCs w:val="28"/>
        </w:rPr>
        <w:t xml:space="preserve"> </w:t>
      </w:r>
      <w:r w:rsidR="00C95B53" w:rsidRPr="00B42BA1">
        <w:rPr>
          <w:b/>
          <w:sz w:val="24"/>
          <w:szCs w:val="24"/>
        </w:rPr>
        <w:t xml:space="preserve">{{ </w:t>
      </w:r>
      <w:r w:rsidR="00C95B53">
        <w:rPr>
          <w:b/>
          <w:sz w:val="24"/>
          <w:szCs w:val="24"/>
          <w:lang w:val="en-US"/>
        </w:rPr>
        <w:t>registry</w:t>
      </w:r>
      <w:r w:rsidR="00C95B53" w:rsidRPr="00B42BA1">
        <w:rPr>
          <w:b/>
          <w:sz w:val="24"/>
          <w:szCs w:val="24"/>
        </w:rPr>
        <w:t>_</w:t>
      </w:r>
      <w:r w:rsidR="00C95B53">
        <w:rPr>
          <w:b/>
          <w:sz w:val="24"/>
          <w:szCs w:val="24"/>
          <w:lang w:val="en-US"/>
        </w:rPr>
        <w:t>id</w:t>
      </w:r>
      <w:r w:rsidR="00C95B53" w:rsidRPr="00B42BA1">
        <w:rPr>
          <w:b/>
          <w:sz w:val="24"/>
          <w:szCs w:val="24"/>
        </w:rPr>
        <w:t xml:space="preserve"> }}</w:t>
      </w:r>
    </w:p>
    <w:p w:rsidR="00FD3D50" w:rsidRPr="0061551D" w:rsidRDefault="00FD3D50" w:rsidP="00BC3A07">
      <w:pPr>
        <w:spacing w:after="240" w:line="240" w:lineRule="exact"/>
        <w:jc w:val="center"/>
        <w:rPr>
          <w:sz w:val="18"/>
          <w:szCs w:val="18"/>
        </w:rPr>
      </w:pPr>
      <w:r w:rsidRPr="009D5658">
        <w:rPr>
          <w:sz w:val="24"/>
          <w:szCs w:val="24"/>
        </w:rPr>
        <w:t xml:space="preserve">на корреспонденцию, сданную </w:t>
      </w:r>
      <w:r w:rsidR="0061551D">
        <w:rPr>
          <w:sz w:val="24"/>
          <w:szCs w:val="24"/>
        </w:rPr>
        <w:t xml:space="preserve"> </w:t>
      </w:r>
      <w:r w:rsidR="0061551D" w:rsidRPr="009D5658">
        <w:rPr>
          <w:sz w:val="24"/>
          <w:szCs w:val="24"/>
          <w:u w:val="single"/>
        </w:rPr>
        <w:t xml:space="preserve">  </w:t>
      </w:r>
      <w:r w:rsidR="0061551D">
        <w:rPr>
          <w:sz w:val="24"/>
          <w:szCs w:val="24"/>
          <w:u w:val="single"/>
        </w:rPr>
        <w:t xml:space="preserve">                      </w:t>
      </w:r>
      <w:r w:rsidR="0061551D" w:rsidRPr="0061551D">
        <w:rPr>
          <w:sz w:val="24"/>
          <w:szCs w:val="24"/>
          <w:u w:val="single"/>
        </w:rPr>
        <w:t xml:space="preserve">       </w:t>
      </w:r>
      <w:r w:rsidR="0061551D">
        <w:rPr>
          <w:sz w:val="24"/>
          <w:szCs w:val="24"/>
          <w:u w:val="single"/>
        </w:rPr>
        <w:t xml:space="preserve">ГФС                                                                                </w:t>
      </w:r>
      <w:proofErr w:type="gramStart"/>
      <w:r w:rsidR="0061551D">
        <w:rPr>
          <w:sz w:val="24"/>
          <w:szCs w:val="24"/>
          <w:u w:val="single"/>
        </w:rPr>
        <w:t xml:space="preserve">  </w:t>
      </w:r>
      <w:r w:rsidR="0061551D" w:rsidRPr="006705B7">
        <w:rPr>
          <w:color w:val="FFFFFF"/>
          <w:sz w:val="28"/>
          <w:szCs w:val="28"/>
          <w:u w:val="single"/>
        </w:rPr>
        <w:t>.</w:t>
      </w:r>
      <w:proofErr w:type="gramEnd"/>
      <w:r w:rsidR="0061551D" w:rsidRPr="0061551D">
        <w:rPr>
          <w:sz w:val="28"/>
          <w:szCs w:val="28"/>
          <w:u w:val="single"/>
        </w:rPr>
        <w:t xml:space="preserve">     </w:t>
      </w:r>
      <w:r w:rsidR="0061551D" w:rsidRPr="0061551D">
        <w:rPr>
          <w:sz w:val="18"/>
          <w:szCs w:val="18"/>
        </w:rPr>
        <w:t xml:space="preserve">    </w:t>
      </w:r>
    </w:p>
    <w:p w:rsidR="00FD3D50" w:rsidRPr="00F742ED" w:rsidRDefault="00FD3D50" w:rsidP="00F742ED">
      <w:pPr>
        <w:spacing w:after="0" w:line="200" w:lineRule="exact"/>
        <w:jc w:val="center"/>
        <w:rPr>
          <w:sz w:val="18"/>
          <w:szCs w:val="18"/>
        </w:rPr>
      </w:pPr>
      <w:r w:rsidRPr="009D5658">
        <w:rPr>
          <w:sz w:val="18"/>
          <w:szCs w:val="18"/>
        </w:rPr>
        <w:t>(наименование пункта,</w:t>
      </w:r>
      <w:r w:rsidR="00F742ED">
        <w:rPr>
          <w:sz w:val="18"/>
          <w:szCs w:val="18"/>
        </w:rPr>
        <w:t xml:space="preserve"> </w:t>
      </w:r>
      <w:r w:rsidRPr="009D5658">
        <w:rPr>
          <w:sz w:val="18"/>
          <w:szCs w:val="18"/>
        </w:rPr>
        <w:t>принимающего корреспонденцию)</w:t>
      </w:r>
    </w:p>
    <w:p w:rsidR="00FD3D50" w:rsidRPr="009D5658" w:rsidRDefault="00FD3D50" w:rsidP="00FD3D50">
      <w:pPr>
        <w:spacing w:after="0" w:line="240" w:lineRule="exact"/>
        <w:rPr>
          <w:u w:val="single"/>
        </w:rPr>
      </w:pPr>
      <w:r w:rsidRPr="009D5658">
        <w:rPr>
          <w:sz w:val="24"/>
          <w:szCs w:val="24"/>
        </w:rPr>
        <w:t>Отправитель</w:t>
      </w:r>
      <w:r w:rsidR="009D5658">
        <w:rPr>
          <w:sz w:val="24"/>
          <w:szCs w:val="24"/>
        </w:rPr>
        <w:t xml:space="preserve">  </w:t>
      </w:r>
      <w:r w:rsidR="009D5658" w:rsidRPr="009D5658">
        <w:rPr>
          <w:sz w:val="24"/>
          <w:szCs w:val="24"/>
          <w:u w:val="single"/>
        </w:rPr>
        <w:t xml:space="preserve">  </w:t>
      </w:r>
      <w:r w:rsidR="009D5658">
        <w:rPr>
          <w:sz w:val="24"/>
          <w:szCs w:val="24"/>
          <w:u w:val="single"/>
        </w:rPr>
        <w:t xml:space="preserve">                 </w:t>
      </w:r>
      <w:r w:rsidR="00A75CCE">
        <w:rPr>
          <w:sz w:val="24"/>
          <w:szCs w:val="24"/>
          <w:u w:val="single"/>
        </w:rPr>
        <w:t xml:space="preserve">           </w:t>
      </w:r>
      <w:r w:rsidR="009D5658">
        <w:rPr>
          <w:sz w:val="24"/>
          <w:szCs w:val="24"/>
          <w:u w:val="single"/>
        </w:rPr>
        <w:t xml:space="preserve">    </w:t>
      </w:r>
      <w:r w:rsidR="0061551D" w:rsidRPr="00C95B53">
        <w:rPr>
          <w:sz w:val="24"/>
          <w:szCs w:val="24"/>
          <w:u w:val="single"/>
        </w:rPr>
        <w:t xml:space="preserve">                 </w:t>
      </w:r>
      <w:proofErr w:type="gramStart"/>
      <w:r w:rsidR="009D5658" w:rsidRPr="009D5658">
        <w:rPr>
          <w:sz w:val="24"/>
          <w:szCs w:val="24"/>
          <w:u w:val="single"/>
        </w:rPr>
        <w:t>6  ЦУ</w:t>
      </w:r>
      <w:proofErr w:type="gramEnd"/>
      <w:r w:rsidR="009D5658">
        <w:rPr>
          <w:sz w:val="24"/>
          <w:szCs w:val="24"/>
          <w:u w:val="single"/>
        </w:rPr>
        <w:t xml:space="preserve"> ФПС</w:t>
      </w:r>
      <w:r w:rsidR="00A75CCE">
        <w:rPr>
          <w:sz w:val="24"/>
          <w:szCs w:val="24"/>
          <w:u w:val="single"/>
        </w:rPr>
        <w:t>____________________________________________</w:t>
      </w:r>
    </w:p>
    <w:p w:rsidR="00FD3D50" w:rsidRPr="009D5658" w:rsidRDefault="00FD3D50" w:rsidP="0014456A">
      <w:pPr>
        <w:spacing w:after="60" w:line="200" w:lineRule="exact"/>
        <w:jc w:val="center"/>
        <w:rPr>
          <w:sz w:val="18"/>
          <w:szCs w:val="18"/>
        </w:rPr>
      </w:pPr>
      <w:r w:rsidRPr="009D5658">
        <w:rPr>
          <w:sz w:val="18"/>
          <w:szCs w:val="18"/>
        </w:rPr>
        <w:t>(наименование отправителя и его адрес)</w:t>
      </w:r>
    </w:p>
    <w:p w:rsidR="001A43B8" w:rsidRPr="009D5658" w:rsidRDefault="005D0B34" w:rsidP="00FD3D50">
      <w:pPr>
        <w:spacing w:after="0" w:line="240" w:lineRule="exac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</w:t>
      </w:r>
      <w:r w:rsidR="000C594C">
        <w:rPr>
          <w:sz w:val="24"/>
          <w:szCs w:val="24"/>
          <w:u w:val="single"/>
        </w:rPr>
        <w:t>__</w:t>
      </w:r>
      <w:r w:rsidR="00B27F82">
        <w:rPr>
          <w:sz w:val="24"/>
          <w:szCs w:val="24"/>
          <w:u w:val="single"/>
        </w:rPr>
        <w:t>_____</w:t>
      </w:r>
      <w:r w:rsidR="000C594C">
        <w:rPr>
          <w:sz w:val="24"/>
          <w:szCs w:val="24"/>
          <w:u w:val="single"/>
        </w:rPr>
        <w:t>___</w:t>
      </w:r>
      <w:r w:rsidR="00A4591A">
        <w:rPr>
          <w:sz w:val="24"/>
          <w:szCs w:val="24"/>
          <w:u w:val="single"/>
        </w:rPr>
        <w:t>__</w:t>
      </w:r>
      <w:r w:rsidR="00927386" w:rsidRPr="00927386">
        <w:rPr>
          <w:sz w:val="24"/>
          <w:szCs w:val="24"/>
          <w:u w:val="single"/>
        </w:rPr>
        <w:t xml:space="preserve"> </w:t>
      </w:r>
      <w:r w:rsidR="00D24CED">
        <w:rPr>
          <w:sz w:val="24"/>
          <w:szCs w:val="24"/>
          <w:u w:val="single"/>
        </w:rPr>
        <w:t>_</w:t>
      </w:r>
      <w:r w:rsidR="009155BF">
        <w:rPr>
          <w:sz w:val="24"/>
          <w:szCs w:val="24"/>
          <w:u w:val="single"/>
        </w:rPr>
        <w:t>Департамент государственных закупок Минобороны РФ</w:t>
      </w:r>
      <w:r>
        <w:rPr>
          <w:sz w:val="24"/>
          <w:szCs w:val="24"/>
          <w:u w:val="single"/>
        </w:rPr>
        <w:t>___</w:t>
      </w:r>
      <w:r w:rsidR="009155BF">
        <w:rPr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>____________</w:t>
      </w:r>
    </w:p>
    <w:p w:rsidR="001A43B8" w:rsidRPr="00C95B53" w:rsidRDefault="00FD3D50" w:rsidP="00F742ED">
      <w:pPr>
        <w:spacing w:after="120" w:line="240" w:lineRule="exact"/>
        <w:jc w:val="center"/>
        <w:rPr>
          <w:sz w:val="18"/>
          <w:szCs w:val="18"/>
        </w:rPr>
      </w:pPr>
      <w:r w:rsidRPr="009D5658">
        <w:rPr>
          <w:sz w:val="18"/>
          <w:szCs w:val="18"/>
        </w:rPr>
        <w:t>(для сдающих корреспонденцию по авансам, номер соглашения)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29"/>
        <w:gridCol w:w="5405"/>
      </w:tblGrid>
      <w:tr w:rsidR="000F572F" w:rsidRPr="0073108D" w:rsidTr="0073108D">
        <w:tc>
          <w:tcPr>
            <w:tcW w:w="5471" w:type="dxa"/>
            <w:shd w:val="clear" w:color="auto" w:fill="auto"/>
          </w:tcPr>
          <w:p w:rsidR="000F572F" w:rsidRPr="0073108D" w:rsidRDefault="00C95B53" w:rsidP="0073108D">
            <w:pPr>
              <w:spacing w:after="120" w:line="240" w:lineRule="exact"/>
              <w:rPr>
                <w:sz w:val="24"/>
                <w:szCs w:val="24"/>
                <w:lang w:val="en-US"/>
              </w:rPr>
            </w:pPr>
            <w:proofErr w:type="gramStart"/>
            <w:r w:rsidRPr="00C95B53">
              <w:rPr>
                <w:sz w:val="24"/>
                <w:szCs w:val="24"/>
                <w:highlight w:val="red"/>
                <w:lang w:val="en-US"/>
              </w:rPr>
              <w:t>{{ date</w:t>
            </w:r>
            <w:proofErr w:type="gramEnd"/>
            <w:r w:rsidRPr="00C95B53">
              <w:rPr>
                <w:sz w:val="24"/>
                <w:szCs w:val="24"/>
                <w:highlight w:val="red"/>
                <w:lang w:val="en-US"/>
              </w:rPr>
              <w:t xml:space="preserve"> }}</w:t>
            </w:r>
            <w:r w:rsidR="00741B0A">
              <w:rPr>
                <w:sz w:val="24"/>
                <w:szCs w:val="24"/>
                <w:lang w:val="en-US"/>
              </w:rPr>
              <w:t xml:space="preserve"> г.</w:t>
            </w:r>
          </w:p>
        </w:tc>
        <w:tc>
          <w:tcPr>
            <w:tcW w:w="5444" w:type="dxa"/>
            <w:shd w:val="clear" w:color="auto" w:fill="auto"/>
          </w:tcPr>
          <w:p w:rsidR="000F572F" w:rsidRPr="0073108D" w:rsidRDefault="000F572F" w:rsidP="0073108D">
            <w:pPr>
              <w:spacing w:after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73108D">
              <w:rPr>
                <w:sz w:val="20"/>
                <w:szCs w:val="20"/>
              </w:rPr>
              <w:t xml:space="preserve">Договор </w:t>
            </w:r>
            <w:r w:rsidR="009F6B45">
              <w:rPr>
                <w:sz w:val="20"/>
                <w:szCs w:val="20"/>
              </w:rPr>
              <w:t>№ ГК12-1</w:t>
            </w:r>
            <w:r w:rsidR="009F6B45">
              <w:rPr>
                <w:sz w:val="20"/>
                <w:szCs w:val="20"/>
                <w:lang w:val="en-US"/>
              </w:rPr>
              <w:t>9</w:t>
            </w:r>
            <w:r w:rsidR="009F6B45">
              <w:rPr>
                <w:sz w:val="20"/>
                <w:szCs w:val="20"/>
              </w:rPr>
              <w:t>/</w:t>
            </w:r>
            <w:r w:rsidR="009F6B45">
              <w:rPr>
                <w:sz w:val="20"/>
                <w:szCs w:val="20"/>
                <w:lang w:val="en-US"/>
              </w:rPr>
              <w:t>31</w:t>
            </w:r>
          </w:p>
        </w:tc>
      </w:tr>
    </w:tbl>
    <w:p w:rsidR="0073108D" w:rsidRPr="0073108D" w:rsidRDefault="0073108D" w:rsidP="0073108D">
      <w:pPr>
        <w:spacing w:after="0"/>
        <w:rPr>
          <w:vanish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992"/>
        <w:gridCol w:w="1560"/>
        <w:gridCol w:w="1984"/>
        <w:gridCol w:w="709"/>
        <w:gridCol w:w="425"/>
        <w:gridCol w:w="567"/>
        <w:gridCol w:w="567"/>
        <w:gridCol w:w="709"/>
      </w:tblGrid>
      <w:tr w:rsidR="006705B7" w:rsidRPr="006705B7" w:rsidTr="00695012">
        <w:trPr>
          <w:cantSplit/>
        </w:trPr>
        <w:tc>
          <w:tcPr>
            <w:tcW w:w="8897" w:type="dxa"/>
            <w:gridSpan w:val="6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Заполняет  отправитель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Заполняет приёмщик</w:t>
            </w:r>
          </w:p>
        </w:tc>
      </w:tr>
      <w:tr w:rsidR="006705B7" w:rsidRPr="006705B7" w:rsidTr="001D4EE7">
        <w:trPr>
          <w:cantSplit/>
          <w:trHeight w:val="54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№№ пп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Куда</w:t>
            </w:r>
            <w:r w:rsidRPr="006705B7">
              <w:rPr>
                <w:sz w:val="18"/>
                <w:szCs w:val="18"/>
              </w:rPr>
              <w:br/>
              <w:t xml:space="preserve"> (пункт назначения, район, область)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Кому (наименование адресата)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705B7" w:rsidRPr="00423735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  <w:lang w:val="en-US"/>
              </w:rPr>
            </w:pPr>
            <w:r w:rsidRPr="006705B7">
              <w:rPr>
                <w:sz w:val="18"/>
                <w:szCs w:val="18"/>
              </w:rPr>
              <w:t>Вид отправления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6"/>
                <w:szCs w:val="16"/>
              </w:rPr>
            </w:pPr>
            <w:r w:rsidRPr="006705B7">
              <w:rPr>
                <w:sz w:val="16"/>
                <w:szCs w:val="16"/>
              </w:rPr>
              <w:t>№№, указанные на отправлениях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Важность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Масса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Сумма платы за пересылку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proofErr w:type="gramStart"/>
            <w:r w:rsidRPr="006705B7">
              <w:rPr>
                <w:sz w:val="18"/>
                <w:szCs w:val="18"/>
              </w:rPr>
              <w:t>Присвоен-ные</w:t>
            </w:r>
            <w:proofErr w:type="gramEnd"/>
            <w:r w:rsidRPr="006705B7">
              <w:rPr>
                <w:sz w:val="18"/>
                <w:szCs w:val="18"/>
              </w:rPr>
              <w:t xml:space="preserve"> №№</w:t>
            </w:r>
          </w:p>
        </w:tc>
      </w:tr>
      <w:tr w:rsidR="006705B7" w:rsidRPr="006705B7" w:rsidTr="001D4EE7">
        <w:trPr>
          <w:cantSplit/>
          <w:trHeight w:val="229"/>
        </w:trPr>
        <w:tc>
          <w:tcPr>
            <w:tcW w:w="534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руб.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коп.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6705B7" w:rsidRPr="006705B7" w:rsidTr="001D4EE7">
        <w:trPr>
          <w:cantSplit/>
        </w:trPr>
        <w:tc>
          <w:tcPr>
            <w:tcW w:w="534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6705B7" w:rsidRPr="006705B7" w:rsidRDefault="006705B7" w:rsidP="00741B0A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10</w:t>
            </w:r>
          </w:p>
        </w:tc>
      </w:tr>
      <w:tr w:rsidR="00C06A3D" w:rsidRPr="00C06A3D" w:rsidTr="00A508F2">
        <w:trPr>
          <w:cantSplit/>
        </w:trPr>
        <w:tc>
          <w:tcPr>
            <w:tcW w:w="11165" w:type="dxa"/>
            <w:gridSpan w:val="10"/>
            <w:shd w:val="clear" w:color="auto" w:fill="auto"/>
            <w:vAlign w:val="center"/>
          </w:tcPr>
          <w:p w:rsidR="00C06A3D" w:rsidRPr="007912E3" w:rsidRDefault="00C06A3D" w:rsidP="00C06A3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06A3D" w:rsidRPr="006705B7" w:rsidTr="005D5DF4">
        <w:trPr>
          <w:cantSplit/>
        </w:trPr>
        <w:tc>
          <w:tcPr>
            <w:tcW w:w="534" w:type="dxa"/>
            <w:shd w:val="clear" w:color="auto" w:fill="auto"/>
            <w:vAlign w:val="center"/>
          </w:tcPr>
          <w:p w:rsidR="00C06A3D" w:rsidRPr="00245C19" w:rsidRDefault="00C06A3D" w:rsidP="00C06A3D">
            <w:pPr>
              <w:spacing w:after="0" w:line="240" w:lineRule="auto"/>
              <w:rPr>
                <w:sz w:val="24"/>
                <w:lang w:val="en-US"/>
              </w:rPr>
            </w:pPr>
            <w:r w:rsidRPr="00245C19">
              <w:rPr>
                <w:sz w:val="24"/>
                <w:lang w:val="en-US"/>
              </w:rPr>
              <w:t>{{</w:t>
            </w:r>
            <w:proofErr w:type="spellStart"/>
            <w:proofErr w:type="gramStart"/>
            <w:r w:rsidRPr="00245C19">
              <w:rPr>
                <w:sz w:val="24"/>
                <w:lang w:val="en-US"/>
              </w:rPr>
              <w:t>loop.index</w:t>
            </w:r>
            <w:proofErr w:type="spellEnd"/>
            <w:proofErr w:type="gramEnd"/>
            <w:r w:rsidRPr="00245C19">
              <w:rPr>
                <w:sz w:val="24"/>
                <w:lang w:val="en-US"/>
              </w:rPr>
              <w:t>}}</w:t>
            </w:r>
          </w:p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06A3D" w:rsidRPr="00A71039" w:rsidRDefault="00C06A3D" w:rsidP="00C06A3D">
            <w:pPr>
              <w:spacing w:after="0" w:line="240" w:lineRule="exact"/>
              <w:jc w:val="center"/>
              <w:rPr>
                <w:szCs w:val="18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en-US"/>
              </w:rPr>
              <w:t>.recipient.city</w:t>
            </w:r>
            <w:proofErr w:type="spellEnd"/>
            <w:r>
              <w:rPr>
                <w:sz w:val="24"/>
                <w:lang w:val="en-US"/>
              </w:rPr>
              <w:t xml:space="preserve"> }}{{ </w:t>
            </w:r>
            <w:proofErr w:type="spellStart"/>
            <w:r>
              <w:rPr>
                <w:sz w:val="24"/>
                <w:lang w:val="en-US"/>
              </w:rPr>
              <w:t>item.recipient.address</w:t>
            </w:r>
            <w:proofErr w:type="spellEnd"/>
            <w:r>
              <w:rPr>
                <w:sz w:val="24"/>
                <w:lang w:val="en-US"/>
              </w:rPr>
              <w:t xml:space="preserve"> }}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  <w:proofErr w:type="gramStart"/>
            <w:r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en-US"/>
              </w:rPr>
              <w:t>.recipient.title</w:t>
            </w:r>
            <w:proofErr w:type="spellEnd"/>
            <w:r>
              <w:rPr>
                <w:sz w:val="24"/>
                <w:lang w:val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proofErr w:type="gramStart"/>
            <w:r>
              <w:rPr>
                <w:sz w:val="24"/>
                <w:lang w:val="en-US"/>
              </w:rPr>
              <w:t>item.outer</w:t>
            </w:r>
            <w:proofErr w:type="gramEnd"/>
            <w:r>
              <w:rPr>
                <w:sz w:val="24"/>
                <w:lang w:val="en-US"/>
              </w:rPr>
              <w:t>_num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  <w:r w:rsidRPr="00741B0A">
              <w:rPr>
                <w:szCs w:val="18"/>
              </w:rPr>
              <w:t>Сл.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06A3D" w:rsidRPr="00741B0A" w:rsidRDefault="00C06A3D" w:rsidP="00C06A3D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06A3D" w:rsidRPr="006705B7" w:rsidRDefault="00C06A3D" w:rsidP="00C06A3D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C06A3D" w:rsidRPr="006705B7" w:rsidTr="008853A5">
        <w:trPr>
          <w:cantSplit/>
        </w:trPr>
        <w:tc>
          <w:tcPr>
            <w:tcW w:w="11165" w:type="dxa"/>
            <w:gridSpan w:val="10"/>
            <w:shd w:val="clear" w:color="auto" w:fill="auto"/>
            <w:vAlign w:val="center"/>
          </w:tcPr>
          <w:p w:rsidR="00C06A3D" w:rsidRPr="006705B7" w:rsidRDefault="00C06A3D" w:rsidP="00C06A3D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</w:tbl>
    <w:p w:rsidR="0061551D" w:rsidRDefault="0061551D" w:rsidP="000F572F">
      <w:pPr>
        <w:spacing w:after="0" w:line="240" w:lineRule="exact"/>
        <w:jc w:val="center"/>
        <w:rPr>
          <w:sz w:val="20"/>
          <w:szCs w:val="20"/>
        </w:rPr>
      </w:pP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1986"/>
        <w:gridCol w:w="7053"/>
      </w:tblGrid>
      <w:tr w:rsidR="00BC6F5E" w:rsidRPr="006705B7" w:rsidTr="00BC6F5E">
        <w:trPr>
          <w:trHeight w:val="490"/>
        </w:trPr>
        <w:tc>
          <w:tcPr>
            <w:tcW w:w="1986" w:type="dxa"/>
            <w:shd w:val="clear" w:color="auto" w:fill="auto"/>
          </w:tcPr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705B7">
              <w:rPr>
                <w:sz w:val="28"/>
                <w:szCs w:val="28"/>
              </w:rPr>
              <w:t>М.П</w:t>
            </w:r>
            <w:r w:rsidRPr="006705B7">
              <w:rPr>
                <w:sz w:val="32"/>
                <w:szCs w:val="28"/>
              </w:rPr>
              <w:t>.</w:t>
            </w:r>
          </w:p>
        </w:tc>
        <w:tc>
          <w:tcPr>
            <w:tcW w:w="7053" w:type="dxa"/>
            <w:shd w:val="clear" w:color="auto" w:fill="auto"/>
          </w:tcPr>
          <w:p w:rsidR="00BC6F5E" w:rsidRPr="006705B7" w:rsidRDefault="00BC6F5E" w:rsidP="00BC6F5E">
            <w:pPr>
              <w:spacing w:after="0" w:line="240" w:lineRule="exact"/>
              <w:jc w:val="both"/>
              <w:rPr>
                <w:sz w:val="24"/>
                <w:szCs w:val="24"/>
              </w:rPr>
            </w:pPr>
          </w:p>
          <w:p w:rsidR="00BC6F5E" w:rsidRPr="006705B7" w:rsidRDefault="00BC6F5E" w:rsidP="00BC6F5E">
            <w:pPr>
              <w:spacing w:after="0" w:line="240" w:lineRule="exact"/>
              <w:jc w:val="both"/>
              <w:rPr>
                <w:sz w:val="24"/>
                <w:szCs w:val="24"/>
              </w:rPr>
            </w:pPr>
            <w:r w:rsidRPr="006705B7">
              <w:rPr>
                <w:sz w:val="24"/>
                <w:szCs w:val="24"/>
              </w:rPr>
              <w:t xml:space="preserve">Итого </w:t>
            </w:r>
            <w:proofErr w:type="gramStart"/>
            <w:r w:rsidR="001D7732" w:rsidRPr="007D57FA">
              <w:rPr>
                <w:sz w:val="24"/>
                <w:szCs w:val="24"/>
                <w:u w:val="single"/>
              </w:rPr>
              <w:t xml:space="preserve">   </w:t>
            </w:r>
            <w:r w:rsidR="001D7732" w:rsidRPr="007D57FA">
              <w:rPr>
                <w:u w:val="single"/>
              </w:rPr>
              <w:t>{</w:t>
            </w:r>
            <w:proofErr w:type="gramEnd"/>
            <w:r w:rsidR="001D7732" w:rsidRPr="007D57FA">
              <w:rPr>
                <w:u w:val="single"/>
              </w:rPr>
              <w:t xml:space="preserve">{ </w:t>
            </w:r>
            <w:r w:rsidR="001D7732" w:rsidRPr="007D57FA">
              <w:rPr>
                <w:u w:val="single"/>
                <w:lang w:val="en-US"/>
              </w:rPr>
              <w:t>envelops</w:t>
            </w:r>
            <w:r w:rsidR="001D7732" w:rsidRPr="007D57FA">
              <w:rPr>
                <w:u w:val="single"/>
              </w:rPr>
              <w:t>_</w:t>
            </w:r>
            <w:r w:rsidR="001D7732" w:rsidRPr="007D57FA">
              <w:rPr>
                <w:u w:val="single"/>
                <w:lang w:val="en-US"/>
              </w:rPr>
              <w:t>list</w:t>
            </w:r>
            <w:r w:rsidR="001D7732" w:rsidRPr="007D57FA">
              <w:rPr>
                <w:u w:val="single"/>
              </w:rPr>
              <w:t>_</w:t>
            </w:r>
            <w:proofErr w:type="spellStart"/>
            <w:r w:rsidR="001D7732" w:rsidRPr="007D57FA">
              <w:rPr>
                <w:u w:val="single"/>
                <w:lang w:val="en-US"/>
              </w:rPr>
              <w:t>len</w:t>
            </w:r>
            <w:proofErr w:type="spellEnd"/>
            <w:r w:rsidR="001D7732" w:rsidRPr="007D57FA">
              <w:rPr>
                <w:u w:val="single"/>
              </w:rPr>
              <w:t>}}</w:t>
            </w:r>
            <w:r w:rsidR="001D7732" w:rsidRPr="007D57FA">
              <w:rPr>
                <w:sz w:val="24"/>
                <w:szCs w:val="24"/>
                <w:u w:val="single"/>
              </w:rPr>
              <w:t xml:space="preserve"> </w:t>
            </w:r>
            <w:r w:rsidR="001D7732" w:rsidRPr="007D57FA">
              <w:rPr>
                <w:sz w:val="24"/>
                <w:szCs w:val="24"/>
                <w:highlight w:val="red"/>
                <w:u w:val="single"/>
              </w:rPr>
              <w:t>(прописью)</w:t>
            </w:r>
            <w:r w:rsidR="00741B0A">
              <w:rPr>
                <w:sz w:val="24"/>
                <w:szCs w:val="24"/>
                <w:u w:val="single"/>
              </w:rPr>
              <w:t xml:space="preserve"> отправлений</w:t>
            </w:r>
          </w:p>
          <w:p w:rsidR="00BC6F5E" w:rsidRPr="006705B7" w:rsidRDefault="00BC6F5E" w:rsidP="00BC6F5E">
            <w:pPr>
              <w:spacing w:after="0" w:line="200" w:lineRule="exact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 xml:space="preserve">                                  (пропись)</w:t>
            </w:r>
          </w:p>
          <w:p w:rsidR="00BC6F5E" w:rsidRPr="006705B7" w:rsidRDefault="00BC6F5E" w:rsidP="00BC6F5E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 w:rsidRPr="006705B7">
              <w:rPr>
                <w:sz w:val="24"/>
                <w:szCs w:val="24"/>
              </w:rPr>
              <w:t xml:space="preserve">Подпись отправителя </w:t>
            </w:r>
            <w:r w:rsidRPr="006705B7">
              <w:rPr>
                <w:sz w:val="24"/>
                <w:szCs w:val="24"/>
                <w:u w:val="single"/>
              </w:rPr>
              <w:t>_____________________</w:t>
            </w:r>
          </w:p>
          <w:p w:rsidR="00BC6F5E" w:rsidRPr="006705B7" w:rsidRDefault="00BC6F5E" w:rsidP="00BC6F5E">
            <w:pPr>
              <w:spacing w:after="0" w:line="200" w:lineRule="exact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 xml:space="preserve">                                                                 (подпись)</w:t>
            </w:r>
          </w:p>
          <w:p w:rsidR="00BC6F5E" w:rsidRPr="006705B7" w:rsidRDefault="00BC6F5E" w:rsidP="00BC6F5E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 w:rsidRPr="006705B7">
              <w:rPr>
                <w:sz w:val="24"/>
                <w:szCs w:val="24"/>
              </w:rPr>
              <w:t xml:space="preserve">Проверил </w:t>
            </w:r>
            <w:r w:rsidRPr="006705B7">
              <w:rPr>
                <w:sz w:val="24"/>
                <w:szCs w:val="24"/>
                <w:u w:val="single"/>
              </w:rPr>
              <w:t>________</w:t>
            </w:r>
          </w:p>
          <w:p w:rsidR="00BC6F5E" w:rsidRPr="006705B7" w:rsidRDefault="00BC6F5E" w:rsidP="00BC6F5E">
            <w:pPr>
              <w:spacing w:after="0" w:line="200" w:lineRule="exact"/>
              <w:rPr>
                <w:sz w:val="16"/>
                <w:szCs w:val="16"/>
              </w:rPr>
            </w:pPr>
            <w:r w:rsidRPr="006705B7">
              <w:rPr>
                <w:sz w:val="16"/>
                <w:szCs w:val="16"/>
              </w:rPr>
              <w:t xml:space="preserve">                              (подпись)</w:t>
            </w:r>
          </w:p>
          <w:p w:rsidR="00BC6F5E" w:rsidRPr="006705B7" w:rsidRDefault="00BC6F5E" w:rsidP="00E3425F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 w:rsidRPr="006705B7">
              <w:rPr>
                <w:sz w:val="24"/>
                <w:szCs w:val="24"/>
              </w:rPr>
              <w:t>«</w:t>
            </w:r>
            <w:r w:rsidRPr="006705B7">
              <w:rPr>
                <w:sz w:val="24"/>
                <w:szCs w:val="24"/>
                <w:u w:val="single"/>
              </w:rPr>
              <w:t>___</w:t>
            </w:r>
            <w:r w:rsidRPr="006705B7">
              <w:rPr>
                <w:sz w:val="24"/>
                <w:szCs w:val="24"/>
              </w:rPr>
              <w:t xml:space="preserve">» </w:t>
            </w:r>
            <w:r w:rsidRPr="006705B7">
              <w:rPr>
                <w:sz w:val="24"/>
                <w:szCs w:val="24"/>
                <w:u w:val="single"/>
              </w:rPr>
              <w:t>____________</w:t>
            </w:r>
            <w:r w:rsidRPr="006705B7">
              <w:rPr>
                <w:sz w:val="24"/>
                <w:szCs w:val="24"/>
              </w:rPr>
              <w:t xml:space="preserve"> </w:t>
            </w:r>
            <w:r w:rsidRPr="00C06A3D">
              <w:rPr>
                <w:sz w:val="24"/>
                <w:szCs w:val="24"/>
                <w:highlight w:val="red"/>
              </w:rPr>
              <w:t>201</w:t>
            </w:r>
            <w:r w:rsidR="00E3425F" w:rsidRPr="00C06A3D">
              <w:rPr>
                <w:sz w:val="24"/>
                <w:szCs w:val="24"/>
                <w:highlight w:val="red"/>
                <w:lang w:val="en-US"/>
              </w:rPr>
              <w:t>9</w:t>
            </w:r>
            <w:r w:rsidRPr="006705B7">
              <w:rPr>
                <w:sz w:val="24"/>
                <w:szCs w:val="24"/>
              </w:rPr>
              <w:t xml:space="preserve"> г.              _</w:t>
            </w:r>
            <w:r w:rsidRPr="006705B7">
              <w:rPr>
                <w:sz w:val="24"/>
                <w:szCs w:val="24"/>
                <w:u w:val="single"/>
              </w:rPr>
              <w:t>_____</w:t>
            </w:r>
            <w:r w:rsidRPr="006705B7">
              <w:rPr>
                <w:sz w:val="24"/>
                <w:szCs w:val="24"/>
              </w:rPr>
              <w:t xml:space="preserve">час </w:t>
            </w:r>
            <w:r w:rsidRPr="006705B7">
              <w:rPr>
                <w:sz w:val="24"/>
                <w:szCs w:val="24"/>
                <w:u w:val="single"/>
              </w:rPr>
              <w:t>_____</w:t>
            </w:r>
            <w:r w:rsidRPr="006705B7">
              <w:rPr>
                <w:sz w:val="24"/>
                <w:szCs w:val="24"/>
              </w:rPr>
              <w:t>мин.</w:t>
            </w:r>
          </w:p>
        </w:tc>
      </w:tr>
    </w:tbl>
    <w:p w:rsidR="006705B7" w:rsidRDefault="006705B7" w:rsidP="003A44DE">
      <w:pPr>
        <w:spacing w:after="0" w:line="240" w:lineRule="exact"/>
        <w:rPr>
          <w:sz w:val="20"/>
          <w:szCs w:val="20"/>
        </w:rPr>
      </w:pPr>
    </w:p>
    <w:sectPr w:rsidR="006705B7" w:rsidSect="00BC6F5E">
      <w:pgSz w:w="11906" w:h="16838"/>
      <w:pgMar w:top="709" w:right="39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492B"/>
    <w:multiLevelType w:val="hybridMultilevel"/>
    <w:tmpl w:val="90EAC692"/>
    <w:lvl w:ilvl="0" w:tplc="71228CC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A"/>
    <w:rsid w:val="00001AB5"/>
    <w:rsid w:val="00002D10"/>
    <w:rsid w:val="0000332D"/>
    <w:rsid w:val="00003466"/>
    <w:rsid w:val="0000410F"/>
    <w:rsid w:val="00004A14"/>
    <w:rsid w:val="00004AE0"/>
    <w:rsid w:val="00006E46"/>
    <w:rsid w:val="000075C0"/>
    <w:rsid w:val="00010F31"/>
    <w:rsid w:val="00011273"/>
    <w:rsid w:val="00013F0F"/>
    <w:rsid w:val="000140C8"/>
    <w:rsid w:val="00014360"/>
    <w:rsid w:val="0001519F"/>
    <w:rsid w:val="0001602E"/>
    <w:rsid w:val="00016588"/>
    <w:rsid w:val="00016B9C"/>
    <w:rsid w:val="00017F47"/>
    <w:rsid w:val="00021A00"/>
    <w:rsid w:val="00022E6B"/>
    <w:rsid w:val="00023361"/>
    <w:rsid w:val="000247E4"/>
    <w:rsid w:val="00024BA3"/>
    <w:rsid w:val="00024CE2"/>
    <w:rsid w:val="00024F09"/>
    <w:rsid w:val="000251F2"/>
    <w:rsid w:val="00025C5A"/>
    <w:rsid w:val="00025DFD"/>
    <w:rsid w:val="00026872"/>
    <w:rsid w:val="00027476"/>
    <w:rsid w:val="00027ADC"/>
    <w:rsid w:val="00030420"/>
    <w:rsid w:val="00031208"/>
    <w:rsid w:val="00031D31"/>
    <w:rsid w:val="00033ABE"/>
    <w:rsid w:val="00033FB7"/>
    <w:rsid w:val="00036766"/>
    <w:rsid w:val="00037C39"/>
    <w:rsid w:val="00037F06"/>
    <w:rsid w:val="00040166"/>
    <w:rsid w:val="00040981"/>
    <w:rsid w:val="00042156"/>
    <w:rsid w:val="0004455D"/>
    <w:rsid w:val="000462DD"/>
    <w:rsid w:val="000467B4"/>
    <w:rsid w:val="00047770"/>
    <w:rsid w:val="000477AF"/>
    <w:rsid w:val="00050257"/>
    <w:rsid w:val="00050534"/>
    <w:rsid w:val="00050C6F"/>
    <w:rsid w:val="00051314"/>
    <w:rsid w:val="0005475D"/>
    <w:rsid w:val="00054CEC"/>
    <w:rsid w:val="000567FB"/>
    <w:rsid w:val="00056A28"/>
    <w:rsid w:val="00056D73"/>
    <w:rsid w:val="00056F61"/>
    <w:rsid w:val="0006064D"/>
    <w:rsid w:val="00060BCD"/>
    <w:rsid w:val="00062400"/>
    <w:rsid w:val="00062BB0"/>
    <w:rsid w:val="00062C2D"/>
    <w:rsid w:val="000634FD"/>
    <w:rsid w:val="00063B27"/>
    <w:rsid w:val="000721F4"/>
    <w:rsid w:val="00073C5A"/>
    <w:rsid w:val="0007455C"/>
    <w:rsid w:val="00074596"/>
    <w:rsid w:val="00074650"/>
    <w:rsid w:val="00074C96"/>
    <w:rsid w:val="00075B5A"/>
    <w:rsid w:val="00076404"/>
    <w:rsid w:val="00077578"/>
    <w:rsid w:val="00080767"/>
    <w:rsid w:val="00080AD4"/>
    <w:rsid w:val="00080DB4"/>
    <w:rsid w:val="00081164"/>
    <w:rsid w:val="00081BA3"/>
    <w:rsid w:val="00082605"/>
    <w:rsid w:val="00083A3A"/>
    <w:rsid w:val="00083C13"/>
    <w:rsid w:val="0008508C"/>
    <w:rsid w:val="00085861"/>
    <w:rsid w:val="00086120"/>
    <w:rsid w:val="00093731"/>
    <w:rsid w:val="000950CC"/>
    <w:rsid w:val="00095634"/>
    <w:rsid w:val="00095CB9"/>
    <w:rsid w:val="00096FC1"/>
    <w:rsid w:val="000A015F"/>
    <w:rsid w:val="000A01AB"/>
    <w:rsid w:val="000A1A9C"/>
    <w:rsid w:val="000A1E91"/>
    <w:rsid w:val="000A5063"/>
    <w:rsid w:val="000A54F7"/>
    <w:rsid w:val="000A7089"/>
    <w:rsid w:val="000A7766"/>
    <w:rsid w:val="000B14D8"/>
    <w:rsid w:val="000B2033"/>
    <w:rsid w:val="000B230E"/>
    <w:rsid w:val="000B261D"/>
    <w:rsid w:val="000B2A44"/>
    <w:rsid w:val="000B4C22"/>
    <w:rsid w:val="000B5B99"/>
    <w:rsid w:val="000B69F2"/>
    <w:rsid w:val="000B7EC1"/>
    <w:rsid w:val="000C0E66"/>
    <w:rsid w:val="000C15C6"/>
    <w:rsid w:val="000C2341"/>
    <w:rsid w:val="000C368A"/>
    <w:rsid w:val="000C37F0"/>
    <w:rsid w:val="000C42F7"/>
    <w:rsid w:val="000C55C9"/>
    <w:rsid w:val="000C594C"/>
    <w:rsid w:val="000C7799"/>
    <w:rsid w:val="000C7DBC"/>
    <w:rsid w:val="000C7F87"/>
    <w:rsid w:val="000D16E3"/>
    <w:rsid w:val="000D2343"/>
    <w:rsid w:val="000D5601"/>
    <w:rsid w:val="000D6140"/>
    <w:rsid w:val="000D6920"/>
    <w:rsid w:val="000D74C3"/>
    <w:rsid w:val="000D7669"/>
    <w:rsid w:val="000D7B98"/>
    <w:rsid w:val="000E008C"/>
    <w:rsid w:val="000E05D3"/>
    <w:rsid w:val="000E2E5A"/>
    <w:rsid w:val="000E362B"/>
    <w:rsid w:val="000E367F"/>
    <w:rsid w:val="000E5315"/>
    <w:rsid w:val="000E6353"/>
    <w:rsid w:val="000E7B62"/>
    <w:rsid w:val="000E7CE6"/>
    <w:rsid w:val="000F0BF1"/>
    <w:rsid w:val="000F0EE8"/>
    <w:rsid w:val="000F108C"/>
    <w:rsid w:val="000F40FD"/>
    <w:rsid w:val="000F5202"/>
    <w:rsid w:val="000F54FF"/>
    <w:rsid w:val="000F572F"/>
    <w:rsid w:val="000F6227"/>
    <w:rsid w:val="000F71F8"/>
    <w:rsid w:val="00101C34"/>
    <w:rsid w:val="00103AE0"/>
    <w:rsid w:val="00103F71"/>
    <w:rsid w:val="00104FB0"/>
    <w:rsid w:val="00105968"/>
    <w:rsid w:val="001106B2"/>
    <w:rsid w:val="00110B28"/>
    <w:rsid w:val="00110E0D"/>
    <w:rsid w:val="001121DE"/>
    <w:rsid w:val="00112907"/>
    <w:rsid w:val="0011364B"/>
    <w:rsid w:val="001139A0"/>
    <w:rsid w:val="0011440D"/>
    <w:rsid w:val="001150B8"/>
    <w:rsid w:val="00116DAF"/>
    <w:rsid w:val="001173CF"/>
    <w:rsid w:val="0012058E"/>
    <w:rsid w:val="00120855"/>
    <w:rsid w:val="001214B4"/>
    <w:rsid w:val="00121D6D"/>
    <w:rsid w:val="001224C3"/>
    <w:rsid w:val="001227CC"/>
    <w:rsid w:val="00122926"/>
    <w:rsid w:val="00122A2F"/>
    <w:rsid w:val="00123446"/>
    <w:rsid w:val="00124110"/>
    <w:rsid w:val="00124C38"/>
    <w:rsid w:val="001265D2"/>
    <w:rsid w:val="00126E4D"/>
    <w:rsid w:val="00126E77"/>
    <w:rsid w:val="00127610"/>
    <w:rsid w:val="00127E52"/>
    <w:rsid w:val="00127FF7"/>
    <w:rsid w:val="001304BC"/>
    <w:rsid w:val="00130EE0"/>
    <w:rsid w:val="001316A7"/>
    <w:rsid w:val="00131934"/>
    <w:rsid w:val="00131FD9"/>
    <w:rsid w:val="001321E8"/>
    <w:rsid w:val="00132624"/>
    <w:rsid w:val="00132C8A"/>
    <w:rsid w:val="001333AF"/>
    <w:rsid w:val="001357A5"/>
    <w:rsid w:val="00137CCF"/>
    <w:rsid w:val="00142C46"/>
    <w:rsid w:val="00143C3D"/>
    <w:rsid w:val="0014456A"/>
    <w:rsid w:val="00145D6F"/>
    <w:rsid w:val="00146AA3"/>
    <w:rsid w:val="00146F24"/>
    <w:rsid w:val="0015124E"/>
    <w:rsid w:val="00151393"/>
    <w:rsid w:val="00151616"/>
    <w:rsid w:val="00151AF3"/>
    <w:rsid w:val="00152B54"/>
    <w:rsid w:val="00152D0B"/>
    <w:rsid w:val="001535D0"/>
    <w:rsid w:val="00153722"/>
    <w:rsid w:val="00153C17"/>
    <w:rsid w:val="00154E8E"/>
    <w:rsid w:val="00156505"/>
    <w:rsid w:val="001568F6"/>
    <w:rsid w:val="001571CA"/>
    <w:rsid w:val="00157329"/>
    <w:rsid w:val="00160067"/>
    <w:rsid w:val="00160071"/>
    <w:rsid w:val="0016309E"/>
    <w:rsid w:val="00163416"/>
    <w:rsid w:val="00165C53"/>
    <w:rsid w:val="001733D4"/>
    <w:rsid w:val="00173BCA"/>
    <w:rsid w:val="00174F02"/>
    <w:rsid w:val="00174FF1"/>
    <w:rsid w:val="00176744"/>
    <w:rsid w:val="00177A38"/>
    <w:rsid w:val="001800DF"/>
    <w:rsid w:val="0018240C"/>
    <w:rsid w:val="00183385"/>
    <w:rsid w:val="001841FB"/>
    <w:rsid w:val="001848CF"/>
    <w:rsid w:val="00185F2C"/>
    <w:rsid w:val="00186E5F"/>
    <w:rsid w:val="001900E9"/>
    <w:rsid w:val="00190AA9"/>
    <w:rsid w:val="00191167"/>
    <w:rsid w:val="0019168E"/>
    <w:rsid w:val="00192866"/>
    <w:rsid w:val="00193E20"/>
    <w:rsid w:val="001940BD"/>
    <w:rsid w:val="00194550"/>
    <w:rsid w:val="001948C3"/>
    <w:rsid w:val="00197F7B"/>
    <w:rsid w:val="001A2062"/>
    <w:rsid w:val="001A29C9"/>
    <w:rsid w:val="001A3AF5"/>
    <w:rsid w:val="001A43B8"/>
    <w:rsid w:val="001A4DB3"/>
    <w:rsid w:val="001A5656"/>
    <w:rsid w:val="001A5FBA"/>
    <w:rsid w:val="001A695D"/>
    <w:rsid w:val="001A7326"/>
    <w:rsid w:val="001B075D"/>
    <w:rsid w:val="001B1B20"/>
    <w:rsid w:val="001B1EE3"/>
    <w:rsid w:val="001B265E"/>
    <w:rsid w:val="001B2932"/>
    <w:rsid w:val="001B38E1"/>
    <w:rsid w:val="001B4A78"/>
    <w:rsid w:val="001B6CCE"/>
    <w:rsid w:val="001B7DE4"/>
    <w:rsid w:val="001C0257"/>
    <w:rsid w:val="001C040E"/>
    <w:rsid w:val="001C09DC"/>
    <w:rsid w:val="001C0C52"/>
    <w:rsid w:val="001C17E2"/>
    <w:rsid w:val="001C260B"/>
    <w:rsid w:val="001C26C6"/>
    <w:rsid w:val="001C2B8F"/>
    <w:rsid w:val="001C30B3"/>
    <w:rsid w:val="001C35E5"/>
    <w:rsid w:val="001C51D4"/>
    <w:rsid w:val="001C59DB"/>
    <w:rsid w:val="001C6539"/>
    <w:rsid w:val="001C694C"/>
    <w:rsid w:val="001C72B6"/>
    <w:rsid w:val="001C7BCC"/>
    <w:rsid w:val="001D0F85"/>
    <w:rsid w:val="001D2078"/>
    <w:rsid w:val="001D2709"/>
    <w:rsid w:val="001D2D59"/>
    <w:rsid w:val="001D2E5D"/>
    <w:rsid w:val="001D4EE7"/>
    <w:rsid w:val="001D5015"/>
    <w:rsid w:val="001D55D4"/>
    <w:rsid w:val="001D5F2A"/>
    <w:rsid w:val="001D6DA8"/>
    <w:rsid w:val="001D7732"/>
    <w:rsid w:val="001D7E9B"/>
    <w:rsid w:val="001E0861"/>
    <w:rsid w:val="001E1AF2"/>
    <w:rsid w:val="001E2EA7"/>
    <w:rsid w:val="001E4167"/>
    <w:rsid w:val="001E48F1"/>
    <w:rsid w:val="001E5205"/>
    <w:rsid w:val="001E5FDF"/>
    <w:rsid w:val="001E71D8"/>
    <w:rsid w:val="001E7B2D"/>
    <w:rsid w:val="001F24BD"/>
    <w:rsid w:val="001F3DD3"/>
    <w:rsid w:val="001F4EE1"/>
    <w:rsid w:val="001F6532"/>
    <w:rsid w:val="001F68E0"/>
    <w:rsid w:val="001F7D74"/>
    <w:rsid w:val="0020005F"/>
    <w:rsid w:val="00200659"/>
    <w:rsid w:val="002016C9"/>
    <w:rsid w:val="0020234C"/>
    <w:rsid w:val="00202929"/>
    <w:rsid w:val="002033AD"/>
    <w:rsid w:val="00203F38"/>
    <w:rsid w:val="00205383"/>
    <w:rsid w:val="00205A96"/>
    <w:rsid w:val="00205C3A"/>
    <w:rsid w:val="00205D0B"/>
    <w:rsid w:val="002069B5"/>
    <w:rsid w:val="00211D75"/>
    <w:rsid w:val="00212DA6"/>
    <w:rsid w:val="0021310E"/>
    <w:rsid w:val="00214557"/>
    <w:rsid w:val="00217D22"/>
    <w:rsid w:val="00220566"/>
    <w:rsid w:val="0022199C"/>
    <w:rsid w:val="00221FD7"/>
    <w:rsid w:val="00222A5F"/>
    <w:rsid w:val="002240FB"/>
    <w:rsid w:val="0022432D"/>
    <w:rsid w:val="00224B74"/>
    <w:rsid w:val="00225660"/>
    <w:rsid w:val="002272BE"/>
    <w:rsid w:val="00231445"/>
    <w:rsid w:val="00231A36"/>
    <w:rsid w:val="0023232E"/>
    <w:rsid w:val="00233934"/>
    <w:rsid w:val="00233DC9"/>
    <w:rsid w:val="00233ECE"/>
    <w:rsid w:val="00234194"/>
    <w:rsid w:val="002347A7"/>
    <w:rsid w:val="002360BC"/>
    <w:rsid w:val="002364AF"/>
    <w:rsid w:val="00237121"/>
    <w:rsid w:val="002378BA"/>
    <w:rsid w:val="00237AB9"/>
    <w:rsid w:val="00240DD6"/>
    <w:rsid w:val="002411AB"/>
    <w:rsid w:val="00242C5A"/>
    <w:rsid w:val="00243C98"/>
    <w:rsid w:val="00244139"/>
    <w:rsid w:val="0024553C"/>
    <w:rsid w:val="00245A78"/>
    <w:rsid w:val="00247A57"/>
    <w:rsid w:val="00247F57"/>
    <w:rsid w:val="0025057D"/>
    <w:rsid w:val="00250686"/>
    <w:rsid w:val="00250A64"/>
    <w:rsid w:val="00250FA4"/>
    <w:rsid w:val="00250FC8"/>
    <w:rsid w:val="00251A23"/>
    <w:rsid w:val="002527DD"/>
    <w:rsid w:val="002535F5"/>
    <w:rsid w:val="00254BC3"/>
    <w:rsid w:val="002554B3"/>
    <w:rsid w:val="00256422"/>
    <w:rsid w:val="00257563"/>
    <w:rsid w:val="00262E58"/>
    <w:rsid w:val="00263285"/>
    <w:rsid w:val="0026381D"/>
    <w:rsid w:val="00264EEA"/>
    <w:rsid w:val="00265367"/>
    <w:rsid w:val="00265A67"/>
    <w:rsid w:val="002665F8"/>
    <w:rsid w:val="00266751"/>
    <w:rsid w:val="00266837"/>
    <w:rsid w:val="00266A44"/>
    <w:rsid w:val="00267367"/>
    <w:rsid w:val="002679C8"/>
    <w:rsid w:val="00267B59"/>
    <w:rsid w:val="00267FE4"/>
    <w:rsid w:val="00270A0E"/>
    <w:rsid w:val="00270FFE"/>
    <w:rsid w:val="0027688E"/>
    <w:rsid w:val="00276DE5"/>
    <w:rsid w:val="002776DC"/>
    <w:rsid w:val="0027795F"/>
    <w:rsid w:val="00277A17"/>
    <w:rsid w:val="00277D65"/>
    <w:rsid w:val="00277FA6"/>
    <w:rsid w:val="00280235"/>
    <w:rsid w:val="002811E9"/>
    <w:rsid w:val="00283385"/>
    <w:rsid w:val="00283736"/>
    <w:rsid w:val="0028451F"/>
    <w:rsid w:val="00285DFB"/>
    <w:rsid w:val="002866BC"/>
    <w:rsid w:val="00287F8B"/>
    <w:rsid w:val="0029000F"/>
    <w:rsid w:val="002949A3"/>
    <w:rsid w:val="00295A81"/>
    <w:rsid w:val="00295E18"/>
    <w:rsid w:val="0029627D"/>
    <w:rsid w:val="00296F23"/>
    <w:rsid w:val="00297E1B"/>
    <w:rsid w:val="002A05AF"/>
    <w:rsid w:val="002A0B6B"/>
    <w:rsid w:val="002A17BD"/>
    <w:rsid w:val="002A1CC1"/>
    <w:rsid w:val="002A2201"/>
    <w:rsid w:val="002A2A55"/>
    <w:rsid w:val="002A45C8"/>
    <w:rsid w:val="002A6174"/>
    <w:rsid w:val="002A665C"/>
    <w:rsid w:val="002A739C"/>
    <w:rsid w:val="002B0D0E"/>
    <w:rsid w:val="002B1916"/>
    <w:rsid w:val="002B31C8"/>
    <w:rsid w:val="002B476B"/>
    <w:rsid w:val="002B47C5"/>
    <w:rsid w:val="002B4C77"/>
    <w:rsid w:val="002B50CD"/>
    <w:rsid w:val="002B5DFD"/>
    <w:rsid w:val="002B5E59"/>
    <w:rsid w:val="002B641F"/>
    <w:rsid w:val="002B6530"/>
    <w:rsid w:val="002B711A"/>
    <w:rsid w:val="002B7D4C"/>
    <w:rsid w:val="002C147F"/>
    <w:rsid w:val="002C22C0"/>
    <w:rsid w:val="002C4F85"/>
    <w:rsid w:val="002C59BB"/>
    <w:rsid w:val="002C641C"/>
    <w:rsid w:val="002C6843"/>
    <w:rsid w:val="002C6861"/>
    <w:rsid w:val="002D0CFC"/>
    <w:rsid w:val="002D10B6"/>
    <w:rsid w:val="002D14C8"/>
    <w:rsid w:val="002D1521"/>
    <w:rsid w:val="002D1AC0"/>
    <w:rsid w:val="002D1D1B"/>
    <w:rsid w:val="002D41B6"/>
    <w:rsid w:val="002D6361"/>
    <w:rsid w:val="002E1D67"/>
    <w:rsid w:val="002E5057"/>
    <w:rsid w:val="002E5E2B"/>
    <w:rsid w:val="002E5E66"/>
    <w:rsid w:val="002E7CFE"/>
    <w:rsid w:val="002F11C8"/>
    <w:rsid w:val="002F2A3A"/>
    <w:rsid w:val="002F36A8"/>
    <w:rsid w:val="002F4292"/>
    <w:rsid w:val="002F5AB4"/>
    <w:rsid w:val="002F602D"/>
    <w:rsid w:val="002F62FA"/>
    <w:rsid w:val="002F78C6"/>
    <w:rsid w:val="002F7A9B"/>
    <w:rsid w:val="00301642"/>
    <w:rsid w:val="00302929"/>
    <w:rsid w:val="00302D9D"/>
    <w:rsid w:val="003032D9"/>
    <w:rsid w:val="00304BAB"/>
    <w:rsid w:val="0030523C"/>
    <w:rsid w:val="00305284"/>
    <w:rsid w:val="00305401"/>
    <w:rsid w:val="00305A99"/>
    <w:rsid w:val="00305CF7"/>
    <w:rsid w:val="00306424"/>
    <w:rsid w:val="00306F66"/>
    <w:rsid w:val="00307058"/>
    <w:rsid w:val="003071FA"/>
    <w:rsid w:val="00310171"/>
    <w:rsid w:val="00310363"/>
    <w:rsid w:val="003105F1"/>
    <w:rsid w:val="00310717"/>
    <w:rsid w:val="00312D7D"/>
    <w:rsid w:val="00315741"/>
    <w:rsid w:val="00316228"/>
    <w:rsid w:val="0031675D"/>
    <w:rsid w:val="003169AC"/>
    <w:rsid w:val="00316AFC"/>
    <w:rsid w:val="00316C94"/>
    <w:rsid w:val="00317D2E"/>
    <w:rsid w:val="003203BB"/>
    <w:rsid w:val="003207E8"/>
    <w:rsid w:val="00321646"/>
    <w:rsid w:val="00322265"/>
    <w:rsid w:val="00323AB6"/>
    <w:rsid w:val="00323F15"/>
    <w:rsid w:val="00323F4A"/>
    <w:rsid w:val="00325155"/>
    <w:rsid w:val="00330E26"/>
    <w:rsid w:val="003317FF"/>
    <w:rsid w:val="003334E0"/>
    <w:rsid w:val="0033415F"/>
    <w:rsid w:val="00334CF7"/>
    <w:rsid w:val="00340083"/>
    <w:rsid w:val="003421C5"/>
    <w:rsid w:val="00342E3A"/>
    <w:rsid w:val="00344F9A"/>
    <w:rsid w:val="003455AE"/>
    <w:rsid w:val="00347402"/>
    <w:rsid w:val="00347617"/>
    <w:rsid w:val="003507BB"/>
    <w:rsid w:val="00350822"/>
    <w:rsid w:val="00353777"/>
    <w:rsid w:val="00354512"/>
    <w:rsid w:val="00354C09"/>
    <w:rsid w:val="003550CF"/>
    <w:rsid w:val="00355A5A"/>
    <w:rsid w:val="00355C37"/>
    <w:rsid w:val="0036207D"/>
    <w:rsid w:val="00362B04"/>
    <w:rsid w:val="003631EA"/>
    <w:rsid w:val="0036389E"/>
    <w:rsid w:val="00364D4E"/>
    <w:rsid w:val="00366129"/>
    <w:rsid w:val="003670E0"/>
    <w:rsid w:val="00370AC2"/>
    <w:rsid w:val="00370E81"/>
    <w:rsid w:val="00371B6A"/>
    <w:rsid w:val="0037266F"/>
    <w:rsid w:val="0037528F"/>
    <w:rsid w:val="00376862"/>
    <w:rsid w:val="00376BF6"/>
    <w:rsid w:val="00376D49"/>
    <w:rsid w:val="0037716F"/>
    <w:rsid w:val="00380C20"/>
    <w:rsid w:val="00381304"/>
    <w:rsid w:val="00381334"/>
    <w:rsid w:val="00381AB0"/>
    <w:rsid w:val="003841FE"/>
    <w:rsid w:val="00384273"/>
    <w:rsid w:val="00385646"/>
    <w:rsid w:val="00386515"/>
    <w:rsid w:val="00386731"/>
    <w:rsid w:val="00387082"/>
    <w:rsid w:val="00387908"/>
    <w:rsid w:val="003907C9"/>
    <w:rsid w:val="00390CDB"/>
    <w:rsid w:val="00390F33"/>
    <w:rsid w:val="003910E8"/>
    <w:rsid w:val="00391822"/>
    <w:rsid w:val="00391CAA"/>
    <w:rsid w:val="0039291F"/>
    <w:rsid w:val="0039488D"/>
    <w:rsid w:val="00395230"/>
    <w:rsid w:val="003959C8"/>
    <w:rsid w:val="003A04DC"/>
    <w:rsid w:val="003A16B8"/>
    <w:rsid w:val="003A2309"/>
    <w:rsid w:val="003A26A9"/>
    <w:rsid w:val="003A28BF"/>
    <w:rsid w:val="003A36F8"/>
    <w:rsid w:val="003A3D69"/>
    <w:rsid w:val="003A44DE"/>
    <w:rsid w:val="003A6BD1"/>
    <w:rsid w:val="003B127B"/>
    <w:rsid w:val="003B138F"/>
    <w:rsid w:val="003B1573"/>
    <w:rsid w:val="003B1678"/>
    <w:rsid w:val="003B1D40"/>
    <w:rsid w:val="003B43B6"/>
    <w:rsid w:val="003B5460"/>
    <w:rsid w:val="003B67CA"/>
    <w:rsid w:val="003C03FC"/>
    <w:rsid w:val="003C060B"/>
    <w:rsid w:val="003C0ADE"/>
    <w:rsid w:val="003C2323"/>
    <w:rsid w:val="003C2363"/>
    <w:rsid w:val="003C25CA"/>
    <w:rsid w:val="003C38A0"/>
    <w:rsid w:val="003C51BE"/>
    <w:rsid w:val="003C5A94"/>
    <w:rsid w:val="003C6549"/>
    <w:rsid w:val="003C71D7"/>
    <w:rsid w:val="003D0B09"/>
    <w:rsid w:val="003D0C77"/>
    <w:rsid w:val="003D0F6A"/>
    <w:rsid w:val="003D295C"/>
    <w:rsid w:val="003D3B09"/>
    <w:rsid w:val="003D3D31"/>
    <w:rsid w:val="003D44CC"/>
    <w:rsid w:val="003D7557"/>
    <w:rsid w:val="003D7A92"/>
    <w:rsid w:val="003E25C3"/>
    <w:rsid w:val="003E2FAD"/>
    <w:rsid w:val="003E3302"/>
    <w:rsid w:val="003E4B5D"/>
    <w:rsid w:val="003E6504"/>
    <w:rsid w:val="003E79F9"/>
    <w:rsid w:val="003F0EA2"/>
    <w:rsid w:val="003F0EDD"/>
    <w:rsid w:val="003F123D"/>
    <w:rsid w:val="003F12B8"/>
    <w:rsid w:val="003F27D6"/>
    <w:rsid w:val="003F4E07"/>
    <w:rsid w:val="003F4FBA"/>
    <w:rsid w:val="003F5C32"/>
    <w:rsid w:val="003F711D"/>
    <w:rsid w:val="003F7AFE"/>
    <w:rsid w:val="003F7E0A"/>
    <w:rsid w:val="004005E1"/>
    <w:rsid w:val="00400FB7"/>
    <w:rsid w:val="004011A8"/>
    <w:rsid w:val="00401DE6"/>
    <w:rsid w:val="00402524"/>
    <w:rsid w:val="004025EC"/>
    <w:rsid w:val="00402DE3"/>
    <w:rsid w:val="0040379A"/>
    <w:rsid w:val="00403B80"/>
    <w:rsid w:val="00407E54"/>
    <w:rsid w:val="0041004A"/>
    <w:rsid w:val="00410907"/>
    <w:rsid w:val="004111A2"/>
    <w:rsid w:val="00413C5B"/>
    <w:rsid w:val="004142F8"/>
    <w:rsid w:val="00414EB4"/>
    <w:rsid w:val="00414F62"/>
    <w:rsid w:val="00417A86"/>
    <w:rsid w:val="00421A3A"/>
    <w:rsid w:val="00422693"/>
    <w:rsid w:val="00423276"/>
    <w:rsid w:val="00423735"/>
    <w:rsid w:val="00430CE1"/>
    <w:rsid w:val="00430E19"/>
    <w:rsid w:val="00430FA3"/>
    <w:rsid w:val="00431098"/>
    <w:rsid w:val="00431236"/>
    <w:rsid w:val="00431B1F"/>
    <w:rsid w:val="00432822"/>
    <w:rsid w:val="00433612"/>
    <w:rsid w:val="004344AA"/>
    <w:rsid w:val="004352DD"/>
    <w:rsid w:val="00436665"/>
    <w:rsid w:val="00437670"/>
    <w:rsid w:val="00440173"/>
    <w:rsid w:val="004411DA"/>
    <w:rsid w:val="00441335"/>
    <w:rsid w:val="00441C9F"/>
    <w:rsid w:val="00442DCB"/>
    <w:rsid w:val="00443AD0"/>
    <w:rsid w:val="004442CD"/>
    <w:rsid w:val="00444F65"/>
    <w:rsid w:val="004504A4"/>
    <w:rsid w:val="00450B7E"/>
    <w:rsid w:val="00451045"/>
    <w:rsid w:val="0045291B"/>
    <w:rsid w:val="00452A0C"/>
    <w:rsid w:val="004535F0"/>
    <w:rsid w:val="00454080"/>
    <w:rsid w:val="004541BC"/>
    <w:rsid w:val="004546CD"/>
    <w:rsid w:val="00454EE0"/>
    <w:rsid w:val="00456BEA"/>
    <w:rsid w:val="004573F6"/>
    <w:rsid w:val="00457757"/>
    <w:rsid w:val="00457F97"/>
    <w:rsid w:val="00457FF6"/>
    <w:rsid w:val="0046012B"/>
    <w:rsid w:val="004609ED"/>
    <w:rsid w:val="0046172D"/>
    <w:rsid w:val="004617EF"/>
    <w:rsid w:val="00462F87"/>
    <w:rsid w:val="00463390"/>
    <w:rsid w:val="00463AC8"/>
    <w:rsid w:val="004643DA"/>
    <w:rsid w:val="00465086"/>
    <w:rsid w:val="00466355"/>
    <w:rsid w:val="004663FE"/>
    <w:rsid w:val="004665DF"/>
    <w:rsid w:val="00471B07"/>
    <w:rsid w:val="0047210D"/>
    <w:rsid w:val="00472BFC"/>
    <w:rsid w:val="00473732"/>
    <w:rsid w:val="004752FB"/>
    <w:rsid w:val="00475865"/>
    <w:rsid w:val="00476259"/>
    <w:rsid w:val="00476596"/>
    <w:rsid w:val="00480267"/>
    <w:rsid w:val="00480B8E"/>
    <w:rsid w:val="00480F38"/>
    <w:rsid w:val="00480FFD"/>
    <w:rsid w:val="00481053"/>
    <w:rsid w:val="00482268"/>
    <w:rsid w:val="00483062"/>
    <w:rsid w:val="00486509"/>
    <w:rsid w:val="0048770B"/>
    <w:rsid w:val="00491329"/>
    <w:rsid w:val="004917FA"/>
    <w:rsid w:val="00492B14"/>
    <w:rsid w:val="00492D80"/>
    <w:rsid w:val="0049400E"/>
    <w:rsid w:val="0049428D"/>
    <w:rsid w:val="00494F8F"/>
    <w:rsid w:val="004A073E"/>
    <w:rsid w:val="004A0C70"/>
    <w:rsid w:val="004A0D88"/>
    <w:rsid w:val="004A1EF5"/>
    <w:rsid w:val="004A2CAA"/>
    <w:rsid w:val="004A3474"/>
    <w:rsid w:val="004A3637"/>
    <w:rsid w:val="004A397B"/>
    <w:rsid w:val="004A3D79"/>
    <w:rsid w:val="004A4083"/>
    <w:rsid w:val="004A408F"/>
    <w:rsid w:val="004A4221"/>
    <w:rsid w:val="004A4DD1"/>
    <w:rsid w:val="004A7339"/>
    <w:rsid w:val="004B2396"/>
    <w:rsid w:val="004B36EB"/>
    <w:rsid w:val="004B3CF2"/>
    <w:rsid w:val="004B46AB"/>
    <w:rsid w:val="004B6109"/>
    <w:rsid w:val="004B63ED"/>
    <w:rsid w:val="004B6FAF"/>
    <w:rsid w:val="004B7170"/>
    <w:rsid w:val="004C02E1"/>
    <w:rsid w:val="004C419A"/>
    <w:rsid w:val="004C49C3"/>
    <w:rsid w:val="004C4C89"/>
    <w:rsid w:val="004C57E2"/>
    <w:rsid w:val="004C6300"/>
    <w:rsid w:val="004D0A38"/>
    <w:rsid w:val="004D1919"/>
    <w:rsid w:val="004D1BB8"/>
    <w:rsid w:val="004D1C5A"/>
    <w:rsid w:val="004D22FB"/>
    <w:rsid w:val="004D2CB7"/>
    <w:rsid w:val="004D39E9"/>
    <w:rsid w:val="004D3AA4"/>
    <w:rsid w:val="004D3C12"/>
    <w:rsid w:val="004D40E2"/>
    <w:rsid w:val="004D6451"/>
    <w:rsid w:val="004E0134"/>
    <w:rsid w:val="004E0DE3"/>
    <w:rsid w:val="004E1B08"/>
    <w:rsid w:val="004E1E74"/>
    <w:rsid w:val="004E4404"/>
    <w:rsid w:val="004E47A9"/>
    <w:rsid w:val="004E4CCE"/>
    <w:rsid w:val="004E569B"/>
    <w:rsid w:val="004E7E55"/>
    <w:rsid w:val="004F04CE"/>
    <w:rsid w:val="004F09D9"/>
    <w:rsid w:val="004F0A3F"/>
    <w:rsid w:val="004F0A66"/>
    <w:rsid w:val="004F0FC9"/>
    <w:rsid w:val="004F1526"/>
    <w:rsid w:val="004F2FFA"/>
    <w:rsid w:val="004F3772"/>
    <w:rsid w:val="004F38EA"/>
    <w:rsid w:val="004F3A72"/>
    <w:rsid w:val="004F3C51"/>
    <w:rsid w:val="004F40E8"/>
    <w:rsid w:val="004F429C"/>
    <w:rsid w:val="004F4E40"/>
    <w:rsid w:val="004F7698"/>
    <w:rsid w:val="004F76E4"/>
    <w:rsid w:val="00501358"/>
    <w:rsid w:val="00501E6D"/>
    <w:rsid w:val="0050215B"/>
    <w:rsid w:val="00502D01"/>
    <w:rsid w:val="00502EB7"/>
    <w:rsid w:val="00503E91"/>
    <w:rsid w:val="00505124"/>
    <w:rsid w:val="00506524"/>
    <w:rsid w:val="00506C50"/>
    <w:rsid w:val="005074F5"/>
    <w:rsid w:val="00510944"/>
    <w:rsid w:val="005113F3"/>
    <w:rsid w:val="00512BBE"/>
    <w:rsid w:val="00513E2B"/>
    <w:rsid w:val="00514963"/>
    <w:rsid w:val="00514DCA"/>
    <w:rsid w:val="005176B3"/>
    <w:rsid w:val="005206C1"/>
    <w:rsid w:val="00520754"/>
    <w:rsid w:val="00521131"/>
    <w:rsid w:val="005222ED"/>
    <w:rsid w:val="005250BE"/>
    <w:rsid w:val="00526DE7"/>
    <w:rsid w:val="00527C0B"/>
    <w:rsid w:val="00527E7C"/>
    <w:rsid w:val="00530038"/>
    <w:rsid w:val="005305CA"/>
    <w:rsid w:val="00530F34"/>
    <w:rsid w:val="00532607"/>
    <w:rsid w:val="005327DC"/>
    <w:rsid w:val="0053456C"/>
    <w:rsid w:val="00535DB8"/>
    <w:rsid w:val="00535E2D"/>
    <w:rsid w:val="00541936"/>
    <w:rsid w:val="0054195B"/>
    <w:rsid w:val="00541B98"/>
    <w:rsid w:val="00541E55"/>
    <w:rsid w:val="00543008"/>
    <w:rsid w:val="00544CD0"/>
    <w:rsid w:val="00544DF7"/>
    <w:rsid w:val="00544FC8"/>
    <w:rsid w:val="00545B49"/>
    <w:rsid w:val="005469FF"/>
    <w:rsid w:val="00547AD5"/>
    <w:rsid w:val="00551D98"/>
    <w:rsid w:val="00552028"/>
    <w:rsid w:val="0055279F"/>
    <w:rsid w:val="0055345F"/>
    <w:rsid w:val="005534D4"/>
    <w:rsid w:val="005535AD"/>
    <w:rsid w:val="005546DE"/>
    <w:rsid w:val="0055690B"/>
    <w:rsid w:val="005572CE"/>
    <w:rsid w:val="00557595"/>
    <w:rsid w:val="00560363"/>
    <w:rsid w:val="00560697"/>
    <w:rsid w:val="0056085B"/>
    <w:rsid w:val="0056135F"/>
    <w:rsid w:val="005616EA"/>
    <w:rsid w:val="00562211"/>
    <w:rsid w:val="00563885"/>
    <w:rsid w:val="00564055"/>
    <w:rsid w:val="00565601"/>
    <w:rsid w:val="005656F0"/>
    <w:rsid w:val="00565EDD"/>
    <w:rsid w:val="005665B4"/>
    <w:rsid w:val="00566934"/>
    <w:rsid w:val="0057013C"/>
    <w:rsid w:val="0057419F"/>
    <w:rsid w:val="005741A7"/>
    <w:rsid w:val="00575839"/>
    <w:rsid w:val="00576A4C"/>
    <w:rsid w:val="005777E8"/>
    <w:rsid w:val="00577E3B"/>
    <w:rsid w:val="00581875"/>
    <w:rsid w:val="00582457"/>
    <w:rsid w:val="005828B5"/>
    <w:rsid w:val="0058407B"/>
    <w:rsid w:val="00584366"/>
    <w:rsid w:val="0058454C"/>
    <w:rsid w:val="005848AB"/>
    <w:rsid w:val="00584D02"/>
    <w:rsid w:val="00585679"/>
    <w:rsid w:val="005875C3"/>
    <w:rsid w:val="00590BDC"/>
    <w:rsid w:val="00591693"/>
    <w:rsid w:val="005919B0"/>
    <w:rsid w:val="0059308F"/>
    <w:rsid w:val="005931E7"/>
    <w:rsid w:val="005932E8"/>
    <w:rsid w:val="00593C73"/>
    <w:rsid w:val="00594928"/>
    <w:rsid w:val="00594DC6"/>
    <w:rsid w:val="00595738"/>
    <w:rsid w:val="00597F05"/>
    <w:rsid w:val="005A047C"/>
    <w:rsid w:val="005A234E"/>
    <w:rsid w:val="005A32F4"/>
    <w:rsid w:val="005A367C"/>
    <w:rsid w:val="005A3684"/>
    <w:rsid w:val="005A3A9C"/>
    <w:rsid w:val="005A428C"/>
    <w:rsid w:val="005A4573"/>
    <w:rsid w:val="005A4BBC"/>
    <w:rsid w:val="005A5910"/>
    <w:rsid w:val="005A6E0A"/>
    <w:rsid w:val="005B031B"/>
    <w:rsid w:val="005B0C44"/>
    <w:rsid w:val="005B0EB2"/>
    <w:rsid w:val="005B0F2C"/>
    <w:rsid w:val="005B148F"/>
    <w:rsid w:val="005B2889"/>
    <w:rsid w:val="005B2DB3"/>
    <w:rsid w:val="005B3407"/>
    <w:rsid w:val="005B3444"/>
    <w:rsid w:val="005B3892"/>
    <w:rsid w:val="005B4E5F"/>
    <w:rsid w:val="005B6759"/>
    <w:rsid w:val="005B6F1D"/>
    <w:rsid w:val="005B7868"/>
    <w:rsid w:val="005C11B3"/>
    <w:rsid w:val="005C1BC0"/>
    <w:rsid w:val="005C25C2"/>
    <w:rsid w:val="005C2CAB"/>
    <w:rsid w:val="005C2FBA"/>
    <w:rsid w:val="005C3432"/>
    <w:rsid w:val="005C3F8E"/>
    <w:rsid w:val="005C4452"/>
    <w:rsid w:val="005C532B"/>
    <w:rsid w:val="005C5818"/>
    <w:rsid w:val="005C5A45"/>
    <w:rsid w:val="005C5A98"/>
    <w:rsid w:val="005C5DFD"/>
    <w:rsid w:val="005C75D5"/>
    <w:rsid w:val="005C770A"/>
    <w:rsid w:val="005C7D3B"/>
    <w:rsid w:val="005C7E0F"/>
    <w:rsid w:val="005D0A92"/>
    <w:rsid w:val="005D0B34"/>
    <w:rsid w:val="005D1AEC"/>
    <w:rsid w:val="005D2BB5"/>
    <w:rsid w:val="005D3A40"/>
    <w:rsid w:val="005D3CE1"/>
    <w:rsid w:val="005D4964"/>
    <w:rsid w:val="005D4FEB"/>
    <w:rsid w:val="005D69B9"/>
    <w:rsid w:val="005D7DA8"/>
    <w:rsid w:val="005E10A5"/>
    <w:rsid w:val="005E41DF"/>
    <w:rsid w:val="005E455A"/>
    <w:rsid w:val="005E5931"/>
    <w:rsid w:val="005E713F"/>
    <w:rsid w:val="005E752C"/>
    <w:rsid w:val="005E78F3"/>
    <w:rsid w:val="005E7A61"/>
    <w:rsid w:val="005E7C64"/>
    <w:rsid w:val="005E7F0E"/>
    <w:rsid w:val="005F16F0"/>
    <w:rsid w:val="005F22EF"/>
    <w:rsid w:val="005F2836"/>
    <w:rsid w:val="005F2D98"/>
    <w:rsid w:val="005F3C98"/>
    <w:rsid w:val="005F40E3"/>
    <w:rsid w:val="005F50AE"/>
    <w:rsid w:val="005F543C"/>
    <w:rsid w:val="005F699A"/>
    <w:rsid w:val="005F7132"/>
    <w:rsid w:val="00600A1A"/>
    <w:rsid w:val="00600AC5"/>
    <w:rsid w:val="006011E4"/>
    <w:rsid w:val="00602FC1"/>
    <w:rsid w:val="00603B09"/>
    <w:rsid w:val="0060518D"/>
    <w:rsid w:val="00606446"/>
    <w:rsid w:val="0061084F"/>
    <w:rsid w:val="00610FD4"/>
    <w:rsid w:val="00611FAA"/>
    <w:rsid w:val="0061226F"/>
    <w:rsid w:val="00614111"/>
    <w:rsid w:val="0061541C"/>
    <w:rsid w:val="0061551D"/>
    <w:rsid w:val="006159C0"/>
    <w:rsid w:val="00616B98"/>
    <w:rsid w:val="006179D8"/>
    <w:rsid w:val="00617AD5"/>
    <w:rsid w:val="0062037E"/>
    <w:rsid w:val="0062045C"/>
    <w:rsid w:val="00620468"/>
    <w:rsid w:val="0062056E"/>
    <w:rsid w:val="0062352E"/>
    <w:rsid w:val="0062388C"/>
    <w:rsid w:val="00623C8C"/>
    <w:rsid w:val="00623EE0"/>
    <w:rsid w:val="006251D9"/>
    <w:rsid w:val="006253DE"/>
    <w:rsid w:val="00625C2E"/>
    <w:rsid w:val="0062638F"/>
    <w:rsid w:val="006276AF"/>
    <w:rsid w:val="00627732"/>
    <w:rsid w:val="006279BD"/>
    <w:rsid w:val="00630B63"/>
    <w:rsid w:val="00630FE2"/>
    <w:rsid w:val="006335AD"/>
    <w:rsid w:val="006407DF"/>
    <w:rsid w:val="00640BA0"/>
    <w:rsid w:val="00640D41"/>
    <w:rsid w:val="0064172F"/>
    <w:rsid w:val="00642382"/>
    <w:rsid w:val="0064254F"/>
    <w:rsid w:val="0064441F"/>
    <w:rsid w:val="00644A0C"/>
    <w:rsid w:val="00644A57"/>
    <w:rsid w:val="00644E1B"/>
    <w:rsid w:val="0064510A"/>
    <w:rsid w:val="00645470"/>
    <w:rsid w:val="00645821"/>
    <w:rsid w:val="00647459"/>
    <w:rsid w:val="00647570"/>
    <w:rsid w:val="0064794B"/>
    <w:rsid w:val="006479B6"/>
    <w:rsid w:val="00651035"/>
    <w:rsid w:val="00651464"/>
    <w:rsid w:val="00652F62"/>
    <w:rsid w:val="00653FC2"/>
    <w:rsid w:val="00654447"/>
    <w:rsid w:val="006549A6"/>
    <w:rsid w:val="00654D24"/>
    <w:rsid w:val="0065620A"/>
    <w:rsid w:val="0065631A"/>
    <w:rsid w:val="006571AA"/>
    <w:rsid w:val="00657326"/>
    <w:rsid w:val="00657E06"/>
    <w:rsid w:val="00657FD0"/>
    <w:rsid w:val="00662611"/>
    <w:rsid w:val="00662E9B"/>
    <w:rsid w:val="00662F2A"/>
    <w:rsid w:val="0066400B"/>
    <w:rsid w:val="006645C6"/>
    <w:rsid w:val="0066474D"/>
    <w:rsid w:val="00664D3A"/>
    <w:rsid w:val="00666429"/>
    <w:rsid w:val="00667014"/>
    <w:rsid w:val="00667249"/>
    <w:rsid w:val="006677A0"/>
    <w:rsid w:val="00670077"/>
    <w:rsid w:val="006705B7"/>
    <w:rsid w:val="006708C1"/>
    <w:rsid w:val="00670B9B"/>
    <w:rsid w:val="00671A0E"/>
    <w:rsid w:val="00673445"/>
    <w:rsid w:val="00674884"/>
    <w:rsid w:val="00675455"/>
    <w:rsid w:val="00675A01"/>
    <w:rsid w:val="006767BA"/>
    <w:rsid w:val="00680076"/>
    <w:rsid w:val="00680179"/>
    <w:rsid w:val="0068129F"/>
    <w:rsid w:val="00681818"/>
    <w:rsid w:val="0068276D"/>
    <w:rsid w:val="00683D7E"/>
    <w:rsid w:val="00683DA6"/>
    <w:rsid w:val="00684584"/>
    <w:rsid w:val="006846E2"/>
    <w:rsid w:val="00685034"/>
    <w:rsid w:val="00685585"/>
    <w:rsid w:val="0068577A"/>
    <w:rsid w:val="00685F1D"/>
    <w:rsid w:val="0068684F"/>
    <w:rsid w:val="00695012"/>
    <w:rsid w:val="00695BCD"/>
    <w:rsid w:val="006A0809"/>
    <w:rsid w:val="006A3568"/>
    <w:rsid w:val="006A37A8"/>
    <w:rsid w:val="006A3BA9"/>
    <w:rsid w:val="006A50D3"/>
    <w:rsid w:val="006A6E25"/>
    <w:rsid w:val="006B01FE"/>
    <w:rsid w:val="006B03E0"/>
    <w:rsid w:val="006B10A3"/>
    <w:rsid w:val="006B167F"/>
    <w:rsid w:val="006B1943"/>
    <w:rsid w:val="006B3605"/>
    <w:rsid w:val="006B3647"/>
    <w:rsid w:val="006B594D"/>
    <w:rsid w:val="006B6A79"/>
    <w:rsid w:val="006B6B21"/>
    <w:rsid w:val="006B7A77"/>
    <w:rsid w:val="006C044C"/>
    <w:rsid w:val="006C22A7"/>
    <w:rsid w:val="006C3640"/>
    <w:rsid w:val="006C3D82"/>
    <w:rsid w:val="006C45FB"/>
    <w:rsid w:val="006C52DB"/>
    <w:rsid w:val="006C5A5F"/>
    <w:rsid w:val="006C5B7D"/>
    <w:rsid w:val="006C7040"/>
    <w:rsid w:val="006C7133"/>
    <w:rsid w:val="006C71B5"/>
    <w:rsid w:val="006C7B76"/>
    <w:rsid w:val="006D55EC"/>
    <w:rsid w:val="006D5C96"/>
    <w:rsid w:val="006D5FA5"/>
    <w:rsid w:val="006D63A1"/>
    <w:rsid w:val="006D6A2E"/>
    <w:rsid w:val="006E0D14"/>
    <w:rsid w:val="006E134A"/>
    <w:rsid w:val="006E2FDE"/>
    <w:rsid w:val="006E55C7"/>
    <w:rsid w:val="006E6E62"/>
    <w:rsid w:val="006E768E"/>
    <w:rsid w:val="006F0633"/>
    <w:rsid w:val="006F0956"/>
    <w:rsid w:val="006F3485"/>
    <w:rsid w:val="006F3694"/>
    <w:rsid w:val="006F45CF"/>
    <w:rsid w:val="006F4745"/>
    <w:rsid w:val="006F4918"/>
    <w:rsid w:val="006F56EE"/>
    <w:rsid w:val="006F6676"/>
    <w:rsid w:val="006F6D46"/>
    <w:rsid w:val="006F6E43"/>
    <w:rsid w:val="00700241"/>
    <w:rsid w:val="007009E8"/>
    <w:rsid w:val="00700A84"/>
    <w:rsid w:val="00700F4B"/>
    <w:rsid w:val="00702043"/>
    <w:rsid w:val="00702E3D"/>
    <w:rsid w:val="007038A8"/>
    <w:rsid w:val="00704339"/>
    <w:rsid w:val="00704B1B"/>
    <w:rsid w:val="0070558E"/>
    <w:rsid w:val="00705A2E"/>
    <w:rsid w:val="007065F5"/>
    <w:rsid w:val="007066E4"/>
    <w:rsid w:val="007068FC"/>
    <w:rsid w:val="00707556"/>
    <w:rsid w:val="0070780C"/>
    <w:rsid w:val="00710186"/>
    <w:rsid w:val="007115A1"/>
    <w:rsid w:val="00712323"/>
    <w:rsid w:val="00712D81"/>
    <w:rsid w:val="00713820"/>
    <w:rsid w:val="0071529C"/>
    <w:rsid w:val="007166E4"/>
    <w:rsid w:val="0071705E"/>
    <w:rsid w:val="007208AD"/>
    <w:rsid w:val="007218BE"/>
    <w:rsid w:val="007237D0"/>
    <w:rsid w:val="0072411B"/>
    <w:rsid w:val="00724B5B"/>
    <w:rsid w:val="00724B67"/>
    <w:rsid w:val="00724B71"/>
    <w:rsid w:val="00725015"/>
    <w:rsid w:val="00725017"/>
    <w:rsid w:val="00725341"/>
    <w:rsid w:val="00730F18"/>
    <w:rsid w:val="0073108D"/>
    <w:rsid w:val="00731D02"/>
    <w:rsid w:val="00732490"/>
    <w:rsid w:val="007336BD"/>
    <w:rsid w:val="00734FA5"/>
    <w:rsid w:val="00740D82"/>
    <w:rsid w:val="00740F5F"/>
    <w:rsid w:val="00741044"/>
    <w:rsid w:val="00741B0A"/>
    <w:rsid w:val="00741B86"/>
    <w:rsid w:val="00742AB4"/>
    <w:rsid w:val="007433D0"/>
    <w:rsid w:val="0074380E"/>
    <w:rsid w:val="00743AF4"/>
    <w:rsid w:val="00743D10"/>
    <w:rsid w:val="00744177"/>
    <w:rsid w:val="007460FB"/>
    <w:rsid w:val="007464A6"/>
    <w:rsid w:val="00746A31"/>
    <w:rsid w:val="00751CCA"/>
    <w:rsid w:val="00751E4E"/>
    <w:rsid w:val="0075326B"/>
    <w:rsid w:val="00754A7F"/>
    <w:rsid w:val="00754EB8"/>
    <w:rsid w:val="0075529A"/>
    <w:rsid w:val="0075586F"/>
    <w:rsid w:val="00755DA8"/>
    <w:rsid w:val="007571E5"/>
    <w:rsid w:val="0075729D"/>
    <w:rsid w:val="00757E99"/>
    <w:rsid w:val="00757FB3"/>
    <w:rsid w:val="00760FA7"/>
    <w:rsid w:val="00761C6D"/>
    <w:rsid w:val="00762187"/>
    <w:rsid w:val="00762D27"/>
    <w:rsid w:val="007639B2"/>
    <w:rsid w:val="00764D51"/>
    <w:rsid w:val="007659EC"/>
    <w:rsid w:val="00766025"/>
    <w:rsid w:val="00770AD2"/>
    <w:rsid w:val="007720D3"/>
    <w:rsid w:val="007721F7"/>
    <w:rsid w:val="00773187"/>
    <w:rsid w:val="00774082"/>
    <w:rsid w:val="007767C5"/>
    <w:rsid w:val="00781030"/>
    <w:rsid w:val="00781E9D"/>
    <w:rsid w:val="007846A1"/>
    <w:rsid w:val="007847BD"/>
    <w:rsid w:val="007864BC"/>
    <w:rsid w:val="007870B8"/>
    <w:rsid w:val="00792056"/>
    <w:rsid w:val="0079247F"/>
    <w:rsid w:val="007936FB"/>
    <w:rsid w:val="00794A95"/>
    <w:rsid w:val="00795EF0"/>
    <w:rsid w:val="00796075"/>
    <w:rsid w:val="00796C88"/>
    <w:rsid w:val="00797EE7"/>
    <w:rsid w:val="007A09EF"/>
    <w:rsid w:val="007A1850"/>
    <w:rsid w:val="007A2364"/>
    <w:rsid w:val="007A3844"/>
    <w:rsid w:val="007A4486"/>
    <w:rsid w:val="007A5A49"/>
    <w:rsid w:val="007A5A65"/>
    <w:rsid w:val="007A5FAA"/>
    <w:rsid w:val="007A6955"/>
    <w:rsid w:val="007A702F"/>
    <w:rsid w:val="007A704F"/>
    <w:rsid w:val="007A7EA0"/>
    <w:rsid w:val="007A7ED5"/>
    <w:rsid w:val="007B0E4F"/>
    <w:rsid w:val="007B2CB3"/>
    <w:rsid w:val="007B30F9"/>
    <w:rsid w:val="007B43CC"/>
    <w:rsid w:val="007B43FB"/>
    <w:rsid w:val="007B4E20"/>
    <w:rsid w:val="007B5125"/>
    <w:rsid w:val="007B5492"/>
    <w:rsid w:val="007B69FC"/>
    <w:rsid w:val="007B7152"/>
    <w:rsid w:val="007C0121"/>
    <w:rsid w:val="007C3FE6"/>
    <w:rsid w:val="007C4ED0"/>
    <w:rsid w:val="007D0B37"/>
    <w:rsid w:val="007D0F73"/>
    <w:rsid w:val="007D268B"/>
    <w:rsid w:val="007D2988"/>
    <w:rsid w:val="007D41E5"/>
    <w:rsid w:val="007D5E6C"/>
    <w:rsid w:val="007E04C7"/>
    <w:rsid w:val="007E04DB"/>
    <w:rsid w:val="007E07ED"/>
    <w:rsid w:val="007E10D3"/>
    <w:rsid w:val="007E1263"/>
    <w:rsid w:val="007E1643"/>
    <w:rsid w:val="007E37A8"/>
    <w:rsid w:val="007E6039"/>
    <w:rsid w:val="007E66FD"/>
    <w:rsid w:val="007E6C59"/>
    <w:rsid w:val="007E74ED"/>
    <w:rsid w:val="007F021F"/>
    <w:rsid w:val="007F0666"/>
    <w:rsid w:val="007F1467"/>
    <w:rsid w:val="007F25AC"/>
    <w:rsid w:val="007F2BA8"/>
    <w:rsid w:val="007F2C39"/>
    <w:rsid w:val="007F4939"/>
    <w:rsid w:val="007F49C0"/>
    <w:rsid w:val="007F51A3"/>
    <w:rsid w:val="007F5B2E"/>
    <w:rsid w:val="007F7A6E"/>
    <w:rsid w:val="0080049D"/>
    <w:rsid w:val="008023B9"/>
    <w:rsid w:val="00802589"/>
    <w:rsid w:val="00803572"/>
    <w:rsid w:val="0080390E"/>
    <w:rsid w:val="00804200"/>
    <w:rsid w:val="008044E9"/>
    <w:rsid w:val="008045BB"/>
    <w:rsid w:val="00805AE7"/>
    <w:rsid w:val="008074D4"/>
    <w:rsid w:val="0080798C"/>
    <w:rsid w:val="00810BD0"/>
    <w:rsid w:val="00810ED8"/>
    <w:rsid w:val="008133E8"/>
    <w:rsid w:val="00813C87"/>
    <w:rsid w:val="00813CDB"/>
    <w:rsid w:val="008143DA"/>
    <w:rsid w:val="00814785"/>
    <w:rsid w:val="0081652A"/>
    <w:rsid w:val="00817EEC"/>
    <w:rsid w:val="008201B5"/>
    <w:rsid w:val="008204D4"/>
    <w:rsid w:val="0082176B"/>
    <w:rsid w:val="0082429B"/>
    <w:rsid w:val="00824CCD"/>
    <w:rsid w:val="00825691"/>
    <w:rsid w:val="00825D95"/>
    <w:rsid w:val="008266BC"/>
    <w:rsid w:val="00826D9E"/>
    <w:rsid w:val="00827CFA"/>
    <w:rsid w:val="008305AB"/>
    <w:rsid w:val="008305C6"/>
    <w:rsid w:val="00830961"/>
    <w:rsid w:val="00831123"/>
    <w:rsid w:val="00831E21"/>
    <w:rsid w:val="00832834"/>
    <w:rsid w:val="00832E66"/>
    <w:rsid w:val="00833B3F"/>
    <w:rsid w:val="00833D3A"/>
    <w:rsid w:val="0083421C"/>
    <w:rsid w:val="008359E3"/>
    <w:rsid w:val="00837773"/>
    <w:rsid w:val="00840308"/>
    <w:rsid w:val="008412C7"/>
    <w:rsid w:val="00841CCD"/>
    <w:rsid w:val="00844229"/>
    <w:rsid w:val="0084449E"/>
    <w:rsid w:val="00846012"/>
    <w:rsid w:val="0084679A"/>
    <w:rsid w:val="00846F48"/>
    <w:rsid w:val="00850691"/>
    <w:rsid w:val="008506A8"/>
    <w:rsid w:val="00850B7B"/>
    <w:rsid w:val="00850DD7"/>
    <w:rsid w:val="0085164C"/>
    <w:rsid w:val="008523D4"/>
    <w:rsid w:val="008531CB"/>
    <w:rsid w:val="0085330A"/>
    <w:rsid w:val="00853A31"/>
    <w:rsid w:val="00853FF5"/>
    <w:rsid w:val="00854220"/>
    <w:rsid w:val="00855525"/>
    <w:rsid w:val="00856AE4"/>
    <w:rsid w:val="00856BC8"/>
    <w:rsid w:val="008571DA"/>
    <w:rsid w:val="00860095"/>
    <w:rsid w:val="0086297B"/>
    <w:rsid w:val="0086331E"/>
    <w:rsid w:val="008646A8"/>
    <w:rsid w:val="008661E2"/>
    <w:rsid w:val="00866350"/>
    <w:rsid w:val="00866755"/>
    <w:rsid w:val="00866BD6"/>
    <w:rsid w:val="00867D71"/>
    <w:rsid w:val="00870B05"/>
    <w:rsid w:val="00871B11"/>
    <w:rsid w:val="00872928"/>
    <w:rsid w:val="00873AAB"/>
    <w:rsid w:val="0087405A"/>
    <w:rsid w:val="00874FF7"/>
    <w:rsid w:val="008765D9"/>
    <w:rsid w:val="00876937"/>
    <w:rsid w:val="0087708E"/>
    <w:rsid w:val="00880358"/>
    <w:rsid w:val="008813F8"/>
    <w:rsid w:val="00881922"/>
    <w:rsid w:val="00881F11"/>
    <w:rsid w:val="00882497"/>
    <w:rsid w:val="0088342D"/>
    <w:rsid w:val="008849D9"/>
    <w:rsid w:val="00884DB4"/>
    <w:rsid w:val="00886530"/>
    <w:rsid w:val="008870ED"/>
    <w:rsid w:val="008871A0"/>
    <w:rsid w:val="00887ACE"/>
    <w:rsid w:val="00887C9E"/>
    <w:rsid w:val="00890A30"/>
    <w:rsid w:val="00890E29"/>
    <w:rsid w:val="00891646"/>
    <w:rsid w:val="00891B63"/>
    <w:rsid w:val="00892611"/>
    <w:rsid w:val="00894EA6"/>
    <w:rsid w:val="00895187"/>
    <w:rsid w:val="00895546"/>
    <w:rsid w:val="0089578D"/>
    <w:rsid w:val="008977CB"/>
    <w:rsid w:val="008A0AD7"/>
    <w:rsid w:val="008A11A1"/>
    <w:rsid w:val="008A33BE"/>
    <w:rsid w:val="008A569D"/>
    <w:rsid w:val="008A6141"/>
    <w:rsid w:val="008A7A4F"/>
    <w:rsid w:val="008B07B9"/>
    <w:rsid w:val="008B0853"/>
    <w:rsid w:val="008B0B74"/>
    <w:rsid w:val="008B1A8B"/>
    <w:rsid w:val="008B2927"/>
    <w:rsid w:val="008B381F"/>
    <w:rsid w:val="008B484A"/>
    <w:rsid w:val="008B4DDF"/>
    <w:rsid w:val="008B6E65"/>
    <w:rsid w:val="008B72F1"/>
    <w:rsid w:val="008B75B3"/>
    <w:rsid w:val="008C032F"/>
    <w:rsid w:val="008C1105"/>
    <w:rsid w:val="008C1E7C"/>
    <w:rsid w:val="008C3D17"/>
    <w:rsid w:val="008C4F5C"/>
    <w:rsid w:val="008D02E0"/>
    <w:rsid w:val="008D11D3"/>
    <w:rsid w:val="008D149A"/>
    <w:rsid w:val="008D1524"/>
    <w:rsid w:val="008D362C"/>
    <w:rsid w:val="008D49CC"/>
    <w:rsid w:val="008D6B50"/>
    <w:rsid w:val="008E1295"/>
    <w:rsid w:val="008E1405"/>
    <w:rsid w:val="008E15F5"/>
    <w:rsid w:val="008E1A54"/>
    <w:rsid w:val="008E26E3"/>
    <w:rsid w:val="008E3302"/>
    <w:rsid w:val="008E4392"/>
    <w:rsid w:val="008E5E1A"/>
    <w:rsid w:val="008E68E2"/>
    <w:rsid w:val="008E7505"/>
    <w:rsid w:val="008E75CA"/>
    <w:rsid w:val="008F0130"/>
    <w:rsid w:val="008F2927"/>
    <w:rsid w:val="008F334D"/>
    <w:rsid w:val="008F3573"/>
    <w:rsid w:val="008F35F3"/>
    <w:rsid w:val="008F45C3"/>
    <w:rsid w:val="008F6C76"/>
    <w:rsid w:val="008F6E94"/>
    <w:rsid w:val="008F74E3"/>
    <w:rsid w:val="008F7790"/>
    <w:rsid w:val="008F78AA"/>
    <w:rsid w:val="00900EF4"/>
    <w:rsid w:val="009011CA"/>
    <w:rsid w:val="00904156"/>
    <w:rsid w:val="00905FB5"/>
    <w:rsid w:val="009061FE"/>
    <w:rsid w:val="009069C6"/>
    <w:rsid w:val="00906B67"/>
    <w:rsid w:val="00910EE9"/>
    <w:rsid w:val="00911E3C"/>
    <w:rsid w:val="00912356"/>
    <w:rsid w:val="009127AA"/>
    <w:rsid w:val="00912F00"/>
    <w:rsid w:val="0091478C"/>
    <w:rsid w:val="00914A9B"/>
    <w:rsid w:val="0091510C"/>
    <w:rsid w:val="009155BF"/>
    <w:rsid w:val="00916302"/>
    <w:rsid w:val="00917DA4"/>
    <w:rsid w:val="0092080B"/>
    <w:rsid w:val="00921D19"/>
    <w:rsid w:val="00921ED2"/>
    <w:rsid w:val="00923205"/>
    <w:rsid w:val="00923382"/>
    <w:rsid w:val="009233B9"/>
    <w:rsid w:val="00923E56"/>
    <w:rsid w:val="00923FAB"/>
    <w:rsid w:val="009251B5"/>
    <w:rsid w:val="009258AA"/>
    <w:rsid w:val="00927386"/>
    <w:rsid w:val="009278B3"/>
    <w:rsid w:val="00927A0A"/>
    <w:rsid w:val="00930CB3"/>
    <w:rsid w:val="009324FF"/>
    <w:rsid w:val="00933A40"/>
    <w:rsid w:val="009348BE"/>
    <w:rsid w:val="0093508F"/>
    <w:rsid w:val="00935101"/>
    <w:rsid w:val="009357A7"/>
    <w:rsid w:val="00935A00"/>
    <w:rsid w:val="00935D51"/>
    <w:rsid w:val="00940050"/>
    <w:rsid w:val="009405EF"/>
    <w:rsid w:val="00940DAB"/>
    <w:rsid w:val="00942C13"/>
    <w:rsid w:val="009430DC"/>
    <w:rsid w:val="0094329A"/>
    <w:rsid w:val="0094381F"/>
    <w:rsid w:val="0094382B"/>
    <w:rsid w:val="00943C87"/>
    <w:rsid w:val="0094599F"/>
    <w:rsid w:val="009465AF"/>
    <w:rsid w:val="0094787C"/>
    <w:rsid w:val="00947CD9"/>
    <w:rsid w:val="009503B1"/>
    <w:rsid w:val="00950436"/>
    <w:rsid w:val="00952CF0"/>
    <w:rsid w:val="00952F20"/>
    <w:rsid w:val="00953BA2"/>
    <w:rsid w:val="00954414"/>
    <w:rsid w:val="00954769"/>
    <w:rsid w:val="009547E9"/>
    <w:rsid w:val="009571E8"/>
    <w:rsid w:val="00960544"/>
    <w:rsid w:val="0096227C"/>
    <w:rsid w:val="00962630"/>
    <w:rsid w:val="00962A0C"/>
    <w:rsid w:val="009637B4"/>
    <w:rsid w:val="00966018"/>
    <w:rsid w:val="009665CD"/>
    <w:rsid w:val="00972015"/>
    <w:rsid w:val="009726D3"/>
    <w:rsid w:val="009745F3"/>
    <w:rsid w:val="009749E8"/>
    <w:rsid w:val="00974C3D"/>
    <w:rsid w:val="00981AD4"/>
    <w:rsid w:val="009827B6"/>
    <w:rsid w:val="00982F8C"/>
    <w:rsid w:val="0098512A"/>
    <w:rsid w:val="00985255"/>
    <w:rsid w:val="0098639F"/>
    <w:rsid w:val="009863EC"/>
    <w:rsid w:val="009874C1"/>
    <w:rsid w:val="00987637"/>
    <w:rsid w:val="0099008B"/>
    <w:rsid w:val="00991247"/>
    <w:rsid w:val="00992374"/>
    <w:rsid w:val="009938D1"/>
    <w:rsid w:val="00994350"/>
    <w:rsid w:val="00995018"/>
    <w:rsid w:val="0099541C"/>
    <w:rsid w:val="009956AF"/>
    <w:rsid w:val="00996F4F"/>
    <w:rsid w:val="0099756B"/>
    <w:rsid w:val="009A1BA2"/>
    <w:rsid w:val="009A2FA6"/>
    <w:rsid w:val="009A36B6"/>
    <w:rsid w:val="009A419F"/>
    <w:rsid w:val="009A443B"/>
    <w:rsid w:val="009A57D6"/>
    <w:rsid w:val="009A5DB2"/>
    <w:rsid w:val="009A64D4"/>
    <w:rsid w:val="009A743B"/>
    <w:rsid w:val="009A7C9B"/>
    <w:rsid w:val="009A7F20"/>
    <w:rsid w:val="009B07CD"/>
    <w:rsid w:val="009B07D1"/>
    <w:rsid w:val="009B08E5"/>
    <w:rsid w:val="009B2278"/>
    <w:rsid w:val="009B25CD"/>
    <w:rsid w:val="009B306A"/>
    <w:rsid w:val="009B314C"/>
    <w:rsid w:val="009B43EB"/>
    <w:rsid w:val="009B5208"/>
    <w:rsid w:val="009B5A09"/>
    <w:rsid w:val="009B6C1F"/>
    <w:rsid w:val="009B7AE6"/>
    <w:rsid w:val="009C0A2E"/>
    <w:rsid w:val="009C1C3E"/>
    <w:rsid w:val="009C1F88"/>
    <w:rsid w:val="009C320B"/>
    <w:rsid w:val="009C3E1E"/>
    <w:rsid w:val="009C40DE"/>
    <w:rsid w:val="009C4554"/>
    <w:rsid w:val="009C45D6"/>
    <w:rsid w:val="009C4883"/>
    <w:rsid w:val="009C54BA"/>
    <w:rsid w:val="009C5930"/>
    <w:rsid w:val="009C68AC"/>
    <w:rsid w:val="009C69C8"/>
    <w:rsid w:val="009C7702"/>
    <w:rsid w:val="009C78F0"/>
    <w:rsid w:val="009C7A57"/>
    <w:rsid w:val="009C7FEF"/>
    <w:rsid w:val="009D0071"/>
    <w:rsid w:val="009D1634"/>
    <w:rsid w:val="009D1D71"/>
    <w:rsid w:val="009D545F"/>
    <w:rsid w:val="009D5658"/>
    <w:rsid w:val="009D5A6F"/>
    <w:rsid w:val="009D5A8E"/>
    <w:rsid w:val="009D65DF"/>
    <w:rsid w:val="009D68B8"/>
    <w:rsid w:val="009D6EF4"/>
    <w:rsid w:val="009D7765"/>
    <w:rsid w:val="009D7C15"/>
    <w:rsid w:val="009E0023"/>
    <w:rsid w:val="009E1E88"/>
    <w:rsid w:val="009E2DC7"/>
    <w:rsid w:val="009E300B"/>
    <w:rsid w:val="009E37A2"/>
    <w:rsid w:val="009E425A"/>
    <w:rsid w:val="009E45A3"/>
    <w:rsid w:val="009E47A4"/>
    <w:rsid w:val="009E5695"/>
    <w:rsid w:val="009E6FE4"/>
    <w:rsid w:val="009E72D5"/>
    <w:rsid w:val="009E7A1E"/>
    <w:rsid w:val="009F03F8"/>
    <w:rsid w:val="009F053B"/>
    <w:rsid w:val="009F0D99"/>
    <w:rsid w:val="009F0FA2"/>
    <w:rsid w:val="009F13EA"/>
    <w:rsid w:val="009F1702"/>
    <w:rsid w:val="009F23C6"/>
    <w:rsid w:val="009F25B1"/>
    <w:rsid w:val="009F3816"/>
    <w:rsid w:val="009F3B06"/>
    <w:rsid w:val="009F415C"/>
    <w:rsid w:val="009F510B"/>
    <w:rsid w:val="009F69B7"/>
    <w:rsid w:val="009F6B45"/>
    <w:rsid w:val="009F6D72"/>
    <w:rsid w:val="009F75C7"/>
    <w:rsid w:val="009F7968"/>
    <w:rsid w:val="009F7E79"/>
    <w:rsid w:val="00A000C6"/>
    <w:rsid w:val="00A000D4"/>
    <w:rsid w:val="00A00581"/>
    <w:rsid w:val="00A02F5C"/>
    <w:rsid w:val="00A03307"/>
    <w:rsid w:val="00A037A1"/>
    <w:rsid w:val="00A03DDF"/>
    <w:rsid w:val="00A03E2D"/>
    <w:rsid w:val="00A03E76"/>
    <w:rsid w:val="00A04600"/>
    <w:rsid w:val="00A04AD9"/>
    <w:rsid w:val="00A04E2A"/>
    <w:rsid w:val="00A05168"/>
    <w:rsid w:val="00A052C6"/>
    <w:rsid w:val="00A0612A"/>
    <w:rsid w:val="00A063CB"/>
    <w:rsid w:val="00A06E1D"/>
    <w:rsid w:val="00A10036"/>
    <w:rsid w:val="00A10176"/>
    <w:rsid w:val="00A11348"/>
    <w:rsid w:val="00A12F6A"/>
    <w:rsid w:val="00A1490C"/>
    <w:rsid w:val="00A15388"/>
    <w:rsid w:val="00A20640"/>
    <w:rsid w:val="00A20CF3"/>
    <w:rsid w:val="00A2129C"/>
    <w:rsid w:val="00A24DBE"/>
    <w:rsid w:val="00A25F28"/>
    <w:rsid w:val="00A27911"/>
    <w:rsid w:val="00A30D5A"/>
    <w:rsid w:val="00A31332"/>
    <w:rsid w:val="00A313DF"/>
    <w:rsid w:val="00A31897"/>
    <w:rsid w:val="00A32744"/>
    <w:rsid w:val="00A34266"/>
    <w:rsid w:val="00A34360"/>
    <w:rsid w:val="00A348AD"/>
    <w:rsid w:val="00A3504F"/>
    <w:rsid w:val="00A35136"/>
    <w:rsid w:val="00A3537E"/>
    <w:rsid w:val="00A355CB"/>
    <w:rsid w:val="00A364E7"/>
    <w:rsid w:val="00A36FF0"/>
    <w:rsid w:val="00A3786C"/>
    <w:rsid w:val="00A37C81"/>
    <w:rsid w:val="00A4087B"/>
    <w:rsid w:val="00A40B94"/>
    <w:rsid w:val="00A418E2"/>
    <w:rsid w:val="00A41E56"/>
    <w:rsid w:val="00A43052"/>
    <w:rsid w:val="00A4577F"/>
    <w:rsid w:val="00A4591A"/>
    <w:rsid w:val="00A45F4C"/>
    <w:rsid w:val="00A46329"/>
    <w:rsid w:val="00A47419"/>
    <w:rsid w:val="00A4762E"/>
    <w:rsid w:val="00A47CB5"/>
    <w:rsid w:val="00A505FE"/>
    <w:rsid w:val="00A51279"/>
    <w:rsid w:val="00A51A07"/>
    <w:rsid w:val="00A52CDA"/>
    <w:rsid w:val="00A5349D"/>
    <w:rsid w:val="00A53C52"/>
    <w:rsid w:val="00A5407E"/>
    <w:rsid w:val="00A54330"/>
    <w:rsid w:val="00A554AC"/>
    <w:rsid w:val="00A55C97"/>
    <w:rsid w:val="00A5654B"/>
    <w:rsid w:val="00A566B2"/>
    <w:rsid w:val="00A57CE9"/>
    <w:rsid w:val="00A60419"/>
    <w:rsid w:val="00A607C4"/>
    <w:rsid w:val="00A61A81"/>
    <w:rsid w:val="00A622AB"/>
    <w:rsid w:val="00A632CD"/>
    <w:rsid w:val="00A63835"/>
    <w:rsid w:val="00A6473C"/>
    <w:rsid w:val="00A66569"/>
    <w:rsid w:val="00A70FB7"/>
    <w:rsid w:val="00A71039"/>
    <w:rsid w:val="00A711D4"/>
    <w:rsid w:val="00A716A2"/>
    <w:rsid w:val="00A71E83"/>
    <w:rsid w:val="00A72167"/>
    <w:rsid w:val="00A72BA5"/>
    <w:rsid w:val="00A72D7D"/>
    <w:rsid w:val="00A735DD"/>
    <w:rsid w:val="00A75CCE"/>
    <w:rsid w:val="00A76D0E"/>
    <w:rsid w:val="00A80615"/>
    <w:rsid w:val="00A81052"/>
    <w:rsid w:val="00A81096"/>
    <w:rsid w:val="00A81448"/>
    <w:rsid w:val="00A84290"/>
    <w:rsid w:val="00A8525B"/>
    <w:rsid w:val="00A85679"/>
    <w:rsid w:val="00A85941"/>
    <w:rsid w:val="00A87462"/>
    <w:rsid w:val="00A877F7"/>
    <w:rsid w:val="00A90D7B"/>
    <w:rsid w:val="00A92D88"/>
    <w:rsid w:val="00A93325"/>
    <w:rsid w:val="00A93A92"/>
    <w:rsid w:val="00A9418C"/>
    <w:rsid w:val="00A95471"/>
    <w:rsid w:val="00A96749"/>
    <w:rsid w:val="00A96B59"/>
    <w:rsid w:val="00AA1491"/>
    <w:rsid w:val="00AA2B11"/>
    <w:rsid w:val="00AA2F2E"/>
    <w:rsid w:val="00AA3C39"/>
    <w:rsid w:val="00AA62BD"/>
    <w:rsid w:val="00AA72CF"/>
    <w:rsid w:val="00AB1C44"/>
    <w:rsid w:val="00AB2B0A"/>
    <w:rsid w:val="00AB3693"/>
    <w:rsid w:val="00AB3D5A"/>
    <w:rsid w:val="00AB3E4D"/>
    <w:rsid w:val="00AB3FB5"/>
    <w:rsid w:val="00AB4762"/>
    <w:rsid w:val="00AB4838"/>
    <w:rsid w:val="00AB493C"/>
    <w:rsid w:val="00AB5869"/>
    <w:rsid w:val="00AB774B"/>
    <w:rsid w:val="00AC0D64"/>
    <w:rsid w:val="00AC10EB"/>
    <w:rsid w:val="00AC2B16"/>
    <w:rsid w:val="00AC3F82"/>
    <w:rsid w:val="00AC474A"/>
    <w:rsid w:val="00AC58B2"/>
    <w:rsid w:val="00AC7BFC"/>
    <w:rsid w:val="00AD034A"/>
    <w:rsid w:val="00AD0A5F"/>
    <w:rsid w:val="00AD1E1D"/>
    <w:rsid w:val="00AD3A1C"/>
    <w:rsid w:val="00AD4B4D"/>
    <w:rsid w:val="00AD5610"/>
    <w:rsid w:val="00AD5D66"/>
    <w:rsid w:val="00AD6903"/>
    <w:rsid w:val="00AD6912"/>
    <w:rsid w:val="00AD6D4A"/>
    <w:rsid w:val="00AD7BB1"/>
    <w:rsid w:val="00AD7E12"/>
    <w:rsid w:val="00AD7EE4"/>
    <w:rsid w:val="00AE0427"/>
    <w:rsid w:val="00AE0690"/>
    <w:rsid w:val="00AE074E"/>
    <w:rsid w:val="00AE0F5C"/>
    <w:rsid w:val="00AE12F5"/>
    <w:rsid w:val="00AE1BFB"/>
    <w:rsid w:val="00AE234A"/>
    <w:rsid w:val="00AE2A2C"/>
    <w:rsid w:val="00AE2B1F"/>
    <w:rsid w:val="00AE2EE5"/>
    <w:rsid w:val="00AE3128"/>
    <w:rsid w:val="00AE47D7"/>
    <w:rsid w:val="00AE55C9"/>
    <w:rsid w:val="00AE58F9"/>
    <w:rsid w:val="00AE6DEE"/>
    <w:rsid w:val="00AF2CF7"/>
    <w:rsid w:val="00AF4ED3"/>
    <w:rsid w:val="00AF5AA4"/>
    <w:rsid w:val="00AF6B4F"/>
    <w:rsid w:val="00B011B2"/>
    <w:rsid w:val="00B01E98"/>
    <w:rsid w:val="00B01ED6"/>
    <w:rsid w:val="00B036D2"/>
    <w:rsid w:val="00B039D1"/>
    <w:rsid w:val="00B04717"/>
    <w:rsid w:val="00B05A0B"/>
    <w:rsid w:val="00B05A6A"/>
    <w:rsid w:val="00B06379"/>
    <w:rsid w:val="00B103CA"/>
    <w:rsid w:val="00B10D87"/>
    <w:rsid w:val="00B12517"/>
    <w:rsid w:val="00B12F88"/>
    <w:rsid w:val="00B137EE"/>
    <w:rsid w:val="00B139E9"/>
    <w:rsid w:val="00B13BE4"/>
    <w:rsid w:val="00B1525A"/>
    <w:rsid w:val="00B157CC"/>
    <w:rsid w:val="00B15C54"/>
    <w:rsid w:val="00B16E16"/>
    <w:rsid w:val="00B2034F"/>
    <w:rsid w:val="00B23134"/>
    <w:rsid w:val="00B23206"/>
    <w:rsid w:val="00B2490F"/>
    <w:rsid w:val="00B26D11"/>
    <w:rsid w:val="00B27F82"/>
    <w:rsid w:val="00B3152A"/>
    <w:rsid w:val="00B31E93"/>
    <w:rsid w:val="00B32590"/>
    <w:rsid w:val="00B33386"/>
    <w:rsid w:val="00B33C46"/>
    <w:rsid w:val="00B34AAD"/>
    <w:rsid w:val="00B34CB5"/>
    <w:rsid w:val="00B35E09"/>
    <w:rsid w:val="00B36C8F"/>
    <w:rsid w:val="00B42DF7"/>
    <w:rsid w:val="00B43481"/>
    <w:rsid w:val="00B43F6A"/>
    <w:rsid w:val="00B449EC"/>
    <w:rsid w:val="00B4675C"/>
    <w:rsid w:val="00B47145"/>
    <w:rsid w:val="00B47F3A"/>
    <w:rsid w:val="00B50096"/>
    <w:rsid w:val="00B508DF"/>
    <w:rsid w:val="00B51C68"/>
    <w:rsid w:val="00B534DD"/>
    <w:rsid w:val="00B53D25"/>
    <w:rsid w:val="00B553A7"/>
    <w:rsid w:val="00B55900"/>
    <w:rsid w:val="00B56963"/>
    <w:rsid w:val="00B607C4"/>
    <w:rsid w:val="00B61639"/>
    <w:rsid w:val="00B6242C"/>
    <w:rsid w:val="00B64762"/>
    <w:rsid w:val="00B66E68"/>
    <w:rsid w:val="00B67255"/>
    <w:rsid w:val="00B71471"/>
    <w:rsid w:val="00B7205C"/>
    <w:rsid w:val="00B7246F"/>
    <w:rsid w:val="00B72F01"/>
    <w:rsid w:val="00B7464F"/>
    <w:rsid w:val="00B74F3F"/>
    <w:rsid w:val="00B75C3F"/>
    <w:rsid w:val="00B7786C"/>
    <w:rsid w:val="00B80CB9"/>
    <w:rsid w:val="00B82EA3"/>
    <w:rsid w:val="00B83125"/>
    <w:rsid w:val="00B8456D"/>
    <w:rsid w:val="00B856CC"/>
    <w:rsid w:val="00B85835"/>
    <w:rsid w:val="00B85848"/>
    <w:rsid w:val="00B86266"/>
    <w:rsid w:val="00B86A83"/>
    <w:rsid w:val="00B87F34"/>
    <w:rsid w:val="00B90489"/>
    <w:rsid w:val="00B91DFD"/>
    <w:rsid w:val="00B920E6"/>
    <w:rsid w:val="00B924BD"/>
    <w:rsid w:val="00B94935"/>
    <w:rsid w:val="00B94DEA"/>
    <w:rsid w:val="00B9503D"/>
    <w:rsid w:val="00B953C5"/>
    <w:rsid w:val="00B9567F"/>
    <w:rsid w:val="00B95726"/>
    <w:rsid w:val="00B95A81"/>
    <w:rsid w:val="00B9692E"/>
    <w:rsid w:val="00B9721F"/>
    <w:rsid w:val="00B9744D"/>
    <w:rsid w:val="00B979D3"/>
    <w:rsid w:val="00BA03DE"/>
    <w:rsid w:val="00BA0BB2"/>
    <w:rsid w:val="00BA19AD"/>
    <w:rsid w:val="00BA1AA6"/>
    <w:rsid w:val="00BA1D7C"/>
    <w:rsid w:val="00BA283B"/>
    <w:rsid w:val="00BA2B8B"/>
    <w:rsid w:val="00BA2E1B"/>
    <w:rsid w:val="00BA2FBE"/>
    <w:rsid w:val="00BA34FE"/>
    <w:rsid w:val="00BA4A52"/>
    <w:rsid w:val="00BA4BC6"/>
    <w:rsid w:val="00BA60E0"/>
    <w:rsid w:val="00BA6604"/>
    <w:rsid w:val="00BA69D4"/>
    <w:rsid w:val="00BB0EFC"/>
    <w:rsid w:val="00BB0FBD"/>
    <w:rsid w:val="00BB1639"/>
    <w:rsid w:val="00BB195A"/>
    <w:rsid w:val="00BB23DE"/>
    <w:rsid w:val="00BB2DBB"/>
    <w:rsid w:val="00BB35E5"/>
    <w:rsid w:val="00BB43C8"/>
    <w:rsid w:val="00BB4ABD"/>
    <w:rsid w:val="00BC0B7F"/>
    <w:rsid w:val="00BC1098"/>
    <w:rsid w:val="00BC22FE"/>
    <w:rsid w:val="00BC28B2"/>
    <w:rsid w:val="00BC3A07"/>
    <w:rsid w:val="00BC3CBE"/>
    <w:rsid w:val="00BC44B8"/>
    <w:rsid w:val="00BC5659"/>
    <w:rsid w:val="00BC56AB"/>
    <w:rsid w:val="00BC6F5E"/>
    <w:rsid w:val="00BD0EAA"/>
    <w:rsid w:val="00BD1359"/>
    <w:rsid w:val="00BD17B6"/>
    <w:rsid w:val="00BD2005"/>
    <w:rsid w:val="00BD3474"/>
    <w:rsid w:val="00BD4464"/>
    <w:rsid w:val="00BD4501"/>
    <w:rsid w:val="00BD4D52"/>
    <w:rsid w:val="00BD68E0"/>
    <w:rsid w:val="00BE0F59"/>
    <w:rsid w:val="00BE105D"/>
    <w:rsid w:val="00BE5096"/>
    <w:rsid w:val="00BE5534"/>
    <w:rsid w:val="00BE67EF"/>
    <w:rsid w:val="00BE7EEC"/>
    <w:rsid w:val="00BE7FA5"/>
    <w:rsid w:val="00BF00A1"/>
    <w:rsid w:val="00BF0285"/>
    <w:rsid w:val="00BF0EBA"/>
    <w:rsid w:val="00BF15ED"/>
    <w:rsid w:val="00BF1A5A"/>
    <w:rsid w:val="00BF1C8E"/>
    <w:rsid w:val="00BF1E8D"/>
    <w:rsid w:val="00BF2140"/>
    <w:rsid w:val="00BF3CD0"/>
    <w:rsid w:val="00BF4CA6"/>
    <w:rsid w:val="00BF52C9"/>
    <w:rsid w:val="00BF553D"/>
    <w:rsid w:val="00BF7EE5"/>
    <w:rsid w:val="00C00CBC"/>
    <w:rsid w:val="00C00E6B"/>
    <w:rsid w:val="00C00EF2"/>
    <w:rsid w:val="00C01888"/>
    <w:rsid w:val="00C027F8"/>
    <w:rsid w:val="00C02AC0"/>
    <w:rsid w:val="00C04387"/>
    <w:rsid w:val="00C04963"/>
    <w:rsid w:val="00C05188"/>
    <w:rsid w:val="00C06A3D"/>
    <w:rsid w:val="00C10BB2"/>
    <w:rsid w:val="00C10E51"/>
    <w:rsid w:val="00C122B4"/>
    <w:rsid w:val="00C1444E"/>
    <w:rsid w:val="00C1541B"/>
    <w:rsid w:val="00C15E76"/>
    <w:rsid w:val="00C164EC"/>
    <w:rsid w:val="00C17CAE"/>
    <w:rsid w:val="00C20171"/>
    <w:rsid w:val="00C24496"/>
    <w:rsid w:val="00C24650"/>
    <w:rsid w:val="00C25DA4"/>
    <w:rsid w:val="00C25F8A"/>
    <w:rsid w:val="00C30648"/>
    <w:rsid w:val="00C3080B"/>
    <w:rsid w:val="00C30AEC"/>
    <w:rsid w:val="00C319D8"/>
    <w:rsid w:val="00C31FE4"/>
    <w:rsid w:val="00C32C22"/>
    <w:rsid w:val="00C33015"/>
    <w:rsid w:val="00C33E40"/>
    <w:rsid w:val="00C34EBD"/>
    <w:rsid w:val="00C34EE0"/>
    <w:rsid w:val="00C358A9"/>
    <w:rsid w:val="00C3595E"/>
    <w:rsid w:val="00C3613B"/>
    <w:rsid w:val="00C3706B"/>
    <w:rsid w:val="00C4142C"/>
    <w:rsid w:val="00C415D8"/>
    <w:rsid w:val="00C41EE8"/>
    <w:rsid w:val="00C42961"/>
    <w:rsid w:val="00C432F3"/>
    <w:rsid w:val="00C4369F"/>
    <w:rsid w:val="00C47453"/>
    <w:rsid w:val="00C478F3"/>
    <w:rsid w:val="00C50078"/>
    <w:rsid w:val="00C502C8"/>
    <w:rsid w:val="00C503BA"/>
    <w:rsid w:val="00C51EB0"/>
    <w:rsid w:val="00C5226E"/>
    <w:rsid w:val="00C540D6"/>
    <w:rsid w:val="00C55804"/>
    <w:rsid w:val="00C562F8"/>
    <w:rsid w:val="00C576DC"/>
    <w:rsid w:val="00C57785"/>
    <w:rsid w:val="00C57A7D"/>
    <w:rsid w:val="00C6026C"/>
    <w:rsid w:val="00C615ED"/>
    <w:rsid w:val="00C61C5D"/>
    <w:rsid w:val="00C62CC4"/>
    <w:rsid w:val="00C62D91"/>
    <w:rsid w:val="00C634E6"/>
    <w:rsid w:val="00C63F3C"/>
    <w:rsid w:val="00C6459E"/>
    <w:rsid w:val="00C671EB"/>
    <w:rsid w:val="00C672C3"/>
    <w:rsid w:val="00C67928"/>
    <w:rsid w:val="00C70F7E"/>
    <w:rsid w:val="00C7129B"/>
    <w:rsid w:val="00C71827"/>
    <w:rsid w:val="00C72A94"/>
    <w:rsid w:val="00C74773"/>
    <w:rsid w:val="00C75CC7"/>
    <w:rsid w:val="00C76E87"/>
    <w:rsid w:val="00C77378"/>
    <w:rsid w:val="00C802F7"/>
    <w:rsid w:val="00C8069F"/>
    <w:rsid w:val="00C808F3"/>
    <w:rsid w:val="00C81114"/>
    <w:rsid w:val="00C819C5"/>
    <w:rsid w:val="00C8276F"/>
    <w:rsid w:val="00C82EFB"/>
    <w:rsid w:val="00C82FC0"/>
    <w:rsid w:val="00C83B8D"/>
    <w:rsid w:val="00C840DA"/>
    <w:rsid w:val="00C87AB2"/>
    <w:rsid w:val="00C90F72"/>
    <w:rsid w:val="00C91BAE"/>
    <w:rsid w:val="00C935B0"/>
    <w:rsid w:val="00C9392C"/>
    <w:rsid w:val="00C93B95"/>
    <w:rsid w:val="00C95B53"/>
    <w:rsid w:val="00CA09EC"/>
    <w:rsid w:val="00CA2AED"/>
    <w:rsid w:val="00CA3DC4"/>
    <w:rsid w:val="00CA6218"/>
    <w:rsid w:val="00CA62F0"/>
    <w:rsid w:val="00CA6978"/>
    <w:rsid w:val="00CA6E81"/>
    <w:rsid w:val="00CA70AA"/>
    <w:rsid w:val="00CA74C9"/>
    <w:rsid w:val="00CA78E6"/>
    <w:rsid w:val="00CA7EFF"/>
    <w:rsid w:val="00CB0413"/>
    <w:rsid w:val="00CB0A1F"/>
    <w:rsid w:val="00CB29F4"/>
    <w:rsid w:val="00CB328C"/>
    <w:rsid w:val="00CB396B"/>
    <w:rsid w:val="00CB3972"/>
    <w:rsid w:val="00CB42AB"/>
    <w:rsid w:val="00CB435E"/>
    <w:rsid w:val="00CB4BCE"/>
    <w:rsid w:val="00CB56BD"/>
    <w:rsid w:val="00CB5AA6"/>
    <w:rsid w:val="00CB5B06"/>
    <w:rsid w:val="00CB7089"/>
    <w:rsid w:val="00CB776A"/>
    <w:rsid w:val="00CC0110"/>
    <w:rsid w:val="00CC2879"/>
    <w:rsid w:val="00CC32BF"/>
    <w:rsid w:val="00CC3480"/>
    <w:rsid w:val="00CC4150"/>
    <w:rsid w:val="00CC58FE"/>
    <w:rsid w:val="00CD03D3"/>
    <w:rsid w:val="00CD07B1"/>
    <w:rsid w:val="00CD0C1F"/>
    <w:rsid w:val="00CD106E"/>
    <w:rsid w:val="00CD1B10"/>
    <w:rsid w:val="00CD2EC5"/>
    <w:rsid w:val="00CD5810"/>
    <w:rsid w:val="00CD760E"/>
    <w:rsid w:val="00CE2D51"/>
    <w:rsid w:val="00CE4332"/>
    <w:rsid w:val="00CE4DA8"/>
    <w:rsid w:val="00CE59CB"/>
    <w:rsid w:val="00CE5B44"/>
    <w:rsid w:val="00CE5DF1"/>
    <w:rsid w:val="00CE6D98"/>
    <w:rsid w:val="00CE76CC"/>
    <w:rsid w:val="00CE7EA8"/>
    <w:rsid w:val="00CF1083"/>
    <w:rsid w:val="00CF1BAE"/>
    <w:rsid w:val="00CF4457"/>
    <w:rsid w:val="00CF7269"/>
    <w:rsid w:val="00CF72F5"/>
    <w:rsid w:val="00CF75F4"/>
    <w:rsid w:val="00CF7E9A"/>
    <w:rsid w:val="00D0056A"/>
    <w:rsid w:val="00D0190C"/>
    <w:rsid w:val="00D02616"/>
    <w:rsid w:val="00D03E28"/>
    <w:rsid w:val="00D044C3"/>
    <w:rsid w:val="00D04510"/>
    <w:rsid w:val="00D04722"/>
    <w:rsid w:val="00D05756"/>
    <w:rsid w:val="00D05834"/>
    <w:rsid w:val="00D10087"/>
    <w:rsid w:val="00D11C85"/>
    <w:rsid w:val="00D12281"/>
    <w:rsid w:val="00D12537"/>
    <w:rsid w:val="00D1272E"/>
    <w:rsid w:val="00D12C9A"/>
    <w:rsid w:val="00D1409B"/>
    <w:rsid w:val="00D14148"/>
    <w:rsid w:val="00D145EA"/>
    <w:rsid w:val="00D1617C"/>
    <w:rsid w:val="00D20059"/>
    <w:rsid w:val="00D200AA"/>
    <w:rsid w:val="00D20298"/>
    <w:rsid w:val="00D202CE"/>
    <w:rsid w:val="00D2074A"/>
    <w:rsid w:val="00D2169C"/>
    <w:rsid w:val="00D22657"/>
    <w:rsid w:val="00D22A83"/>
    <w:rsid w:val="00D22B1A"/>
    <w:rsid w:val="00D2361A"/>
    <w:rsid w:val="00D24CED"/>
    <w:rsid w:val="00D253A7"/>
    <w:rsid w:val="00D2603F"/>
    <w:rsid w:val="00D271AF"/>
    <w:rsid w:val="00D272C2"/>
    <w:rsid w:val="00D2799D"/>
    <w:rsid w:val="00D3029F"/>
    <w:rsid w:val="00D30378"/>
    <w:rsid w:val="00D307C8"/>
    <w:rsid w:val="00D33812"/>
    <w:rsid w:val="00D34418"/>
    <w:rsid w:val="00D34893"/>
    <w:rsid w:val="00D353F0"/>
    <w:rsid w:val="00D35A3F"/>
    <w:rsid w:val="00D35F49"/>
    <w:rsid w:val="00D36252"/>
    <w:rsid w:val="00D36EF2"/>
    <w:rsid w:val="00D374F3"/>
    <w:rsid w:val="00D37794"/>
    <w:rsid w:val="00D4204A"/>
    <w:rsid w:val="00D42C1D"/>
    <w:rsid w:val="00D42D41"/>
    <w:rsid w:val="00D44E77"/>
    <w:rsid w:val="00D45163"/>
    <w:rsid w:val="00D46C1E"/>
    <w:rsid w:val="00D54113"/>
    <w:rsid w:val="00D548C2"/>
    <w:rsid w:val="00D551C3"/>
    <w:rsid w:val="00D55BDA"/>
    <w:rsid w:val="00D56374"/>
    <w:rsid w:val="00D56EB0"/>
    <w:rsid w:val="00D574D1"/>
    <w:rsid w:val="00D60627"/>
    <w:rsid w:val="00D6082B"/>
    <w:rsid w:val="00D61697"/>
    <w:rsid w:val="00D62056"/>
    <w:rsid w:val="00D64282"/>
    <w:rsid w:val="00D652D3"/>
    <w:rsid w:val="00D6575C"/>
    <w:rsid w:val="00D65A85"/>
    <w:rsid w:val="00D66987"/>
    <w:rsid w:val="00D73815"/>
    <w:rsid w:val="00D73927"/>
    <w:rsid w:val="00D73FE5"/>
    <w:rsid w:val="00D74310"/>
    <w:rsid w:val="00D75829"/>
    <w:rsid w:val="00D767AB"/>
    <w:rsid w:val="00D76ACD"/>
    <w:rsid w:val="00D76D45"/>
    <w:rsid w:val="00D81175"/>
    <w:rsid w:val="00D8127D"/>
    <w:rsid w:val="00D8135F"/>
    <w:rsid w:val="00D815C6"/>
    <w:rsid w:val="00D81B17"/>
    <w:rsid w:val="00D81D0A"/>
    <w:rsid w:val="00D81DF1"/>
    <w:rsid w:val="00D8224F"/>
    <w:rsid w:val="00D8338B"/>
    <w:rsid w:val="00D83601"/>
    <w:rsid w:val="00D840F4"/>
    <w:rsid w:val="00D8436B"/>
    <w:rsid w:val="00D87A10"/>
    <w:rsid w:val="00D87DEE"/>
    <w:rsid w:val="00D91609"/>
    <w:rsid w:val="00D9204B"/>
    <w:rsid w:val="00D92894"/>
    <w:rsid w:val="00D93A66"/>
    <w:rsid w:val="00D94597"/>
    <w:rsid w:val="00D9491A"/>
    <w:rsid w:val="00D94FA2"/>
    <w:rsid w:val="00D95102"/>
    <w:rsid w:val="00D95172"/>
    <w:rsid w:val="00D958A6"/>
    <w:rsid w:val="00D95C68"/>
    <w:rsid w:val="00D966BA"/>
    <w:rsid w:val="00D9742D"/>
    <w:rsid w:val="00DA0468"/>
    <w:rsid w:val="00DA047B"/>
    <w:rsid w:val="00DA1AF9"/>
    <w:rsid w:val="00DA1DDB"/>
    <w:rsid w:val="00DA298C"/>
    <w:rsid w:val="00DA2FA1"/>
    <w:rsid w:val="00DA33A5"/>
    <w:rsid w:val="00DA3CF5"/>
    <w:rsid w:val="00DA4327"/>
    <w:rsid w:val="00DA606D"/>
    <w:rsid w:val="00DA668F"/>
    <w:rsid w:val="00DB1552"/>
    <w:rsid w:val="00DB4857"/>
    <w:rsid w:val="00DB4FE2"/>
    <w:rsid w:val="00DB610A"/>
    <w:rsid w:val="00DB61F0"/>
    <w:rsid w:val="00DB6523"/>
    <w:rsid w:val="00DB68BA"/>
    <w:rsid w:val="00DB690B"/>
    <w:rsid w:val="00DB7149"/>
    <w:rsid w:val="00DC09B1"/>
    <w:rsid w:val="00DC1A1D"/>
    <w:rsid w:val="00DC2C89"/>
    <w:rsid w:val="00DC3EA9"/>
    <w:rsid w:val="00DC52B9"/>
    <w:rsid w:val="00DC5721"/>
    <w:rsid w:val="00DC658F"/>
    <w:rsid w:val="00DC78CF"/>
    <w:rsid w:val="00DD18D2"/>
    <w:rsid w:val="00DD19D9"/>
    <w:rsid w:val="00DD1B38"/>
    <w:rsid w:val="00DD2974"/>
    <w:rsid w:val="00DD2C36"/>
    <w:rsid w:val="00DD351E"/>
    <w:rsid w:val="00DD40E2"/>
    <w:rsid w:val="00DD4C25"/>
    <w:rsid w:val="00DD54CF"/>
    <w:rsid w:val="00DD6D70"/>
    <w:rsid w:val="00DD736A"/>
    <w:rsid w:val="00DD7803"/>
    <w:rsid w:val="00DE0792"/>
    <w:rsid w:val="00DE141D"/>
    <w:rsid w:val="00DE16CF"/>
    <w:rsid w:val="00DE2C9E"/>
    <w:rsid w:val="00DE2F8F"/>
    <w:rsid w:val="00DE3E7D"/>
    <w:rsid w:val="00DE45AC"/>
    <w:rsid w:val="00DE5046"/>
    <w:rsid w:val="00DE5E31"/>
    <w:rsid w:val="00DF0C96"/>
    <w:rsid w:val="00DF1B1E"/>
    <w:rsid w:val="00DF1B59"/>
    <w:rsid w:val="00DF2FD7"/>
    <w:rsid w:val="00DF538F"/>
    <w:rsid w:val="00DF743E"/>
    <w:rsid w:val="00DF7594"/>
    <w:rsid w:val="00DF7CF1"/>
    <w:rsid w:val="00E0121A"/>
    <w:rsid w:val="00E01291"/>
    <w:rsid w:val="00E016C3"/>
    <w:rsid w:val="00E01EFF"/>
    <w:rsid w:val="00E03EC7"/>
    <w:rsid w:val="00E10160"/>
    <w:rsid w:val="00E106C3"/>
    <w:rsid w:val="00E1212E"/>
    <w:rsid w:val="00E12CBC"/>
    <w:rsid w:val="00E12ED5"/>
    <w:rsid w:val="00E13E2C"/>
    <w:rsid w:val="00E14727"/>
    <w:rsid w:val="00E14D8A"/>
    <w:rsid w:val="00E152EE"/>
    <w:rsid w:val="00E1560C"/>
    <w:rsid w:val="00E16522"/>
    <w:rsid w:val="00E16C18"/>
    <w:rsid w:val="00E17F24"/>
    <w:rsid w:val="00E20862"/>
    <w:rsid w:val="00E208A5"/>
    <w:rsid w:val="00E22C3A"/>
    <w:rsid w:val="00E2336D"/>
    <w:rsid w:val="00E23685"/>
    <w:rsid w:val="00E253B2"/>
    <w:rsid w:val="00E25795"/>
    <w:rsid w:val="00E2582D"/>
    <w:rsid w:val="00E259A8"/>
    <w:rsid w:val="00E25FE8"/>
    <w:rsid w:val="00E26A0B"/>
    <w:rsid w:val="00E27976"/>
    <w:rsid w:val="00E30CB1"/>
    <w:rsid w:val="00E31437"/>
    <w:rsid w:val="00E3425F"/>
    <w:rsid w:val="00E34AB1"/>
    <w:rsid w:val="00E35C95"/>
    <w:rsid w:val="00E35EDB"/>
    <w:rsid w:val="00E361F2"/>
    <w:rsid w:val="00E375AA"/>
    <w:rsid w:val="00E41DDC"/>
    <w:rsid w:val="00E437A3"/>
    <w:rsid w:val="00E44A9A"/>
    <w:rsid w:val="00E46ACB"/>
    <w:rsid w:val="00E471EC"/>
    <w:rsid w:val="00E53222"/>
    <w:rsid w:val="00E5368F"/>
    <w:rsid w:val="00E562F5"/>
    <w:rsid w:val="00E56E47"/>
    <w:rsid w:val="00E57C74"/>
    <w:rsid w:val="00E60510"/>
    <w:rsid w:val="00E60E7D"/>
    <w:rsid w:val="00E60FED"/>
    <w:rsid w:val="00E624FF"/>
    <w:rsid w:val="00E62C00"/>
    <w:rsid w:val="00E6374E"/>
    <w:rsid w:val="00E644B1"/>
    <w:rsid w:val="00E64933"/>
    <w:rsid w:val="00E6611C"/>
    <w:rsid w:val="00E67579"/>
    <w:rsid w:val="00E677C6"/>
    <w:rsid w:val="00E67F83"/>
    <w:rsid w:val="00E70EF4"/>
    <w:rsid w:val="00E75204"/>
    <w:rsid w:val="00E754F2"/>
    <w:rsid w:val="00E75586"/>
    <w:rsid w:val="00E758EB"/>
    <w:rsid w:val="00E76FEE"/>
    <w:rsid w:val="00E77506"/>
    <w:rsid w:val="00E813E4"/>
    <w:rsid w:val="00E81FD3"/>
    <w:rsid w:val="00E8204F"/>
    <w:rsid w:val="00E82C6E"/>
    <w:rsid w:val="00E83408"/>
    <w:rsid w:val="00E8451F"/>
    <w:rsid w:val="00E84BBF"/>
    <w:rsid w:val="00E85376"/>
    <w:rsid w:val="00E87255"/>
    <w:rsid w:val="00E87BC3"/>
    <w:rsid w:val="00E90B68"/>
    <w:rsid w:val="00E915D3"/>
    <w:rsid w:val="00E91C83"/>
    <w:rsid w:val="00E92683"/>
    <w:rsid w:val="00E92F19"/>
    <w:rsid w:val="00E930DF"/>
    <w:rsid w:val="00E937F2"/>
    <w:rsid w:val="00E941C4"/>
    <w:rsid w:val="00E94A7E"/>
    <w:rsid w:val="00E94DA9"/>
    <w:rsid w:val="00E958A2"/>
    <w:rsid w:val="00E95D21"/>
    <w:rsid w:val="00EA0628"/>
    <w:rsid w:val="00EA2ADE"/>
    <w:rsid w:val="00EA2C0E"/>
    <w:rsid w:val="00EA3EB5"/>
    <w:rsid w:val="00EA437D"/>
    <w:rsid w:val="00EA450E"/>
    <w:rsid w:val="00EA57AA"/>
    <w:rsid w:val="00EA65BC"/>
    <w:rsid w:val="00EA68F6"/>
    <w:rsid w:val="00EA7455"/>
    <w:rsid w:val="00EB07C9"/>
    <w:rsid w:val="00EB0D9C"/>
    <w:rsid w:val="00EB4907"/>
    <w:rsid w:val="00EB508E"/>
    <w:rsid w:val="00EB7916"/>
    <w:rsid w:val="00EC0724"/>
    <w:rsid w:val="00EC1C59"/>
    <w:rsid w:val="00EC24E9"/>
    <w:rsid w:val="00EC354B"/>
    <w:rsid w:val="00EC3AA2"/>
    <w:rsid w:val="00EC54CF"/>
    <w:rsid w:val="00ED0A76"/>
    <w:rsid w:val="00ED2139"/>
    <w:rsid w:val="00ED3073"/>
    <w:rsid w:val="00ED3977"/>
    <w:rsid w:val="00ED44BD"/>
    <w:rsid w:val="00ED4AEE"/>
    <w:rsid w:val="00ED5314"/>
    <w:rsid w:val="00ED7AA8"/>
    <w:rsid w:val="00EE0130"/>
    <w:rsid w:val="00EE164B"/>
    <w:rsid w:val="00EE1A99"/>
    <w:rsid w:val="00EE1FBB"/>
    <w:rsid w:val="00EE2A04"/>
    <w:rsid w:val="00EE6909"/>
    <w:rsid w:val="00EE7CB1"/>
    <w:rsid w:val="00EF07DF"/>
    <w:rsid w:val="00EF1014"/>
    <w:rsid w:val="00EF1B30"/>
    <w:rsid w:val="00EF2550"/>
    <w:rsid w:val="00EF3687"/>
    <w:rsid w:val="00EF4637"/>
    <w:rsid w:val="00EF4D61"/>
    <w:rsid w:val="00EF6382"/>
    <w:rsid w:val="00EF681E"/>
    <w:rsid w:val="00EF6B19"/>
    <w:rsid w:val="00F0067C"/>
    <w:rsid w:val="00F00BA8"/>
    <w:rsid w:val="00F00EFE"/>
    <w:rsid w:val="00F02D86"/>
    <w:rsid w:val="00F03BE5"/>
    <w:rsid w:val="00F05091"/>
    <w:rsid w:val="00F05F22"/>
    <w:rsid w:val="00F0788C"/>
    <w:rsid w:val="00F07A8B"/>
    <w:rsid w:val="00F12623"/>
    <w:rsid w:val="00F12D33"/>
    <w:rsid w:val="00F1337F"/>
    <w:rsid w:val="00F13724"/>
    <w:rsid w:val="00F15AD3"/>
    <w:rsid w:val="00F161BD"/>
    <w:rsid w:val="00F16DAE"/>
    <w:rsid w:val="00F17212"/>
    <w:rsid w:val="00F21A02"/>
    <w:rsid w:val="00F2266B"/>
    <w:rsid w:val="00F23205"/>
    <w:rsid w:val="00F25497"/>
    <w:rsid w:val="00F25725"/>
    <w:rsid w:val="00F25EFA"/>
    <w:rsid w:val="00F25F9B"/>
    <w:rsid w:val="00F26903"/>
    <w:rsid w:val="00F27913"/>
    <w:rsid w:val="00F27D73"/>
    <w:rsid w:val="00F3069B"/>
    <w:rsid w:val="00F30871"/>
    <w:rsid w:val="00F31CFF"/>
    <w:rsid w:val="00F32809"/>
    <w:rsid w:val="00F34EA5"/>
    <w:rsid w:val="00F353FC"/>
    <w:rsid w:val="00F355CD"/>
    <w:rsid w:val="00F35D33"/>
    <w:rsid w:val="00F40EE6"/>
    <w:rsid w:val="00F41747"/>
    <w:rsid w:val="00F41BD3"/>
    <w:rsid w:val="00F44529"/>
    <w:rsid w:val="00F44AF5"/>
    <w:rsid w:val="00F44E25"/>
    <w:rsid w:val="00F45D8B"/>
    <w:rsid w:val="00F45FBC"/>
    <w:rsid w:val="00F46129"/>
    <w:rsid w:val="00F5003C"/>
    <w:rsid w:val="00F50055"/>
    <w:rsid w:val="00F519E1"/>
    <w:rsid w:val="00F51C49"/>
    <w:rsid w:val="00F52395"/>
    <w:rsid w:val="00F52877"/>
    <w:rsid w:val="00F52FBE"/>
    <w:rsid w:val="00F5341B"/>
    <w:rsid w:val="00F53AB3"/>
    <w:rsid w:val="00F56988"/>
    <w:rsid w:val="00F5742E"/>
    <w:rsid w:val="00F602E0"/>
    <w:rsid w:val="00F647BA"/>
    <w:rsid w:val="00F66191"/>
    <w:rsid w:val="00F665B9"/>
    <w:rsid w:val="00F665DC"/>
    <w:rsid w:val="00F7254C"/>
    <w:rsid w:val="00F7327F"/>
    <w:rsid w:val="00F742ED"/>
    <w:rsid w:val="00F75464"/>
    <w:rsid w:val="00F77318"/>
    <w:rsid w:val="00F816BD"/>
    <w:rsid w:val="00F8198E"/>
    <w:rsid w:val="00F81C4B"/>
    <w:rsid w:val="00F8396F"/>
    <w:rsid w:val="00F84997"/>
    <w:rsid w:val="00F86A1C"/>
    <w:rsid w:val="00F872E8"/>
    <w:rsid w:val="00F906B6"/>
    <w:rsid w:val="00F909DD"/>
    <w:rsid w:val="00F9126B"/>
    <w:rsid w:val="00F9144F"/>
    <w:rsid w:val="00F92393"/>
    <w:rsid w:val="00F9243E"/>
    <w:rsid w:val="00F95BF5"/>
    <w:rsid w:val="00F95F5B"/>
    <w:rsid w:val="00F96DDF"/>
    <w:rsid w:val="00F9722B"/>
    <w:rsid w:val="00F9740F"/>
    <w:rsid w:val="00FA1BC1"/>
    <w:rsid w:val="00FA22B6"/>
    <w:rsid w:val="00FA2392"/>
    <w:rsid w:val="00FA3E71"/>
    <w:rsid w:val="00FA4643"/>
    <w:rsid w:val="00FA58D9"/>
    <w:rsid w:val="00FA6B19"/>
    <w:rsid w:val="00FA6D69"/>
    <w:rsid w:val="00FA754E"/>
    <w:rsid w:val="00FA7B03"/>
    <w:rsid w:val="00FB0855"/>
    <w:rsid w:val="00FB2312"/>
    <w:rsid w:val="00FB4A67"/>
    <w:rsid w:val="00FB528F"/>
    <w:rsid w:val="00FB56B4"/>
    <w:rsid w:val="00FB77FE"/>
    <w:rsid w:val="00FC1A9D"/>
    <w:rsid w:val="00FC289E"/>
    <w:rsid w:val="00FC2A54"/>
    <w:rsid w:val="00FC2DA1"/>
    <w:rsid w:val="00FC325D"/>
    <w:rsid w:val="00FC333C"/>
    <w:rsid w:val="00FC3DFE"/>
    <w:rsid w:val="00FC6388"/>
    <w:rsid w:val="00FC7CBF"/>
    <w:rsid w:val="00FD0558"/>
    <w:rsid w:val="00FD0568"/>
    <w:rsid w:val="00FD097F"/>
    <w:rsid w:val="00FD0BE5"/>
    <w:rsid w:val="00FD0DC0"/>
    <w:rsid w:val="00FD1084"/>
    <w:rsid w:val="00FD117E"/>
    <w:rsid w:val="00FD25B9"/>
    <w:rsid w:val="00FD2D3D"/>
    <w:rsid w:val="00FD3D50"/>
    <w:rsid w:val="00FD4716"/>
    <w:rsid w:val="00FD5379"/>
    <w:rsid w:val="00FD5C11"/>
    <w:rsid w:val="00FD6C9D"/>
    <w:rsid w:val="00FE0009"/>
    <w:rsid w:val="00FE10C8"/>
    <w:rsid w:val="00FE1A87"/>
    <w:rsid w:val="00FE22F0"/>
    <w:rsid w:val="00FE2833"/>
    <w:rsid w:val="00FE54E9"/>
    <w:rsid w:val="00FE7286"/>
    <w:rsid w:val="00FE78C4"/>
    <w:rsid w:val="00FE7D88"/>
    <w:rsid w:val="00FE7F13"/>
    <w:rsid w:val="00FF10F4"/>
    <w:rsid w:val="00FF1495"/>
    <w:rsid w:val="00FF2053"/>
    <w:rsid w:val="00FF2563"/>
    <w:rsid w:val="00FF3EAD"/>
    <w:rsid w:val="00FF3FBE"/>
    <w:rsid w:val="00FF423B"/>
    <w:rsid w:val="00FF530F"/>
    <w:rsid w:val="00FF5535"/>
    <w:rsid w:val="00FF6005"/>
    <w:rsid w:val="00FF6B49"/>
    <w:rsid w:val="00FF7752"/>
    <w:rsid w:val="00FF79C1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E1D7"/>
  <w15:docId w15:val="{21B22B9C-89FC-4641-B9A2-30945E0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5B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D22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6708C1"/>
    <w:pPr>
      <w:tabs>
        <w:tab w:val="center" w:pos="4536"/>
        <w:tab w:val="right" w:pos="9072"/>
      </w:tabs>
      <w:spacing w:after="0" w:line="240" w:lineRule="auto"/>
    </w:pPr>
    <w:rPr>
      <w:sz w:val="24"/>
      <w:szCs w:val="20"/>
      <w:lang w:eastAsia="ru-RU"/>
    </w:rPr>
  </w:style>
  <w:style w:type="character" w:customStyle="1" w:styleId="a7">
    <w:name w:val="Верхний колонтитул Знак"/>
    <w:link w:val="a6"/>
    <w:rsid w:val="006708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13">
    <w:name w:val="Font Style13"/>
    <w:uiPriority w:val="99"/>
    <w:rsid w:val="000634FD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E2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4_&#1048;&#1085;&#1086;&#1077;_&#1043;&#1060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A9F3-5CF9-AB4C-A5CE-802B695D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Группа\ПО\КОНВЕРТЫ\resources\templates\4_Иное_ГФС.dot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Рособоронпоставка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4</cp:revision>
  <cp:lastPrinted>2018-05-30T05:45:00Z</cp:lastPrinted>
  <dcterms:created xsi:type="dcterms:W3CDTF">2019-12-10T06:33:00Z</dcterms:created>
  <dcterms:modified xsi:type="dcterms:W3CDTF">2019-12-10T06:35:00Z</dcterms:modified>
</cp:coreProperties>
</file>