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292"/>
        <w:tblW w:w="9606" w:type="dxa"/>
        <w:tblLook w:val="04A0" w:firstRow="1" w:lastRow="0" w:firstColumn="1" w:lastColumn="0" w:noHBand="0" w:noVBand="1"/>
      </w:tblPr>
      <w:tblGrid>
        <w:gridCol w:w="8188"/>
        <w:gridCol w:w="1418"/>
      </w:tblGrid>
      <w:tr w:rsidR="003C700A" w:rsidRPr="00952541" w:rsidTr="00952541">
        <w:tc>
          <w:tcPr>
            <w:tcW w:w="8188" w:type="dxa"/>
          </w:tcPr>
          <w:p w:rsidR="003C700A" w:rsidRPr="00952541" w:rsidRDefault="003C700A" w:rsidP="0095254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3C700A" w:rsidRPr="00952541" w:rsidRDefault="003C700A" w:rsidP="00952541">
            <w:pPr>
              <w:spacing w:after="0" w:line="240" w:lineRule="auto"/>
              <w:jc w:val="right"/>
              <w:rPr>
                <w:rFonts w:ascii="Times New Roman" w:hAnsi="Times New Roman"/>
                <w:lang w:val="en-US"/>
              </w:rPr>
            </w:pPr>
            <w:r w:rsidRPr="00952541">
              <w:rPr>
                <w:rFonts w:ascii="Times New Roman" w:hAnsi="Times New Roman"/>
              </w:rPr>
              <w:t>ф</w:t>
            </w:r>
            <w:r w:rsidRPr="00952541">
              <w:rPr>
                <w:rFonts w:ascii="Times New Roman" w:hAnsi="Times New Roman"/>
                <w:lang w:val="en-US"/>
              </w:rPr>
              <w:t>.103</w:t>
            </w:r>
          </w:p>
        </w:tc>
      </w:tr>
      <w:tr w:rsidR="003C700A" w:rsidRPr="00952541" w:rsidTr="00952541">
        <w:tc>
          <w:tcPr>
            <w:tcW w:w="8188" w:type="dxa"/>
          </w:tcPr>
          <w:p w:rsidR="00AC695D" w:rsidRPr="00B42BA1" w:rsidRDefault="00684D52" w:rsidP="001F2DA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695D">
              <w:rPr>
                <w:rFonts w:ascii="Times New Roman" w:hAnsi="Times New Roman"/>
                <w:sz w:val="24"/>
                <w:szCs w:val="24"/>
              </w:rPr>
              <w:t>Список №</w:t>
            </w:r>
            <w:r w:rsidR="00B67FD1" w:rsidRPr="00AC695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gramStart"/>
            <w:r w:rsidR="002C57AF" w:rsidRPr="00B42BA1">
              <w:rPr>
                <w:rFonts w:ascii="Times New Roman" w:hAnsi="Times New Roman"/>
                <w:b/>
                <w:sz w:val="24"/>
                <w:szCs w:val="24"/>
              </w:rPr>
              <w:t xml:space="preserve">{{ </w:t>
            </w:r>
            <w:r w:rsidR="002C57A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registry</w:t>
            </w:r>
            <w:proofErr w:type="gramEnd"/>
            <w:r w:rsidR="002C57AF" w:rsidRPr="00B42BA1">
              <w:rPr>
                <w:rFonts w:ascii="Times New Roman" w:hAnsi="Times New Roman"/>
                <w:b/>
                <w:sz w:val="24"/>
                <w:szCs w:val="24"/>
              </w:rPr>
              <w:t>_</w:t>
            </w:r>
            <w:r w:rsidR="002C57A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id</w:t>
            </w:r>
            <w:r w:rsidR="002C57AF" w:rsidRPr="00B42BA1">
              <w:rPr>
                <w:rFonts w:ascii="Times New Roman" w:hAnsi="Times New Roman"/>
                <w:b/>
                <w:sz w:val="24"/>
                <w:szCs w:val="24"/>
              </w:rPr>
              <w:t xml:space="preserve"> }}</w:t>
            </w:r>
          </w:p>
          <w:p w:rsidR="00F12055" w:rsidRDefault="00C36AE0" w:rsidP="00373F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695D">
              <w:rPr>
                <w:rFonts w:ascii="Times New Roman" w:hAnsi="Times New Roman"/>
                <w:sz w:val="24"/>
                <w:szCs w:val="24"/>
              </w:rPr>
              <w:t>внутренних почтовых отправлений</w:t>
            </w:r>
          </w:p>
          <w:p w:rsidR="00CB1B6A" w:rsidRDefault="00CB1B6A" w:rsidP="00373FD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12055" w:rsidRPr="00EB06A8" w:rsidRDefault="00086EF3" w:rsidP="000930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695D">
              <w:rPr>
                <w:rFonts w:ascii="Times New Roman" w:hAnsi="Times New Roman"/>
                <w:sz w:val="24"/>
                <w:szCs w:val="24"/>
              </w:rPr>
              <w:t xml:space="preserve">Вид и категория РПО: </w:t>
            </w:r>
            <w:proofErr w:type="gramStart"/>
            <w:r w:rsidR="00CF0C7F" w:rsidRPr="00EB06A8">
              <w:rPr>
                <w:rFonts w:ascii="Times New Roman" w:hAnsi="Times New Roman"/>
                <w:b/>
                <w:sz w:val="24"/>
                <w:szCs w:val="24"/>
              </w:rPr>
              <w:t xml:space="preserve">{{ </w:t>
            </w:r>
            <w:proofErr w:type="spellStart"/>
            <w:r w:rsidR="00EB06A8" w:rsidRPr="00EB06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rpo</w:t>
            </w:r>
            <w:proofErr w:type="spellEnd"/>
            <w:proofErr w:type="gramEnd"/>
            <w:r w:rsidR="00EB06A8" w:rsidRPr="00EB06A8">
              <w:rPr>
                <w:rFonts w:ascii="Times New Roman" w:hAnsi="Times New Roman"/>
                <w:b/>
                <w:sz w:val="24"/>
                <w:szCs w:val="24"/>
              </w:rPr>
              <w:t>_</w:t>
            </w:r>
            <w:r w:rsidR="00EB06A8" w:rsidRPr="00EB06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type</w:t>
            </w:r>
            <w:r w:rsidR="00EB06A8" w:rsidRPr="00EB06A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F0C7F" w:rsidRPr="00EB06A8">
              <w:rPr>
                <w:rFonts w:ascii="Times New Roman" w:hAnsi="Times New Roman"/>
                <w:b/>
                <w:sz w:val="24"/>
                <w:szCs w:val="24"/>
              </w:rPr>
              <w:t>}}</w:t>
            </w:r>
          </w:p>
        </w:tc>
        <w:tc>
          <w:tcPr>
            <w:tcW w:w="1418" w:type="dxa"/>
          </w:tcPr>
          <w:p w:rsidR="003C700A" w:rsidRPr="00684D52" w:rsidRDefault="003C700A" w:rsidP="0095254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C700A" w:rsidRPr="00952541" w:rsidTr="00952541">
        <w:tc>
          <w:tcPr>
            <w:tcW w:w="8188" w:type="dxa"/>
          </w:tcPr>
          <w:p w:rsidR="00F54A40" w:rsidRPr="003854E9" w:rsidRDefault="00C42155" w:rsidP="003C73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695D">
              <w:rPr>
                <w:rFonts w:ascii="Times New Roman" w:hAnsi="Times New Roman"/>
                <w:sz w:val="24"/>
                <w:szCs w:val="24"/>
              </w:rPr>
              <w:t xml:space="preserve">Наименование отправителя:  </w:t>
            </w:r>
            <w:r w:rsidR="00684D52" w:rsidRPr="00AC695D">
              <w:rPr>
                <w:rFonts w:ascii="Times New Roman" w:hAnsi="Times New Roman"/>
                <w:sz w:val="24"/>
                <w:szCs w:val="24"/>
              </w:rPr>
              <w:t>ДГЗ</w:t>
            </w:r>
            <w:r w:rsidR="00C849A6" w:rsidRPr="00AC695D">
              <w:rPr>
                <w:rFonts w:ascii="Times New Roman" w:hAnsi="Times New Roman"/>
                <w:sz w:val="24"/>
                <w:szCs w:val="24"/>
              </w:rPr>
              <w:t xml:space="preserve"> МО РФ</w:t>
            </w:r>
            <w:r w:rsidR="00F54A40" w:rsidRPr="00AC6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54E9" w:rsidRPr="003854E9">
              <w:rPr>
                <w:rFonts w:ascii="Times New Roman" w:hAnsi="Times New Roman"/>
                <w:sz w:val="24"/>
                <w:szCs w:val="24"/>
              </w:rPr>
              <w:t>(</w:t>
            </w:r>
            <w:r w:rsidR="003854E9" w:rsidRPr="003854E9">
              <w:rPr>
                <w:rFonts w:ascii="Times New Roman" w:hAnsi="Times New Roman"/>
                <w:b/>
                <w:sz w:val="24"/>
                <w:szCs w:val="24"/>
              </w:rPr>
              <w:t>ОДО</w:t>
            </w:r>
            <w:r w:rsidR="003854E9" w:rsidRPr="003854E9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D64342" w:rsidRPr="00AC695D" w:rsidRDefault="00C849A6" w:rsidP="00D643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695D">
              <w:rPr>
                <w:rFonts w:ascii="Times New Roman" w:hAnsi="Times New Roman"/>
                <w:sz w:val="24"/>
                <w:szCs w:val="24"/>
              </w:rPr>
              <w:t>ул. Мясницкая, д. 37А, стр. 1, г. Москва, Россия</w:t>
            </w:r>
          </w:p>
        </w:tc>
        <w:tc>
          <w:tcPr>
            <w:tcW w:w="1418" w:type="dxa"/>
          </w:tcPr>
          <w:p w:rsidR="003C700A" w:rsidRPr="00952541" w:rsidRDefault="003C700A" w:rsidP="0095254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C700A" w:rsidRPr="00952541" w:rsidTr="00952541">
        <w:tc>
          <w:tcPr>
            <w:tcW w:w="8188" w:type="dxa"/>
          </w:tcPr>
          <w:p w:rsidR="003C700A" w:rsidRPr="00570439" w:rsidRDefault="005D4B28" w:rsidP="008A33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C695D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proofErr w:type="gramStart"/>
            <w:r w:rsidRPr="00AC695D">
              <w:rPr>
                <w:rFonts w:ascii="Times New Roman" w:hAnsi="Times New Roman"/>
                <w:sz w:val="24"/>
                <w:szCs w:val="24"/>
              </w:rPr>
              <w:t>отправки:</w:t>
            </w:r>
            <w:r w:rsidR="004D5C35" w:rsidRPr="00AC6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C6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58A3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gramEnd"/>
            <w:r w:rsidR="00F858A3">
              <w:rPr>
                <w:rFonts w:ascii="Times New Roman" w:hAnsi="Times New Roman"/>
                <w:sz w:val="24"/>
                <w:szCs w:val="24"/>
                <w:lang w:val="en-US"/>
              </w:rPr>
              <w:t>{ date }}</w:t>
            </w:r>
          </w:p>
        </w:tc>
        <w:tc>
          <w:tcPr>
            <w:tcW w:w="1418" w:type="dxa"/>
          </w:tcPr>
          <w:p w:rsidR="003C700A" w:rsidRPr="00952541" w:rsidRDefault="003C700A" w:rsidP="0095254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C700A" w:rsidRPr="00952541" w:rsidTr="00952541">
        <w:tc>
          <w:tcPr>
            <w:tcW w:w="8188" w:type="dxa"/>
          </w:tcPr>
          <w:p w:rsidR="003C700A" w:rsidRPr="00AC695D" w:rsidRDefault="00ED53D8" w:rsidP="003C73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695D">
              <w:rPr>
                <w:rFonts w:ascii="Times New Roman" w:hAnsi="Times New Roman"/>
                <w:sz w:val="24"/>
                <w:szCs w:val="24"/>
              </w:rPr>
              <w:t xml:space="preserve">ПОЧТОВЫЙ ИНДЕКС </w:t>
            </w:r>
            <w:r w:rsidR="00C849A6" w:rsidRPr="00AC695D">
              <w:rPr>
                <w:rFonts w:ascii="Times New Roman" w:hAnsi="Times New Roman"/>
                <w:sz w:val="24"/>
                <w:szCs w:val="24"/>
              </w:rPr>
              <w:t>105175</w:t>
            </w:r>
          </w:p>
        </w:tc>
        <w:tc>
          <w:tcPr>
            <w:tcW w:w="1418" w:type="dxa"/>
          </w:tcPr>
          <w:p w:rsidR="003C700A" w:rsidRPr="00952541" w:rsidRDefault="003C700A" w:rsidP="0095254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C700A" w:rsidRPr="00952541" w:rsidTr="00952541">
        <w:tc>
          <w:tcPr>
            <w:tcW w:w="8188" w:type="dxa"/>
          </w:tcPr>
          <w:p w:rsidR="00B53F69" w:rsidRPr="00AC695D" w:rsidRDefault="00ED53D8" w:rsidP="00727E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695D">
              <w:rPr>
                <w:rFonts w:ascii="Times New Roman" w:hAnsi="Times New Roman"/>
                <w:sz w:val="24"/>
                <w:szCs w:val="24"/>
              </w:rPr>
              <w:t xml:space="preserve">ИНФОРМАЦИЯ ОТПРАВИТЕЛЯ: </w:t>
            </w:r>
          </w:p>
        </w:tc>
        <w:tc>
          <w:tcPr>
            <w:tcW w:w="1418" w:type="dxa"/>
          </w:tcPr>
          <w:p w:rsidR="003C700A" w:rsidRPr="00952541" w:rsidRDefault="003C700A" w:rsidP="0095254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FD371F" w:rsidRPr="00FD371F" w:rsidRDefault="00FD371F" w:rsidP="00FD371F">
      <w:pPr>
        <w:spacing w:after="0"/>
        <w:rPr>
          <w:vanish/>
        </w:rPr>
      </w:pPr>
    </w:p>
    <w:tbl>
      <w:tblPr>
        <w:tblW w:w="1034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3402"/>
        <w:gridCol w:w="850"/>
        <w:gridCol w:w="851"/>
        <w:gridCol w:w="1843"/>
        <w:gridCol w:w="2693"/>
      </w:tblGrid>
      <w:tr w:rsidR="00530ACB" w:rsidRPr="00952541" w:rsidTr="00F81D60">
        <w:tc>
          <w:tcPr>
            <w:tcW w:w="710" w:type="dxa"/>
            <w:vAlign w:val="center"/>
          </w:tcPr>
          <w:p w:rsidR="00530ACB" w:rsidRPr="00410A25" w:rsidRDefault="0062063D" w:rsidP="00F81D6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952541">
              <w:rPr>
                <w:rFonts w:ascii="Times New Roman" w:hAnsi="Times New Roman"/>
              </w:rPr>
              <w:t>Но</w:t>
            </w:r>
            <w:r w:rsidR="00A93078">
              <w:rPr>
                <w:rFonts w:ascii="Times New Roman" w:hAnsi="Times New Roman"/>
              </w:rPr>
              <w:t>-</w:t>
            </w:r>
            <w:r w:rsidRPr="00952541">
              <w:rPr>
                <w:rFonts w:ascii="Times New Roman" w:hAnsi="Times New Roman"/>
              </w:rPr>
              <w:t>мер</w:t>
            </w:r>
            <w:proofErr w:type="gramEnd"/>
          </w:p>
        </w:tc>
        <w:tc>
          <w:tcPr>
            <w:tcW w:w="3402" w:type="dxa"/>
            <w:vAlign w:val="center"/>
          </w:tcPr>
          <w:p w:rsidR="00530ACB" w:rsidRPr="00952541" w:rsidRDefault="00ED53D8" w:rsidP="00F81D6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10A25">
              <w:rPr>
                <w:rFonts w:ascii="Times New Roman" w:hAnsi="Times New Roman"/>
              </w:rPr>
              <w:t>Адрес получателя РПО</w:t>
            </w:r>
          </w:p>
        </w:tc>
        <w:tc>
          <w:tcPr>
            <w:tcW w:w="850" w:type="dxa"/>
            <w:vAlign w:val="center"/>
          </w:tcPr>
          <w:p w:rsidR="00530ACB" w:rsidRPr="00952541" w:rsidRDefault="00ED53D8" w:rsidP="00F81D6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10A25">
              <w:rPr>
                <w:rFonts w:ascii="Times New Roman" w:hAnsi="Times New Roman"/>
              </w:rPr>
              <w:t>Вес, кг</w:t>
            </w:r>
          </w:p>
        </w:tc>
        <w:tc>
          <w:tcPr>
            <w:tcW w:w="851" w:type="dxa"/>
            <w:vAlign w:val="center"/>
          </w:tcPr>
          <w:p w:rsidR="002A6F25" w:rsidRDefault="00ED53D8" w:rsidP="00F81D6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 xml:space="preserve">Плата </w:t>
            </w:r>
          </w:p>
          <w:p w:rsidR="002A6F25" w:rsidRDefault="00ED53D8" w:rsidP="00F81D6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 xml:space="preserve">за </w:t>
            </w:r>
            <w:proofErr w:type="gramStart"/>
            <w:r w:rsidRPr="00952541">
              <w:rPr>
                <w:rFonts w:ascii="Times New Roman" w:hAnsi="Times New Roman"/>
              </w:rPr>
              <w:t>пере</w:t>
            </w:r>
            <w:r w:rsidR="002A6F25">
              <w:rPr>
                <w:rFonts w:ascii="Times New Roman" w:hAnsi="Times New Roman"/>
              </w:rPr>
              <w:t>-</w:t>
            </w:r>
            <w:r w:rsidRPr="00952541">
              <w:rPr>
                <w:rFonts w:ascii="Times New Roman" w:hAnsi="Times New Roman"/>
              </w:rPr>
              <w:t>сылку</w:t>
            </w:r>
            <w:proofErr w:type="gramEnd"/>
            <w:r w:rsidRPr="00952541">
              <w:rPr>
                <w:rFonts w:ascii="Times New Roman" w:hAnsi="Times New Roman"/>
              </w:rPr>
              <w:t>,</w:t>
            </w:r>
          </w:p>
          <w:p w:rsidR="00530ACB" w:rsidRPr="00952541" w:rsidRDefault="00ED53D8" w:rsidP="00F81D6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 xml:space="preserve"> руб.</w:t>
            </w:r>
          </w:p>
        </w:tc>
        <w:tc>
          <w:tcPr>
            <w:tcW w:w="1843" w:type="dxa"/>
            <w:vAlign w:val="center"/>
          </w:tcPr>
          <w:p w:rsidR="00D90948" w:rsidRDefault="00ED53D8" w:rsidP="00F81D6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 xml:space="preserve">Заказные письма (номер </w:t>
            </w:r>
          </w:p>
          <w:p w:rsidR="00530ACB" w:rsidRPr="00952541" w:rsidRDefault="00ED53D8" w:rsidP="00F81D6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отправления)</w:t>
            </w:r>
          </w:p>
        </w:tc>
        <w:tc>
          <w:tcPr>
            <w:tcW w:w="2693" w:type="dxa"/>
            <w:vAlign w:val="center"/>
          </w:tcPr>
          <w:p w:rsidR="00530ACB" w:rsidRPr="00952541" w:rsidRDefault="00ED53D8" w:rsidP="00F81D6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Примечание</w:t>
            </w:r>
          </w:p>
        </w:tc>
      </w:tr>
      <w:tr w:rsidR="007912E3" w:rsidRPr="0050388B" w:rsidTr="00890AE2">
        <w:tc>
          <w:tcPr>
            <w:tcW w:w="10349" w:type="dxa"/>
            <w:gridSpan w:val="6"/>
            <w:vAlign w:val="center"/>
          </w:tcPr>
          <w:p w:rsidR="007912E3" w:rsidRPr="007912E3" w:rsidRDefault="007912E3" w:rsidP="00F81D6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81D60" w:rsidRPr="0050388B" w:rsidTr="00F81D60">
        <w:tc>
          <w:tcPr>
            <w:tcW w:w="710" w:type="dxa"/>
            <w:vAlign w:val="center"/>
          </w:tcPr>
          <w:p w:rsidR="006C5F8C" w:rsidRPr="00245C19" w:rsidRDefault="006C5F8C" w:rsidP="00245C19">
            <w:pPr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245C19">
              <w:rPr>
                <w:rFonts w:ascii="Times New Roman" w:hAnsi="Times New Roman"/>
                <w:sz w:val="24"/>
                <w:lang w:val="en-US"/>
              </w:rPr>
              <w:t>{{</w:t>
            </w:r>
            <w:proofErr w:type="spellStart"/>
            <w:proofErr w:type="gramStart"/>
            <w:r w:rsidRPr="00245C19">
              <w:rPr>
                <w:rFonts w:ascii="Times New Roman" w:hAnsi="Times New Roman"/>
                <w:sz w:val="24"/>
                <w:lang w:val="en-US"/>
              </w:rPr>
              <w:t>loop.index</w:t>
            </w:r>
            <w:proofErr w:type="spellEnd"/>
            <w:proofErr w:type="gramEnd"/>
            <w:r w:rsidRPr="00245C19">
              <w:rPr>
                <w:rFonts w:ascii="Times New Roman" w:hAnsi="Times New Roman"/>
                <w:sz w:val="24"/>
                <w:lang w:val="en-US"/>
              </w:rPr>
              <w:t>}}</w:t>
            </w:r>
          </w:p>
          <w:p w:rsidR="00F81D60" w:rsidRPr="00B42BA1" w:rsidRDefault="00F81D60" w:rsidP="00245C19">
            <w:pPr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50388B" w:rsidRDefault="0050388B" w:rsidP="00F81D60">
            <w:pPr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item.recipient.</w:t>
            </w:r>
            <w:r>
              <w:rPr>
                <w:rFonts w:ascii="Times New Roman" w:hAnsi="Times New Roman"/>
                <w:sz w:val="24"/>
                <w:lang w:val="en-US"/>
              </w:rPr>
              <w:t>out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>_num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}}</w:t>
            </w:r>
          </w:p>
          <w:p w:rsidR="00F81D60" w:rsidRPr="00CF2AA2" w:rsidRDefault="00F858A3" w:rsidP="00F81D60">
            <w:pPr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item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>.recipient.ti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lang w:val="en-US"/>
              </w:rPr>
              <w:t>tle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}}</w:t>
            </w:r>
            <w:r w:rsidR="00CF2AA2">
              <w:rPr>
                <w:rFonts w:ascii="Times New Roman" w:hAnsi="Times New Roman"/>
                <w:sz w:val="24"/>
                <w:lang w:val="en-US"/>
              </w:rPr>
              <w:t xml:space="preserve">{{ </w:t>
            </w:r>
            <w:proofErr w:type="spellStart"/>
            <w:r w:rsidR="00CF2AA2">
              <w:rPr>
                <w:rFonts w:ascii="Times New Roman" w:hAnsi="Times New Roman"/>
                <w:sz w:val="24"/>
                <w:lang w:val="en-US"/>
              </w:rPr>
              <w:t>item.</w:t>
            </w:r>
            <w:r w:rsidR="00C5188A">
              <w:rPr>
                <w:rFonts w:ascii="Times New Roman" w:hAnsi="Times New Roman"/>
                <w:sz w:val="24"/>
                <w:lang w:val="en-US"/>
              </w:rPr>
              <w:t>rec</w:t>
            </w:r>
            <w:r w:rsidR="009C325D">
              <w:rPr>
                <w:rFonts w:ascii="Times New Roman" w:hAnsi="Times New Roman"/>
                <w:sz w:val="24"/>
                <w:lang w:val="en-US"/>
              </w:rPr>
              <w:t>i</w:t>
            </w:r>
            <w:r w:rsidR="00C5188A">
              <w:rPr>
                <w:rFonts w:ascii="Times New Roman" w:hAnsi="Times New Roman"/>
                <w:sz w:val="24"/>
                <w:lang w:val="en-US"/>
              </w:rPr>
              <w:t>pient.address</w:t>
            </w:r>
            <w:proofErr w:type="spellEnd"/>
            <w:r w:rsidR="00CF2AA2">
              <w:rPr>
                <w:rFonts w:ascii="Times New Roman" w:hAnsi="Times New Roman"/>
                <w:sz w:val="24"/>
                <w:lang w:val="en-US"/>
              </w:rPr>
              <w:t xml:space="preserve"> }}</w:t>
            </w:r>
            <w:r w:rsidR="00BF05FC">
              <w:rPr>
                <w:rFonts w:ascii="Times New Roman" w:hAnsi="Times New Roman"/>
                <w:sz w:val="24"/>
                <w:lang w:val="en-US"/>
              </w:rPr>
              <w:t xml:space="preserve"> {{ </w:t>
            </w:r>
            <w:proofErr w:type="spellStart"/>
            <w:r w:rsidR="00BF05FC">
              <w:rPr>
                <w:rFonts w:ascii="Times New Roman" w:hAnsi="Times New Roman"/>
                <w:sz w:val="24"/>
                <w:lang w:val="en-US"/>
              </w:rPr>
              <w:t>item.recipient.postcode</w:t>
            </w:r>
            <w:proofErr w:type="spellEnd"/>
            <w:r w:rsidR="00BF05FC">
              <w:rPr>
                <w:rFonts w:ascii="Times New Roman" w:hAnsi="Times New Roman"/>
                <w:sz w:val="24"/>
                <w:lang w:val="en-US"/>
              </w:rPr>
              <w:t xml:space="preserve"> }}</w:t>
            </w:r>
          </w:p>
        </w:tc>
        <w:tc>
          <w:tcPr>
            <w:tcW w:w="850" w:type="dxa"/>
            <w:vAlign w:val="center"/>
          </w:tcPr>
          <w:p w:rsidR="00F81D60" w:rsidRPr="00F858A3" w:rsidRDefault="00F81D60" w:rsidP="00F81D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F81D60" w:rsidRPr="00F858A3" w:rsidRDefault="00F81D60" w:rsidP="00F81D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F81D60" w:rsidRPr="00CF2AA2" w:rsidRDefault="00F81D60" w:rsidP="00F81D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F81D60" w:rsidRPr="00B42BA1" w:rsidRDefault="00F81D60" w:rsidP="00F81D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7912E3" w:rsidRPr="00F81D60" w:rsidTr="005B7AD4">
        <w:tc>
          <w:tcPr>
            <w:tcW w:w="10349" w:type="dxa"/>
            <w:gridSpan w:val="6"/>
            <w:vAlign w:val="center"/>
          </w:tcPr>
          <w:p w:rsidR="007912E3" w:rsidRPr="00CF2AA2" w:rsidRDefault="007912E3" w:rsidP="00F81D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D41C26" w:rsidRDefault="00D41C26" w:rsidP="009E5413">
      <w:pPr>
        <w:spacing w:after="40" w:line="36" w:lineRule="auto"/>
        <w:rPr>
          <w:rFonts w:ascii="Times New Roman" w:hAnsi="Times New Roman"/>
        </w:rPr>
      </w:pPr>
    </w:p>
    <w:tbl>
      <w:tblPr>
        <w:tblW w:w="8793" w:type="dxa"/>
        <w:tblLook w:val="04A0" w:firstRow="1" w:lastRow="0" w:firstColumn="1" w:lastColumn="0" w:noHBand="0" w:noVBand="1"/>
      </w:tblPr>
      <w:tblGrid>
        <w:gridCol w:w="2235"/>
        <w:gridCol w:w="157"/>
        <w:gridCol w:w="1898"/>
        <w:gridCol w:w="495"/>
        <w:gridCol w:w="1560"/>
        <w:gridCol w:w="142"/>
        <w:gridCol w:w="2306"/>
      </w:tblGrid>
      <w:tr w:rsidR="00282E6B" w:rsidRPr="00952541" w:rsidTr="00740E99">
        <w:trPr>
          <w:gridAfter w:val="2"/>
          <w:wAfter w:w="2448" w:type="dxa"/>
        </w:trPr>
        <w:tc>
          <w:tcPr>
            <w:tcW w:w="6345" w:type="dxa"/>
            <w:gridSpan w:val="5"/>
          </w:tcPr>
          <w:p w:rsidR="00F81D60" w:rsidRDefault="00F81D60" w:rsidP="000058C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Общее количество заказных писем: </w:t>
            </w:r>
            <w:proofErr w:type="gramStart"/>
            <w:r w:rsidR="00570439" w:rsidRPr="00DC36EA">
              <w:rPr>
                <w:rFonts w:ascii="Times New Roman" w:hAnsi="Times New Roman"/>
              </w:rPr>
              <w:t>{{</w:t>
            </w:r>
            <w:r w:rsidR="00DC36EA" w:rsidRPr="00DC36EA">
              <w:rPr>
                <w:rFonts w:ascii="Times New Roman" w:hAnsi="Times New Roman"/>
              </w:rPr>
              <w:t xml:space="preserve"> </w:t>
            </w:r>
            <w:r w:rsidR="00DC36EA">
              <w:rPr>
                <w:rFonts w:ascii="Times New Roman" w:hAnsi="Times New Roman"/>
                <w:lang w:val="en-US"/>
              </w:rPr>
              <w:t>envelops</w:t>
            </w:r>
            <w:proofErr w:type="gramEnd"/>
            <w:r w:rsidR="00DC36EA" w:rsidRPr="00DC36EA">
              <w:rPr>
                <w:rFonts w:ascii="Times New Roman" w:hAnsi="Times New Roman"/>
              </w:rPr>
              <w:t>_</w:t>
            </w:r>
            <w:r w:rsidR="00DC36EA">
              <w:rPr>
                <w:rFonts w:ascii="Times New Roman" w:hAnsi="Times New Roman"/>
                <w:lang w:val="en-US"/>
              </w:rPr>
              <w:t>list</w:t>
            </w:r>
            <w:r w:rsidR="00DC36EA" w:rsidRPr="00DC36EA">
              <w:rPr>
                <w:rFonts w:ascii="Times New Roman" w:hAnsi="Times New Roman"/>
              </w:rPr>
              <w:t>_</w:t>
            </w:r>
            <w:proofErr w:type="spellStart"/>
            <w:r w:rsidR="00DC36EA">
              <w:rPr>
                <w:rFonts w:ascii="Times New Roman" w:hAnsi="Times New Roman"/>
                <w:lang w:val="en-US"/>
              </w:rPr>
              <w:t>len</w:t>
            </w:r>
            <w:proofErr w:type="spellEnd"/>
            <w:r w:rsidR="00570439" w:rsidRPr="00EA1863">
              <w:rPr>
                <w:rFonts w:ascii="Times New Roman" w:hAnsi="Times New Roman"/>
              </w:rPr>
              <w:t>}}</w:t>
            </w:r>
            <w:r w:rsidR="00DC36EA" w:rsidRPr="00D4703D">
              <w:rPr>
                <w:rFonts w:ascii="Times New Roman" w:hAnsi="Times New Roman"/>
                <w:highlight w:val="red"/>
              </w:rPr>
              <w:t>(кол-во прописью)</w:t>
            </w:r>
            <w:r>
              <w:rPr>
                <w:rFonts w:ascii="Times New Roman" w:hAnsi="Times New Roman"/>
              </w:rPr>
              <w:t xml:space="preserve"> штук</w:t>
            </w:r>
          </w:p>
          <w:p w:rsidR="00282E6B" w:rsidRPr="0092390E" w:rsidRDefault="00282E6B" w:rsidP="00005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D53D8" w:rsidRPr="00952541" w:rsidTr="00523D71">
        <w:trPr>
          <w:gridAfter w:val="2"/>
          <w:wAfter w:w="2448" w:type="dxa"/>
        </w:trPr>
        <w:tc>
          <w:tcPr>
            <w:tcW w:w="2235" w:type="dxa"/>
          </w:tcPr>
          <w:p w:rsidR="0034283C" w:rsidRDefault="0034283C" w:rsidP="0095254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  <w:p w:rsidR="00ED53D8" w:rsidRPr="00952541" w:rsidRDefault="00ED53D8" w:rsidP="0095254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Плата за пересылку:</w:t>
            </w:r>
          </w:p>
        </w:tc>
        <w:tc>
          <w:tcPr>
            <w:tcW w:w="4110" w:type="dxa"/>
            <w:gridSpan w:val="4"/>
          </w:tcPr>
          <w:p w:rsidR="00ED53D8" w:rsidRPr="004421D4" w:rsidRDefault="00AB4D29" w:rsidP="000058C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2390E">
              <w:rPr>
                <w:rFonts w:ascii="Times New Roman" w:hAnsi="Times New Roman"/>
              </w:rPr>
              <w:t>__________</w:t>
            </w:r>
            <w:r w:rsidR="000058CC">
              <w:rPr>
                <w:rFonts w:ascii="Times New Roman" w:hAnsi="Times New Roman"/>
                <w:u w:val="single"/>
              </w:rPr>
              <w:t>000</w:t>
            </w:r>
            <w:r w:rsidR="000B0770" w:rsidRPr="00A65413">
              <w:rPr>
                <w:rFonts w:ascii="Times New Roman" w:hAnsi="Times New Roman"/>
                <w:sz w:val="24"/>
                <w:szCs w:val="24"/>
                <w:u w:val="single"/>
              </w:rPr>
              <w:t>-00</w:t>
            </w:r>
            <w:r w:rsidR="00707233">
              <w:rPr>
                <w:rFonts w:ascii="Times New Roman" w:hAnsi="Times New Roman"/>
              </w:rPr>
              <w:t>_____________</w:t>
            </w:r>
          </w:p>
        </w:tc>
      </w:tr>
      <w:tr w:rsidR="00ED53D8" w:rsidRPr="00952541" w:rsidTr="00523D71">
        <w:trPr>
          <w:gridAfter w:val="2"/>
          <w:wAfter w:w="2448" w:type="dxa"/>
        </w:trPr>
        <w:tc>
          <w:tcPr>
            <w:tcW w:w="2235" w:type="dxa"/>
          </w:tcPr>
          <w:p w:rsidR="00ED53D8" w:rsidRPr="00952541" w:rsidRDefault="00ED53D8" w:rsidP="0095254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Сумма НДС:</w:t>
            </w:r>
          </w:p>
        </w:tc>
        <w:tc>
          <w:tcPr>
            <w:tcW w:w="4110" w:type="dxa"/>
            <w:gridSpan w:val="4"/>
          </w:tcPr>
          <w:p w:rsidR="00ED53D8" w:rsidRPr="00952541" w:rsidRDefault="00ED53D8" w:rsidP="00952541">
            <w:pPr>
              <w:spacing w:after="0" w:line="240" w:lineRule="auto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___________________________________</w:t>
            </w:r>
          </w:p>
        </w:tc>
      </w:tr>
      <w:tr w:rsidR="00ED53D8" w:rsidRPr="00952541" w:rsidTr="00523D71">
        <w:trPr>
          <w:gridAfter w:val="2"/>
          <w:wAfter w:w="2448" w:type="dxa"/>
        </w:trPr>
        <w:tc>
          <w:tcPr>
            <w:tcW w:w="2235" w:type="dxa"/>
          </w:tcPr>
          <w:p w:rsidR="00ED53D8" w:rsidRPr="00952541" w:rsidRDefault="00ED53D8" w:rsidP="00952541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Общая плата:</w:t>
            </w:r>
          </w:p>
        </w:tc>
        <w:tc>
          <w:tcPr>
            <w:tcW w:w="4110" w:type="dxa"/>
            <w:gridSpan w:val="4"/>
          </w:tcPr>
          <w:p w:rsidR="00ED53D8" w:rsidRPr="00952541" w:rsidRDefault="00ED53D8" w:rsidP="00952541">
            <w:pPr>
              <w:spacing w:after="0" w:line="240" w:lineRule="auto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___________________________________</w:t>
            </w:r>
          </w:p>
        </w:tc>
      </w:tr>
      <w:tr w:rsidR="00ED53D8" w:rsidRPr="00952541" w:rsidTr="00523D71">
        <w:trPr>
          <w:gridAfter w:val="2"/>
          <w:wAfter w:w="2448" w:type="dxa"/>
        </w:trPr>
        <w:tc>
          <w:tcPr>
            <w:tcW w:w="2235" w:type="dxa"/>
          </w:tcPr>
          <w:p w:rsidR="00ED53D8" w:rsidRPr="00952541" w:rsidRDefault="00ED53D8" w:rsidP="0095254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55" w:type="dxa"/>
            <w:gridSpan w:val="2"/>
          </w:tcPr>
          <w:p w:rsidR="00ED53D8" w:rsidRPr="00952541" w:rsidRDefault="00ED53D8" w:rsidP="009525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цифрами</w:t>
            </w:r>
          </w:p>
        </w:tc>
        <w:tc>
          <w:tcPr>
            <w:tcW w:w="2055" w:type="dxa"/>
            <w:gridSpan w:val="2"/>
          </w:tcPr>
          <w:p w:rsidR="00ED53D8" w:rsidRDefault="006C54B7" w:rsidP="009525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="00ED53D8" w:rsidRPr="00952541">
              <w:rPr>
                <w:rFonts w:ascii="Times New Roman" w:hAnsi="Times New Roman"/>
              </w:rPr>
              <w:t>рописью</w:t>
            </w:r>
          </w:p>
          <w:p w:rsidR="006C54B7" w:rsidRPr="00952541" w:rsidRDefault="006C54B7" w:rsidP="009525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D53D8" w:rsidRPr="00952541" w:rsidTr="00523D71">
        <w:tc>
          <w:tcPr>
            <w:tcW w:w="2392" w:type="dxa"/>
            <w:gridSpan w:val="2"/>
          </w:tcPr>
          <w:p w:rsidR="00ED53D8" w:rsidRPr="00952541" w:rsidRDefault="00765EFC" w:rsidP="00952541">
            <w:pPr>
              <w:spacing w:after="0" w:line="240" w:lineRule="auto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ОТПРАВИЛ</w:t>
            </w:r>
          </w:p>
        </w:tc>
        <w:tc>
          <w:tcPr>
            <w:tcW w:w="2393" w:type="dxa"/>
            <w:gridSpan w:val="2"/>
          </w:tcPr>
          <w:p w:rsidR="00ED53D8" w:rsidRPr="00952541" w:rsidRDefault="00ED53D8" w:rsidP="00952541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2" w:type="dxa"/>
            <w:gridSpan w:val="2"/>
          </w:tcPr>
          <w:p w:rsidR="00ED53D8" w:rsidRPr="00952541" w:rsidRDefault="00ED53D8" w:rsidP="00952541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06" w:type="dxa"/>
          </w:tcPr>
          <w:p w:rsidR="00ED53D8" w:rsidRPr="00952541" w:rsidRDefault="004B6609" w:rsidP="00952541">
            <w:pPr>
              <w:spacing w:after="0" w:line="240" w:lineRule="auto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___________________</w:t>
            </w:r>
          </w:p>
        </w:tc>
      </w:tr>
      <w:tr w:rsidR="00ED53D8" w:rsidRPr="00952541" w:rsidTr="00523D71">
        <w:tc>
          <w:tcPr>
            <w:tcW w:w="2392" w:type="dxa"/>
            <w:gridSpan w:val="2"/>
          </w:tcPr>
          <w:p w:rsidR="00ED53D8" w:rsidRPr="00952541" w:rsidRDefault="00ED53D8" w:rsidP="00952541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93" w:type="dxa"/>
            <w:gridSpan w:val="2"/>
          </w:tcPr>
          <w:p w:rsidR="00ED53D8" w:rsidRPr="00952541" w:rsidRDefault="00ED53D8" w:rsidP="00952541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2" w:type="dxa"/>
            <w:gridSpan w:val="2"/>
          </w:tcPr>
          <w:p w:rsidR="00ED53D8" w:rsidRPr="00952541" w:rsidRDefault="00ED53D8" w:rsidP="00952541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06" w:type="dxa"/>
          </w:tcPr>
          <w:p w:rsidR="00ED53D8" w:rsidRPr="00952541" w:rsidRDefault="004B6609" w:rsidP="009525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(подпись)</w:t>
            </w:r>
          </w:p>
        </w:tc>
      </w:tr>
      <w:tr w:rsidR="00ED53D8" w:rsidRPr="00952541" w:rsidTr="00523D71">
        <w:tc>
          <w:tcPr>
            <w:tcW w:w="2392" w:type="dxa"/>
            <w:gridSpan w:val="2"/>
          </w:tcPr>
          <w:p w:rsidR="00ED53D8" w:rsidRPr="00952541" w:rsidRDefault="00765EFC" w:rsidP="00952541">
            <w:pPr>
              <w:spacing w:after="0" w:line="240" w:lineRule="auto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ПРИНЯЛ</w:t>
            </w:r>
          </w:p>
        </w:tc>
        <w:tc>
          <w:tcPr>
            <w:tcW w:w="2393" w:type="dxa"/>
            <w:gridSpan w:val="2"/>
          </w:tcPr>
          <w:p w:rsidR="00ED53D8" w:rsidRPr="00952541" w:rsidRDefault="00765EFC" w:rsidP="00952541">
            <w:pPr>
              <w:spacing w:after="0" w:line="240" w:lineRule="auto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___________________</w:t>
            </w:r>
          </w:p>
        </w:tc>
        <w:tc>
          <w:tcPr>
            <w:tcW w:w="1702" w:type="dxa"/>
            <w:gridSpan w:val="2"/>
          </w:tcPr>
          <w:p w:rsidR="00ED53D8" w:rsidRPr="00952541" w:rsidRDefault="00765EFC" w:rsidP="00952541">
            <w:pPr>
              <w:spacing w:after="0" w:line="240" w:lineRule="auto"/>
              <w:rPr>
                <w:rFonts w:ascii="Times New Roman" w:hAnsi="Times New Roman"/>
              </w:rPr>
            </w:pPr>
            <w:r w:rsidRPr="00952541">
              <w:rPr>
                <w:rFonts w:ascii="Times New Roman" w:hAnsi="Times New Roman"/>
              </w:rPr>
              <w:t>М.П.</w:t>
            </w:r>
          </w:p>
        </w:tc>
        <w:tc>
          <w:tcPr>
            <w:tcW w:w="2306" w:type="dxa"/>
          </w:tcPr>
          <w:p w:rsidR="00ED53D8" w:rsidRPr="00952541" w:rsidRDefault="00ED53D8" w:rsidP="00952541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ED53D8" w:rsidRPr="00952541" w:rsidTr="00523D71">
        <w:tc>
          <w:tcPr>
            <w:tcW w:w="2392" w:type="dxa"/>
            <w:gridSpan w:val="2"/>
          </w:tcPr>
          <w:p w:rsidR="00ED53D8" w:rsidRPr="002D43B3" w:rsidRDefault="002D43B3" w:rsidP="009525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2393" w:type="dxa"/>
            <w:gridSpan w:val="2"/>
          </w:tcPr>
          <w:p w:rsidR="00ED53D8" w:rsidRPr="00952541" w:rsidRDefault="002D43B3" w:rsidP="009525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 w:rsidR="00765EFC" w:rsidRPr="00952541">
              <w:rPr>
                <w:rFonts w:ascii="Times New Roman" w:hAnsi="Times New Roman"/>
              </w:rPr>
              <w:t>(подпись)</w:t>
            </w:r>
          </w:p>
        </w:tc>
        <w:tc>
          <w:tcPr>
            <w:tcW w:w="1702" w:type="dxa"/>
            <w:gridSpan w:val="2"/>
          </w:tcPr>
          <w:p w:rsidR="00ED53D8" w:rsidRPr="00952541" w:rsidRDefault="00ED53D8" w:rsidP="00952541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06" w:type="dxa"/>
          </w:tcPr>
          <w:p w:rsidR="00ED53D8" w:rsidRPr="00952541" w:rsidRDefault="00ED53D8" w:rsidP="00952541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ED53D8" w:rsidRPr="00952541" w:rsidRDefault="00ED53D8" w:rsidP="00A65413">
      <w:pPr>
        <w:rPr>
          <w:rFonts w:ascii="Times New Roman" w:hAnsi="Times New Roman"/>
          <w:lang w:val="en-US"/>
        </w:rPr>
      </w:pPr>
    </w:p>
    <w:sectPr w:rsidR="00ED53D8" w:rsidRPr="00952541" w:rsidSect="00F5275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95E4F"/>
    <w:multiLevelType w:val="hybridMultilevel"/>
    <w:tmpl w:val="8D56BC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8AF2DEF"/>
    <w:multiLevelType w:val="hybridMultilevel"/>
    <w:tmpl w:val="20744F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3"/>
  <w:hideSpellingErrors/>
  <w:hideGrammaticalError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60"/>
    <w:rsid w:val="00000E1C"/>
    <w:rsid w:val="000054F5"/>
    <w:rsid w:val="000058CC"/>
    <w:rsid w:val="00006285"/>
    <w:rsid w:val="000202FC"/>
    <w:rsid w:val="00022F3D"/>
    <w:rsid w:val="000256BE"/>
    <w:rsid w:val="0003329F"/>
    <w:rsid w:val="00047BEE"/>
    <w:rsid w:val="000552C8"/>
    <w:rsid w:val="00055FB1"/>
    <w:rsid w:val="000568FB"/>
    <w:rsid w:val="00063BAC"/>
    <w:rsid w:val="00067EF6"/>
    <w:rsid w:val="00070C49"/>
    <w:rsid w:val="000727FE"/>
    <w:rsid w:val="00072EC8"/>
    <w:rsid w:val="00072F74"/>
    <w:rsid w:val="00075359"/>
    <w:rsid w:val="00075AF3"/>
    <w:rsid w:val="000769B4"/>
    <w:rsid w:val="0007788F"/>
    <w:rsid w:val="00080017"/>
    <w:rsid w:val="00081A07"/>
    <w:rsid w:val="00086EF3"/>
    <w:rsid w:val="00087273"/>
    <w:rsid w:val="00090DFF"/>
    <w:rsid w:val="00093029"/>
    <w:rsid w:val="000A5B58"/>
    <w:rsid w:val="000A6865"/>
    <w:rsid w:val="000B06E7"/>
    <w:rsid w:val="000B0770"/>
    <w:rsid w:val="000B435F"/>
    <w:rsid w:val="000C31CF"/>
    <w:rsid w:val="000C4798"/>
    <w:rsid w:val="000C67F4"/>
    <w:rsid w:val="000C69DF"/>
    <w:rsid w:val="000D077B"/>
    <w:rsid w:val="000D0F44"/>
    <w:rsid w:val="000D4D9A"/>
    <w:rsid w:val="000D6677"/>
    <w:rsid w:val="000D7F24"/>
    <w:rsid w:val="000E1E67"/>
    <w:rsid w:val="000E390E"/>
    <w:rsid w:val="000E5F1B"/>
    <w:rsid w:val="000E6B95"/>
    <w:rsid w:val="000F362A"/>
    <w:rsid w:val="000F789D"/>
    <w:rsid w:val="001002AC"/>
    <w:rsid w:val="0010121C"/>
    <w:rsid w:val="00106A5F"/>
    <w:rsid w:val="0011001B"/>
    <w:rsid w:val="00113603"/>
    <w:rsid w:val="00116251"/>
    <w:rsid w:val="00116F99"/>
    <w:rsid w:val="0011787D"/>
    <w:rsid w:val="001203E1"/>
    <w:rsid w:val="00122211"/>
    <w:rsid w:val="0012463F"/>
    <w:rsid w:val="0012571A"/>
    <w:rsid w:val="00125C2C"/>
    <w:rsid w:val="00130AAE"/>
    <w:rsid w:val="00130AC1"/>
    <w:rsid w:val="00131F5F"/>
    <w:rsid w:val="00132A44"/>
    <w:rsid w:val="0013518F"/>
    <w:rsid w:val="00136C9D"/>
    <w:rsid w:val="0013760E"/>
    <w:rsid w:val="0014365C"/>
    <w:rsid w:val="001478CD"/>
    <w:rsid w:val="0014797A"/>
    <w:rsid w:val="00152CB3"/>
    <w:rsid w:val="00153310"/>
    <w:rsid w:val="00153B0B"/>
    <w:rsid w:val="00154835"/>
    <w:rsid w:val="00155377"/>
    <w:rsid w:val="00162A47"/>
    <w:rsid w:val="001649D9"/>
    <w:rsid w:val="0016727F"/>
    <w:rsid w:val="001726D7"/>
    <w:rsid w:val="00176DFD"/>
    <w:rsid w:val="0018365A"/>
    <w:rsid w:val="00183A05"/>
    <w:rsid w:val="00184328"/>
    <w:rsid w:val="001904D9"/>
    <w:rsid w:val="00190F8F"/>
    <w:rsid w:val="00192F08"/>
    <w:rsid w:val="00194B89"/>
    <w:rsid w:val="001965EB"/>
    <w:rsid w:val="001967C5"/>
    <w:rsid w:val="00196856"/>
    <w:rsid w:val="00196AD2"/>
    <w:rsid w:val="001A0501"/>
    <w:rsid w:val="001A13A3"/>
    <w:rsid w:val="001A1660"/>
    <w:rsid w:val="001A2CCC"/>
    <w:rsid w:val="001A3BD1"/>
    <w:rsid w:val="001A43C6"/>
    <w:rsid w:val="001A6943"/>
    <w:rsid w:val="001A694E"/>
    <w:rsid w:val="001A7226"/>
    <w:rsid w:val="001B23D9"/>
    <w:rsid w:val="001B542E"/>
    <w:rsid w:val="001B79A5"/>
    <w:rsid w:val="001B7ABA"/>
    <w:rsid w:val="001C08F2"/>
    <w:rsid w:val="001C1271"/>
    <w:rsid w:val="001C2D10"/>
    <w:rsid w:val="001C5A40"/>
    <w:rsid w:val="001C659B"/>
    <w:rsid w:val="001C73DF"/>
    <w:rsid w:val="001C7EF0"/>
    <w:rsid w:val="001D2430"/>
    <w:rsid w:val="001D6AAA"/>
    <w:rsid w:val="001D78B7"/>
    <w:rsid w:val="001E216F"/>
    <w:rsid w:val="001E5A9D"/>
    <w:rsid w:val="001E7A04"/>
    <w:rsid w:val="001F2DA9"/>
    <w:rsid w:val="001F4FF5"/>
    <w:rsid w:val="001F51A1"/>
    <w:rsid w:val="001F5E2A"/>
    <w:rsid w:val="001F71DB"/>
    <w:rsid w:val="00200ECA"/>
    <w:rsid w:val="002027F6"/>
    <w:rsid w:val="00207201"/>
    <w:rsid w:val="00213364"/>
    <w:rsid w:val="002133FD"/>
    <w:rsid w:val="0021587F"/>
    <w:rsid w:val="00215ED3"/>
    <w:rsid w:val="00222E6D"/>
    <w:rsid w:val="00223798"/>
    <w:rsid w:val="00223A8A"/>
    <w:rsid w:val="002247A8"/>
    <w:rsid w:val="00224F8A"/>
    <w:rsid w:val="00225AED"/>
    <w:rsid w:val="002261ED"/>
    <w:rsid w:val="002270FA"/>
    <w:rsid w:val="002319F1"/>
    <w:rsid w:val="0023221A"/>
    <w:rsid w:val="00233D98"/>
    <w:rsid w:val="002344BD"/>
    <w:rsid w:val="00241247"/>
    <w:rsid w:val="002422BC"/>
    <w:rsid w:val="002426E9"/>
    <w:rsid w:val="00243600"/>
    <w:rsid w:val="0024592E"/>
    <w:rsid w:val="00245C19"/>
    <w:rsid w:val="00246F83"/>
    <w:rsid w:val="002511FE"/>
    <w:rsid w:val="00252E83"/>
    <w:rsid w:val="00252FDC"/>
    <w:rsid w:val="0025390B"/>
    <w:rsid w:val="00253FFE"/>
    <w:rsid w:val="002549A3"/>
    <w:rsid w:val="00255E43"/>
    <w:rsid w:val="00263B08"/>
    <w:rsid w:val="00263CA6"/>
    <w:rsid w:val="0026596C"/>
    <w:rsid w:val="00266723"/>
    <w:rsid w:val="00266A1D"/>
    <w:rsid w:val="0027327A"/>
    <w:rsid w:val="00274B0C"/>
    <w:rsid w:val="00275EDC"/>
    <w:rsid w:val="00277016"/>
    <w:rsid w:val="00282E6B"/>
    <w:rsid w:val="00282FAF"/>
    <w:rsid w:val="00285153"/>
    <w:rsid w:val="002855CC"/>
    <w:rsid w:val="00286967"/>
    <w:rsid w:val="00287755"/>
    <w:rsid w:val="0029133E"/>
    <w:rsid w:val="002915D6"/>
    <w:rsid w:val="00291D6F"/>
    <w:rsid w:val="002937CA"/>
    <w:rsid w:val="00294451"/>
    <w:rsid w:val="00296A28"/>
    <w:rsid w:val="00297E02"/>
    <w:rsid w:val="002A0C58"/>
    <w:rsid w:val="002A0D0B"/>
    <w:rsid w:val="002A1E74"/>
    <w:rsid w:val="002A54E8"/>
    <w:rsid w:val="002A55FB"/>
    <w:rsid w:val="002A570C"/>
    <w:rsid w:val="002A6F25"/>
    <w:rsid w:val="002B2404"/>
    <w:rsid w:val="002B416C"/>
    <w:rsid w:val="002B7816"/>
    <w:rsid w:val="002C06E9"/>
    <w:rsid w:val="002C1A05"/>
    <w:rsid w:val="002C5460"/>
    <w:rsid w:val="002C57AF"/>
    <w:rsid w:val="002C5FB7"/>
    <w:rsid w:val="002C6F2D"/>
    <w:rsid w:val="002D2342"/>
    <w:rsid w:val="002D43B3"/>
    <w:rsid w:val="002D544D"/>
    <w:rsid w:val="002D722D"/>
    <w:rsid w:val="002D73D0"/>
    <w:rsid w:val="002E2537"/>
    <w:rsid w:val="002E2A3C"/>
    <w:rsid w:val="002E3689"/>
    <w:rsid w:val="002E6BEB"/>
    <w:rsid w:val="002F0406"/>
    <w:rsid w:val="003024EF"/>
    <w:rsid w:val="003036BB"/>
    <w:rsid w:val="00303C56"/>
    <w:rsid w:val="00304FDA"/>
    <w:rsid w:val="00306331"/>
    <w:rsid w:val="00306668"/>
    <w:rsid w:val="00310FC8"/>
    <w:rsid w:val="00313872"/>
    <w:rsid w:val="0032176E"/>
    <w:rsid w:val="00321943"/>
    <w:rsid w:val="003320CE"/>
    <w:rsid w:val="00337842"/>
    <w:rsid w:val="0034283C"/>
    <w:rsid w:val="00343F29"/>
    <w:rsid w:val="003449EC"/>
    <w:rsid w:val="00347019"/>
    <w:rsid w:val="00350D65"/>
    <w:rsid w:val="00351227"/>
    <w:rsid w:val="003538F4"/>
    <w:rsid w:val="003563DF"/>
    <w:rsid w:val="00357696"/>
    <w:rsid w:val="0036078D"/>
    <w:rsid w:val="00362822"/>
    <w:rsid w:val="00366029"/>
    <w:rsid w:val="00366F20"/>
    <w:rsid w:val="0036758E"/>
    <w:rsid w:val="00367EC1"/>
    <w:rsid w:val="003719F6"/>
    <w:rsid w:val="00373E2A"/>
    <w:rsid w:val="00373FD4"/>
    <w:rsid w:val="00374B07"/>
    <w:rsid w:val="00374F0E"/>
    <w:rsid w:val="003751C5"/>
    <w:rsid w:val="0038088B"/>
    <w:rsid w:val="00382066"/>
    <w:rsid w:val="003854E9"/>
    <w:rsid w:val="0038742C"/>
    <w:rsid w:val="00390C00"/>
    <w:rsid w:val="00392D8B"/>
    <w:rsid w:val="003955DB"/>
    <w:rsid w:val="003958FD"/>
    <w:rsid w:val="003A1D80"/>
    <w:rsid w:val="003A31DF"/>
    <w:rsid w:val="003A3D96"/>
    <w:rsid w:val="003A59C2"/>
    <w:rsid w:val="003A7CFB"/>
    <w:rsid w:val="003B0CEE"/>
    <w:rsid w:val="003B154C"/>
    <w:rsid w:val="003B1F81"/>
    <w:rsid w:val="003B2E48"/>
    <w:rsid w:val="003B3624"/>
    <w:rsid w:val="003C09D5"/>
    <w:rsid w:val="003C0BE4"/>
    <w:rsid w:val="003C188C"/>
    <w:rsid w:val="003C22FC"/>
    <w:rsid w:val="003C4341"/>
    <w:rsid w:val="003C49D5"/>
    <w:rsid w:val="003C52CF"/>
    <w:rsid w:val="003C5DF7"/>
    <w:rsid w:val="003C700A"/>
    <w:rsid w:val="003C7313"/>
    <w:rsid w:val="003D35AF"/>
    <w:rsid w:val="003D746F"/>
    <w:rsid w:val="003E13FE"/>
    <w:rsid w:val="003E239A"/>
    <w:rsid w:val="003E447A"/>
    <w:rsid w:val="003F1701"/>
    <w:rsid w:val="003F20C1"/>
    <w:rsid w:val="003F63B6"/>
    <w:rsid w:val="003F6F44"/>
    <w:rsid w:val="00405530"/>
    <w:rsid w:val="0040679F"/>
    <w:rsid w:val="0040701D"/>
    <w:rsid w:val="00410A25"/>
    <w:rsid w:val="00412294"/>
    <w:rsid w:val="00417EEF"/>
    <w:rsid w:val="00420064"/>
    <w:rsid w:val="00420824"/>
    <w:rsid w:val="00420C88"/>
    <w:rsid w:val="0042148E"/>
    <w:rsid w:val="00423494"/>
    <w:rsid w:val="00423D19"/>
    <w:rsid w:val="00425018"/>
    <w:rsid w:val="0042589D"/>
    <w:rsid w:val="00426065"/>
    <w:rsid w:val="00427854"/>
    <w:rsid w:val="00432E1B"/>
    <w:rsid w:val="004337CE"/>
    <w:rsid w:val="00434B0E"/>
    <w:rsid w:val="004421D4"/>
    <w:rsid w:val="00444326"/>
    <w:rsid w:val="00444EEA"/>
    <w:rsid w:val="00445478"/>
    <w:rsid w:val="00450153"/>
    <w:rsid w:val="004539E2"/>
    <w:rsid w:val="00454404"/>
    <w:rsid w:val="00455253"/>
    <w:rsid w:val="0045629C"/>
    <w:rsid w:val="0045632F"/>
    <w:rsid w:val="00461152"/>
    <w:rsid w:val="00466723"/>
    <w:rsid w:val="00470017"/>
    <w:rsid w:val="00470C56"/>
    <w:rsid w:val="00471B55"/>
    <w:rsid w:val="0047471F"/>
    <w:rsid w:val="004757C0"/>
    <w:rsid w:val="004804E9"/>
    <w:rsid w:val="00480765"/>
    <w:rsid w:val="00481000"/>
    <w:rsid w:val="00481481"/>
    <w:rsid w:val="00481980"/>
    <w:rsid w:val="00482814"/>
    <w:rsid w:val="00485CD2"/>
    <w:rsid w:val="004865DC"/>
    <w:rsid w:val="00490272"/>
    <w:rsid w:val="00492257"/>
    <w:rsid w:val="0049702B"/>
    <w:rsid w:val="00497339"/>
    <w:rsid w:val="004A0041"/>
    <w:rsid w:val="004B1A9D"/>
    <w:rsid w:val="004B5246"/>
    <w:rsid w:val="004B5251"/>
    <w:rsid w:val="004B6609"/>
    <w:rsid w:val="004C5726"/>
    <w:rsid w:val="004C7224"/>
    <w:rsid w:val="004C741E"/>
    <w:rsid w:val="004D078D"/>
    <w:rsid w:val="004D2AEC"/>
    <w:rsid w:val="004D3CE4"/>
    <w:rsid w:val="004D513F"/>
    <w:rsid w:val="004D5291"/>
    <w:rsid w:val="004D5C35"/>
    <w:rsid w:val="004D717E"/>
    <w:rsid w:val="004D7DC8"/>
    <w:rsid w:val="004E22C8"/>
    <w:rsid w:val="004F6634"/>
    <w:rsid w:val="004F670B"/>
    <w:rsid w:val="004F7814"/>
    <w:rsid w:val="00501012"/>
    <w:rsid w:val="0050388B"/>
    <w:rsid w:val="00506FE2"/>
    <w:rsid w:val="00512342"/>
    <w:rsid w:val="00514067"/>
    <w:rsid w:val="00514A35"/>
    <w:rsid w:val="005153EA"/>
    <w:rsid w:val="00515C0E"/>
    <w:rsid w:val="005204CA"/>
    <w:rsid w:val="00520C8C"/>
    <w:rsid w:val="005236CD"/>
    <w:rsid w:val="00523D71"/>
    <w:rsid w:val="005256B4"/>
    <w:rsid w:val="0052661F"/>
    <w:rsid w:val="005274AA"/>
    <w:rsid w:val="00530ACB"/>
    <w:rsid w:val="00531AE4"/>
    <w:rsid w:val="00532EB9"/>
    <w:rsid w:val="00534AC1"/>
    <w:rsid w:val="005356E6"/>
    <w:rsid w:val="005373E2"/>
    <w:rsid w:val="00543545"/>
    <w:rsid w:val="0054779D"/>
    <w:rsid w:val="005501CE"/>
    <w:rsid w:val="005515A0"/>
    <w:rsid w:val="00551DC9"/>
    <w:rsid w:val="00552066"/>
    <w:rsid w:val="005525FA"/>
    <w:rsid w:val="00553690"/>
    <w:rsid w:val="005568B2"/>
    <w:rsid w:val="00564A71"/>
    <w:rsid w:val="00570439"/>
    <w:rsid w:val="00570648"/>
    <w:rsid w:val="00575443"/>
    <w:rsid w:val="00575637"/>
    <w:rsid w:val="005900F7"/>
    <w:rsid w:val="005910DB"/>
    <w:rsid w:val="0059221A"/>
    <w:rsid w:val="0059224F"/>
    <w:rsid w:val="00594331"/>
    <w:rsid w:val="00594F35"/>
    <w:rsid w:val="0059598D"/>
    <w:rsid w:val="005979C2"/>
    <w:rsid w:val="005A433D"/>
    <w:rsid w:val="005A6978"/>
    <w:rsid w:val="005B1C71"/>
    <w:rsid w:val="005B2E80"/>
    <w:rsid w:val="005B6DCA"/>
    <w:rsid w:val="005B715B"/>
    <w:rsid w:val="005C095C"/>
    <w:rsid w:val="005C0BFD"/>
    <w:rsid w:val="005C2E99"/>
    <w:rsid w:val="005D0294"/>
    <w:rsid w:val="005D248D"/>
    <w:rsid w:val="005D2CE3"/>
    <w:rsid w:val="005D2F98"/>
    <w:rsid w:val="005D4053"/>
    <w:rsid w:val="005D4B28"/>
    <w:rsid w:val="005D7F94"/>
    <w:rsid w:val="005E017C"/>
    <w:rsid w:val="005E1934"/>
    <w:rsid w:val="005E46DD"/>
    <w:rsid w:val="005E5505"/>
    <w:rsid w:val="005E68DF"/>
    <w:rsid w:val="005F63D0"/>
    <w:rsid w:val="00600E0E"/>
    <w:rsid w:val="00601872"/>
    <w:rsid w:val="00603004"/>
    <w:rsid w:val="00615A7C"/>
    <w:rsid w:val="00616F6D"/>
    <w:rsid w:val="0062063D"/>
    <w:rsid w:val="0062240E"/>
    <w:rsid w:val="0062260B"/>
    <w:rsid w:val="00622B2E"/>
    <w:rsid w:val="00623CCA"/>
    <w:rsid w:val="00624792"/>
    <w:rsid w:val="00630352"/>
    <w:rsid w:val="00630A27"/>
    <w:rsid w:val="0063192D"/>
    <w:rsid w:val="00631E4F"/>
    <w:rsid w:val="00633471"/>
    <w:rsid w:val="00634CC1"/>
    <w:rsid w:val="006357F4"/>
    <w:rsid w:val="00635A1D"/>
    <w:rsid w:val="0064523C"/>
    <w:rsid w:val="00646D41"/>
    <w:rsid w:val="00651893"/>
    <w:rsid w:val="00653F75"/>
    <w:rsid w:val="00655164"/>
    <w:rsid w:val="00655C30"/>
    <w:rsid w:val="00656EDF"/>
    <w:rsid w:val="006571E4"/>
    <w:rsid w:val="00657A8F"/>
    <w:rsid w:val="00657BF6"/>
    <w:rsid w:val="006613BA"/>
    <w:rsid w:val="00667329"/>
    <w:rsid w:val="00667EB2"/>
    <w:rsid w:val="00670E7F"/>
    <w:rsid w:val="00673AF1"/>
    <w:rsid w:val="00673FF6"/>
    <w:rsid w:val="006838C4"/>
    <w:rsid w:val="00683F2A"/>
    <w:rsid w:val="00684D52"/>
    <w:rsid w:val="00684DF4"/>
    <w:rsid w:val="00685422"/>
    <w:rsid w:val="0068625F"/>
    <w:rsid w:val="006908B1"/>
    <w:rsid w:val="006926C9"/>
    <w:rsid w:val="00694426"/>
    <w:rsid w:val="00696E05"/>
    <w:rsid w:val="006A2603"/>
    <w:rsid w:val="006A7E8F"/>
    <w:rsid w:val="006B0449"/>
    <w:rsid w:val="006B28D7"/>
    <w:rsid w:val="006B316E"/>
    <w:rsid w:val="006B4778"/>
    <w:rsid w:val="006B4DA4"/>
    <w:rsid w:val="006B7D5B"/>
    <w:rsid w:val="006C2133"/>
    <w:rsid w:val="006C3DB1"/>
    <w:rsid w:val="006C54B7"/>
    <w:rsid w:val="006C5F8C"/>
    <w:rsid w:val="006C7252"/>
    <w:rsid w:val="006D4E39"/>
    <w:rsid w:val="006E0A8A"/>
    <w:rsid w:val="006E3010"/>
    <w:rsid w:val="006E409C"/>
    <w:rsid w:val="006E6C0D"/>
    <w:rsid w:val="006E707D"/>
    <w:rsid w:val="006F4DC8"/>
    <w:rsid w:val="006F578B"/>
    <w:rsid w:val="006F5C0F"/>
    <w:rsid w:val="006F7606"/>
    <w:rsid w:val="006F7DEB"/>
    <w:rsid w:val="00701BD8"/>
    <w:rsid w:val="00707233"/>
    <w:rsid w:val="0071017A"/>
    <w:rsid w:val="00710878"/>
    <w:rsid w:val="00712A5B"/>
    <w:rsid w:val="00714BAC"/>
    <w:rsid w:val="0072536B"/>
    <w:rsid w:val="00727E98"/>
    <w:rsid w:val="00732B89"/>
    <w:rsid w:val="0073604D"/>
    <w:rsid w:val="00737DC1"/>
    <w:rsid w:val="00740E99"/>
    <w:rsid w:val="0074130C"/>
    <w:rsid w:val="00744D12"/>
    <w:rsid w:val="00753823"/>
    <w:rsid w:val="00757E6C"/>
    <w:rsid w:val="00757F20"/>
    <w:rsid w:val="00760B14"/>
    <w:rsid w:val="00761458"/>
    <w:rsid w:val="00762350"/>
    <w:rsid w:val="0076367D"/>
    <w:rsid w:val="00765EFC"/>
    <w:rsid w:val="0076635B"/>
    <w:rsid w:val="0077001B"/>
    <w:rsid w:val="00771974"/>
    <w:rsid w:val="00775247"/>
    <w:rsid w:val="00780063"/>
    <w:rsid w:val="0078216E"/>
    <w:rsid w:val="0078594C"/>
    <w:rsid w:val="00785C06"/>
    <w:rsid w:val="00787E4F"/>
    <w:rsid w:val="007912E3"/>
    <w:rsid w:val="007915B2"/>
    <w:rsid w:val="00791E86"/>
    <w:rsid w:val="0079241C"/>
    <w:rsid w:val="007929D7"/>
    <w:rsid w:val="00795140"/>
    <w:rsid w:val="007A1294"/>
    <w:rsid w:val="007A194E"/>
    <w:rsid w:val="007A2ACC"/>
    <w:rsid w:val="007A31ED"/>
    <w:rsid w:val="007A47AD"/>
    <w:rsid w:val="007A50B4"/>
    <w:rsid w:val="007A596C"/>
    <w:rsid w:val="007B09B2"/>
    <w:rsid w:val="007B3553"/>
    <w:rsid w:val="007C28EA"/>
    <w:rsid w:val="007C7FF2"/>
    <w:rsid w:val="007D32DB"/>
    <w:rsid w:val="007D4ADB"/>
    <w:rsid w:val="007D6E6A"/>
    <w:rsid w:val="007D6EB2"/>
    <w:rsid w:val="007D6EFF"/>
    <w:rsid w:val="007E06C1"/>
    <w:rsid w:val="007F329A"/>
    <w:rsid w:val="0080751D"/>
    <w:rsid w:val="00807558"/>
    <w:rsid w:val="008126DB"/>
    <w:rsid w:val="00814F1C"/>
    <w:rsid w:val="008213D5"/>
    <w:rsid w:val="008262A9"/>
    <w:rsid w:val="0082777C"/>
    <w:rsid w:val="00831391"/>
    <w:rsid w:val="00834ED5"/>
    <w:rsid w:val="00841226"/>
    <w:rsid w:val="00847E82"/>
    <w:rsid w:val="008500C4"/>
    <w:rsid w:val="0085043F"/>
    <w:rsid w:val="00851BF0"/>
    <w:rsid w:val="0085260B"/>
    <w:rsid w:val="00852F39"/>
    <w:rsid w:val="00853111"/>
    <w:rsid w:val="008613A9"/>
    <w:rsid w:val="0086394C"/>
    <w:rsid w:val="00864CFE"/>
    <w:rsid w:val="00864FBF"/>
    <w:rsid w:val="00872D30"/>
    <w:rsid w:val="00873343"/>
    <w:rsid w:val="00874154"/>
    <w:rsid w:val="00876AE0"/>
    <w:rsid w:val="00882D3F"/>
    <w:rsid w:val="00885A7C"/>
    <w:rsid w:val="00885C71"/>
    <w:rsid w:val="00887801"/>
    <w:rsid w:val="00891339"/>
    <w:rsid w:val="00892335"/>
    <w:rsid w:val="00892AC0"/>
    <w:rsid w:val="00893632"/>
    <w:rsid w:val="008A0FC8"/>
    <w:rsid w:val="008A33A0"/>
    <w:rsid w:val="008A50D8"/>
    <w:rsid w:val="008B1554"/>
    <w:rsid w:val="008B4E03"/>
    <w:rsid w:val="008B51D3"/>
    <w:rsid w:val="008B5D2C"/>
    <w:rsid w:val="008B714F"/>
    <w:rsid w:val="008C0FE9"/>
    <w:rsid w:val="008C14D4"/>
    <w:rsid w:val="008C1558"/>
    <w:rsid w:val="008C1606"/>
    <w:rsid w:val="008C2DF6"/>
    <w:rsid w:val="008C3D01"/>
    <w:rsid w:val="008C466B"/>
    <w:rsid w:val="008C4E84"/>
    <w:rsid w:val="008C4E8F"/>
    <w:rsid w:val="008C651B"/>
    <w:rsid w:val="008C7D65"/>
    <w:rsid w:val="008D0578"/>
    <w:rsid w:val="008D6F4C"/>
    <w:rsid w:val="008E0905"/>
    <w:rsid w:val="008E1027"/>
    <w:rsid w:val="008E19A3"/>
    <w:rsid w:val="008E4505"/>
    <w:rsid w:val="008E541A"/>
    <w:rsid w:val="008E5674"/>
    <w:rsid w:val="008E6EED"/>
    <w:rsid w:val="008F0060"/>
    <w:rsid w:val="008F1409"/>
    <w:rsid w:val="008F16CA"/>
    <w:rsid w:val="008F1E6D"/>
    <w:rsid w:val="008F3F60"/>
    <w:rsid w:val="008F561D"/>
    <w:rsid w:val="008F6488"/>
    <w:rsid w:val="008F6750"/>
    <w:rsid w:val="008F7E59"/>
    <w:rsid w:val="009020D8"/>
    <w:rsid w:val="0090254F"/>
    <w:rsid w:val="00902680"/>
    <w:rsid w:val="009056D6"/>
    <w:rsid w:val="009061E4"/>
    <w:rsid w:val="00907B37"/>
    <w:rsid w:val="0091092F"/>
    <w:rsid w:val="0091403A"/>
    <w:rsid w:val="009145F4"/>
    <w:rsid w:val="00914F12"/>
    <w:rsid w:val="0092004F"/>
    <w:rsid w:val="009207DF"/>
    <w:rsid w:val="00921AC9"/>
    <w:rsid w:val="0092390E"/>
    <w:rsid w:val="00931492"/>
    <w:rsid w:val="00936C4B"/>
    <w:rsid w:val="009410D4"/>
    <w:rsid w:val="00941482"/>
    <w:rsid w:val="00941603"/>
    <w:rsid w:val="00941A0C"/>
    <w:rsid w:val="0094343D"/>
    <w:rsid w:val="00950B24"/>
    <w:rsid w:val="00950E43"/>
    <w:rsid w:val="00952541"/>
    <w:rsid w:val="009542BD"/>
    <w:rsid w:val="009574CE"/>
    <w:rsid w:val="00957CCE"/>
    <w:rsid w:val="00963088"/>
    <w:rsid w:val="00963A53"/>
    <w:rsid w:val="0096652E"/>
    <w:rsid w:val="009672DC"/>
    <w:rsid w:val="009701DB"/>
    <w:rsid w:val="0097186C"/>
    <w:rsid w:val="0097389A"/>
    <w:rsid w:val="00975081"/>
    <w:rsid w:val="00977D33"/>
    <w:rsid w:val="00977E5E"/>
    <w:rsid w:val="00980BB7"/>
    <w:rsid w:val="00981B8B"/>
    <w:rsid w:val="009820DD"/>
    <w:rsid w:val="009822EB"/>
    <w:rsid w:val="00982C0B"/>
    <w:rsid w:val="00983AD4"/>
    <w:rsid w:val="0098484D"/>
    <w:rsid w:val="00984925"/>
    <w:rsid w:val="00991F68"/>
    <w:rsid w:val="00992705"/>
    <w:rsid w:val="00994F12"/>
    <w:rsid w:val="009A0B31"/>
    <w:rsid w:val="009A22C2"/>
    <w:rsid w:val="009A6208"/>
    <w:rsid w:val="009A6CC2"/>
    <w:rsid w:val="009A7D22"/>
    <w:rsid w:val="009B0091"/>
    <w:rsid w:val="009B3431"/>
    <w:rsid w:val="009B3DF5"/>
    <w:rsid w:val="009B4087"/>
    <w:rsid w:val="009B41C4"/>
    <w:rsid w:val="009B6CA3"/>
    <w:rsid w:val="009C0C94"/>
    <w:rsid w:val="009C19CD"/>
    <w:rsid w:val="009C1F42"/>
    <w:rsid w:val="009C325D"/>
    <w:rsid w:val="009C4906"/>
    <w:rsid w:val="009C4ABE"/>
    <w:rsid w:val="009C6C1A"/>
    <w:rsid w:val="009C6E1D"/>
    <w:rsid w:val="009D358D"/>
    <w:rsid w:val="009D41C3"/>
    <w:rsid w:val="009D4498"/>
    <w:rsid w:val="009D5A4D"/>
    <w:rsid w:val="009D6358"/>
    <w:rsid w:val="009D667D"/>
    <w:rsid w:val="009D7096"/>
    <w:rsid w:val="009D7673"/>
    <w:rsid w:val="009E048F"/>
    <w:rsid w:val="009E0790"/>
    <w:rsid w:val="009E0EF8"/>
    <w:rsid w:val="009E148E"/>
    <w:rsid w:val="009E2E23"/>
    <w:rsid w:val="009E5413"/>
    <w:rsid w:val="009E59F2"/>
    <w:rsid w:val="009E5AED"/>
    <w:rsid w:val="009F04B3"/>
    <w:rsid w:val="009F4006"/>
    <w:rsid w:val="009F600D"/>
    <w:rsid w:val="009F6F16"/>
    <w:rsid w:val="009F7FC9"/>
    <w:rsid w:val="00A00418"/>
    <w:rsid w:val="00A006BE"/>
    <w:rsid w:val="00A00786"/>
    <w:rsid w:val="00A02917"/>
    <w:rsid w:val="00A02C50"/>
    <w:rsid w:val="00A032EE"/>
    <w:rsid w:val="00A05E03"/>
    <w:rsid w:val="00A07F80"/>
    <w:rsid w:val="00A144FC"/>
    <w:rsid w:val="00A21398"/>
    <w:rsid w:val="00A22BFE"/>
    <w:rsid w:val="00A23812"/>
    <w:rsid w:val="00A23E0D"/>
    <w:rsid w:val="00A24E5E"/>
    <w:rsid w:val="00A251FF"/>
    <w:rsid w:val="00A26FF5"/>
    <w:rsid w:val="00A279E5"/>
    <w:rsid w:val="00A3025A"/>
    <w:rsid w:val="00A30EAF"/>
    <w:rsid w:val="00A32485"/>
    <w:rsid w:val="00A33B52"/>
    <w:rsid w:val="00A34342"/>
    <w:rsid w:val="00A363C8"/>
    <w:rsid w:val="00A371B8"/>
    <w:rsid w:val="00A41CE5"/>
    <w:rsid w:val="00A44E53"/>
    <w:rsid w:val="00A53B26"/>
    <w:rsid w:val="00A556EB"/>
    <w:rsid w:val="00A60516"/>
    <w:rsid w:val="00A63779"/>
    <w:rsid w:val="00A64408"/>
    <w:rsid w:val="00A6456A"/>
    <w:rsid w:val="00A65413"/>
    <w:rsid w:val="00A65D3B"/>
    <w:rsid w:val="00A6604A"/>
    <w:rsid w:val="00A67951"/>
    <w:rsid w:val="00A70193"/>
    <w:rsid w:val="00A71733"/>
    <w:rsid w:val="00A72B44"/>
    <w:rsid w:val="00A808AD"/>
    <w:rsid w:val="00A808CC"/>
    <w:rsid w:val="00A83CDC"/>
    <w:rsid w:val="00A85001"/>
    <w:rsid w:val="00A87B81"/>
    <w:rsid w:val="00A93078"/>
    <w:rsid w:val="00A93D77"/>
    <w:rsid w:val="00A953A5"/>
    <w:rsid w:val="00A956CC"/>
    <w:rsid w:val="00A95E59"/>
    <w:rsid w:val="00AA42B0"/>
    <w:rsid w:val="00AA7734"/>
    <w:rsid w:val="00AB035C"/>
    <w:rsid w:val="00AB0D47"/>
    <w:rsid w:val="00AB41CD"/>
    <w:rsid w:val="00AB4D29"/>
    <w:rsid w:val="00AC1C06"/>
    <w:rsid w:val="00AC4296"/>
    <w:rsid w:val="00AC4964"/>
    <w:rsid w:val="00AC695D"/>
    <w:rsid w:val="00AC6AC3"/>
    <w:rsid w:val="00AD279B"/>
    <w:rsid w:val="00AD2C3D"/>
    <w:rsid w:val="00AD2F9B"/>
    <w:rsid w:val="00AD3460"/>
    <w:rsid w:val="00AD6D25"/>
    <w:rsid w:val="00AE08BA"/>
    <w:rsid w:val="00AE0A70"/>
    <w:rsid w:val="00AE118C"/>
    <w:rsid w:val="00AE5797"/>
    <w:rsid w:val="00AE63FF"/>
    <w:rsid w:val="00AF0CBF"/>
    <w:rsid w:val="00AF10E0"/>
    <w:rsid w:val="00AF490E"/>
    <w:rsid w:val="00AF70AB"/>
    <w:rsid w:val="00B02FD0"/>
    <w:rsid w:val="00B03D10"/>
    <w:rsid w:val="00B04F5F"/>
    <w:rsid w:val="00B063EF"/>
    <w:rsid w:val="00B0696D"/>
    <w:rsid w:val="00B10852"/>
    <w:rsid w:val="00B11453"/>
    <w:rsid w:val="00B11EB1"/>
    <w:rsid w:val="00B12AE7"/>
    <w:rsid w:val="00B2379E"/>
    <w:rsid w:val="00B23A77"/>
    <w:rsid w:val="00B24C42"/>
    <w:rsid w:val="00B27636"/>
    <w:rsid w:val="00B30085"/>
    <w:rsid w:val="00B33899"/>
    <w:rsid w:val="00B36F19"/>
    <w:rsid w:val="00B42BA1"/>
    <w:rsid w:val="00B456CF"/>
    <w:rsid w:val="00B459AE"/>
    <w:rsid w:val="00B46631"/>
    <w:rsid w:val="00B47439"/>
    <w:rsid w:val="00B510B6"/>
    <w:rsid w:val="00B522A1"/>
    <w:rsid w:val="00B53273"/>
    <w:rsid w:val="00B53F69"/>
    <w:rsid w:val="00B5434B"/>
    <w:rsid w:val="00B62163"/>
    <w:rsid w:val="00B638E7"/>
    <w:rsid w:val="00B67CCA"/>
    <w:rsid w:val="00B67FD1"/>
    <w:rsid w:val="00B7022E"/>
    <w:rsid w:val="00B7281E"/>
    <w:rsid w:val="00B752F8"/>
    <w:rsid w:val="00B76955"/>
    <w:rsid w:val="00B80297"/>
    <w:rsid w:val="00B81CE6"/>
    <w:rsid w:val="00B878A7"/>
    <w:rsid w:val="00B91E86"/>
    <w:rsid w:val="00B92360"/>
    <w:rsid w:val="00B95991"/>
    <w:rsid w:val="00B95FEA"/>
    <w:rsid w:val="00B96528"/>
    <w:rsid w:val="00BA24B8"/>
    <w:rsid w:val="00BA796A"/>
    <w:rsid w:val="00BB02D4"/>
    <w:rsid w:val="00BB06C3"/>
    <w:rsid w:val="00BB6C7F"/>
    <w:rsid w:val="00BC45CD"/>
    <w:rsid w:val="00BC72ED"/>
    <w:rsid w:val="00BC7D38"/>
    <w:rsid w:val="00BD07BB"/>
    <w:rsid w:val="00BD434B"/>
    <w:rsid w:val="00BD446C"/>
    <w:rsid w:val="00BD4C0B"/>
    <w:rsid w:val="00BE3170"/>
    <w:rsid w:val="00BE6F94"/>
    <w:rsid w:val="00BE7F74"/>
    <w:rsid w:val="00BF05FC"/>
    <w:rsid w:val="00BF439F"/>
    <w:rsid w:val="00BF4E1C"/>
    <w:rsid w:val="00BF61FF"/>
    <w:rsid w:val="00C016F6"/>
    <w:rsid w:val="00C018B2"/>
    <w:rsid w:val="00C018B4"/>
    <w:rsid w:val="00C03651"/>
    <w:rsid w:val="00C058F8"/>
    <w:rsid w:val="00C0794E"/>
    <w:rsid w:val="00C10613"/>
    <w:rsid w:val="00C11702"/>
    <w:rsid w:val="00C125FD"/>
    <w:rsid w:val="00C15204"/>
    <w:rsid w:val="00C15BF5"/>
    <w:rsid w:val="00C1607D"/>
    <w:rsid w:val="00C20833"/>
    <w:rsid w:val="00C20E8D"/>
    <w:rsid w:val="00C26084"/>
    <w:rsid w:val="00C30FB4"/>
    <w:rsid w:val="00C33D2C"/>
    <w:rsid w:val="00C36AE0"/>
    <w:rsid w:val="00C378DD"/>
    <w:rsid w:val="00C418E1"/>
    <w:rsid w:val="00C42155"/>
    <w:rsid w:val="00C42EAC"/>
    <w:rsid w:val="00C467A0"/>
    <w:rsid w:val="00C478E6"/>
    <w:rsid w:val="00C47A96"/>
    <w:rsid w:val="00C50332"/>
    <w:rsid w:val="00C50B69"/>
    <w:rsid w:val="00C5188A"/>
    <w:rsid w:val="00C538B4"/>
    <w:rsid w:val="00C54030"/>
    <w:rsid w:val="00C567D9"/>
    <w:rsid w:val="00C57811"/>
    <w:rsid w:val="00C60B23"/>
    <w:rsid w:val="00C614E2"/>
    <w:rsid w:val="00C61ACF"/>
    <w:rsid w:val="00C7185A"/>
    <w:rsid w:val="00C74228"/>
    <w:rsid w:val="00C767B4"/>
    <w:rsid w:val="00C811EC"/>
    <w:rsid w:val="00C849A6"/>
    <w:rsid w:val="00C91FC9"/>
    <w:rsid w:val="00C93117"/>
    <w:rsid w:val="00C94244"/>
    <w:rsid w:val="00C97386"/>
    <w:rsid w:val="00CA230A"/>
    <w:rsid w:val="00CB1B6A"/>
    <w:rsid w:val="00CB1DD0"/>
    <w:rsid w:val="00CB25FD"/>
    <w:rsid w:val="00CB2AF3"/>
    <w:rsid w:val="00CB50D8"/>
    <w:rsid w:val="00CB52C7"/>
    <w:rsid w:val="00CC52EA"/>
    <w:rsid w:val="00CC5CDE"/>
    <w:rsid w:val="00CC64D5"/>
    <w:rsid w:val="00CD099F"/>
    <w:rsid w:val="00CD0FF2"/>
    <w:rsid w:val="00CD3325"/>
    <w:rsid w:val="00CD6613"/>
    <w:rsid w:val="00CD7B94"/>
    <w:rsid w:val="00CE0AD9"/>
    <w:rsid w:val="00CE1121"/>
    <w:rsid w:val="00CE1447"/>
    <w:rsid w:val="00CE1979"/>
    <w:rsid w:val="00CE29DF"/>
    <w:rsid w:val="00CE3EA0"/>
    <w:rsid w:val="00CE76AF"/>
    <w:rsid w:val="00CF0C7F"/>
    <w:rsid w:val="00CF2AA2"/>
    <w:rsid w:val="00CF50C7"/>
    <w:rsid w:val="00D03285"/>
    <w:rsid w:val="00D03790"/>
    <w:rsid w:val="00D07B36"/>
    <w:rsid w:val="00D110BC"/>
    <w:rsid w:val="00D112A7"/>
    <w:rsid w:val="00D164BC"/>
    <w:rsid w:val="00D16C9C"/>
    <w:rsid w:val="00D21687"/>
    <w:rsid w:val="00D2241A"/>
    <w:rsid w:val="00D22A83"/>
    <w:rsid w:val="00D30310"/>
    <w:rsid w:val="00D337D0"/>
    <w:rsid w:val="00D34136"/>
    <w:rsid w:val="00D41C26"/>
    <w:rsid w:val="00D44B0F"/>
    <w:rsid w:val="00D452C7"/>
    <w:rsid w:val="00D46162"/>
    <w:rsid w:val="00D4703D"/>
    <w:rsid w:val="00D47E5F"/>
    <w:rsid w:val="00D50952"/>
    <w:rsid w:val="00D50A0B"/>
    <w:rsid w:val="00D55B6C"/>
    <w:rsid w:val="00D63EBB"/>
    <w:rsid w:val="00D63FEA"/>
    <w:rsid w:val="00D64342"/>
    <w:rsid w:val="00D645D1"/>
    <w:rsid w:val="00D651C4"/>
    <w:rsid w:val="00D65AC6"/>
    <w:rsid w:val="00D65C57"/>
    <w:rsid w:val="00D66778"/>
    <w:rsid w:val="00D742AC"/>
    <w:rsid w:val="00D7444F"/>
    <w:rsid w:val="00D779FF"/>
    <w:rsid w:val="00D83075"/>
    <w:rsid w:val="00D83746"/>
    <w:rsid w:val="00D90948"/>
    <w:rsid w:val="00D90952"/>
    <w:rsid w:val="00D919D1"/>
    <w:rsid w:val="00DA2C3D"/>
    <w:rsid w:val="00DA2E34"/>
    <w:rsid w:val="00DA2E58"/>
    <w:rsid w:val="00DA68DE"/>
    <w:rsid w:val="00DB1943"/>
    <w:rsid w:val="00DB3CAB"/>
    <w:rsid w:val="00DB53EA"/>
    <w:rsid w:val="00DB57E6"/>
    <w:rsid w:val="00DB6AF6"/>
    <w:rsid w:val="00DB7850"/>
    <w:rsid w:val="00DC0A1D"/>
    <w:rsid w:val="00DC36EA"/>
    <w:rsid w:val="00DC4980"/>
    <w:rsid w:val="00DC5A25"/>
    <w:rsid w:val="00DD2F0C"/>
    <w:rsid w:val="00DD4547"/>
    <w:rsid w:val="00DD7DDA"/>
    <w:rsid w:val="00DE02E2"/>
    <w:rsid w:val="00DF1DD7"/>
    <w:rsid w:val="00DF5D86"/>
    <w:rsid w:val="00DF71F9"/>
    <w:rsid w:val="00E009C5"/>
    <w:rsid w:val="00E04278"/>
    <w:rsid w:val="00E07877"/>
    <w:rsid w:val="00E134C0"/>
    <w:rsid w:val="00E13A9F"/>
    <w:rsid w:val="00E203B4"/>
    <w:rsid w:val="00E21DC9"/>
    <w:rsid w:val="00E239C0"/>
    <w:rsid w:val="00E24C7F"/>
    <w:rsid w:val="00E31268"/>
    <w:rsid w:val="00E33490"/>
    <w:rsid w:val="00E415C9"/>
    <w:rsid w:val="00E4384F"/>
    <w:rsid w:val="00E46716"/>
    <w:rsid w:val="00E50EF5"/>
    <w:rsid w:val="00E572B7"/>
    <w:rsid w:val="00E61A8E"/>
    <w:rsid w:val="00E649CA"/>
    <w:rsid w:val="00E66F4A"/>
    <w:rsid w:val="00E70D77"/>
    <w:rsid w:val="00E73634"/>
    <w:rsid w:val="00E76686"/>
    <w:rsid w:val="00E81187"/>
    <w:rsid w:val="00E817D6"/>
    <w:rsid w:val="00E86F80"/>
    <w:rsid w:val="00E90A3B"/>
    <w:rsid w:val="00E92E4D"/>
    <w:rsid w:val="00E94F5A"/>
    <w:rsid w:val="00E96E2B"/>
    <w:rsid w:val="00E96FFF"/>
    <w:rsid w:val="00EA1863"/>
    <w:rsid w:val="00EA2264"/>
    <w:rsid w:val="00EA3825"/>
    <w:rsid w:val="00EA4BEA"/>
    <w:rsid w:val="00EA5758"/>
    <w:rsid w:val="00EB06A8"/>
    <w:rsid w:val="00EB0754"/>
    <w:rsid w:val="00EB0AF8"/>
    <w:rsid w:val="00EB3C30"/>
    <w:rsid w:val="00EC06C3"/>
    <w:rsid w:val="00ED53D8"/>
    <w:rsid w:val="00ED5701"/>
    <w:rsid w:val="00EE0054"/>
    <w:rsid w:val="00EE03BB"/>
    <w:rsid w:val="00EE1630"/>
    <w:rsid w:val="00EE3E8E"/>
    <w:rsid w:val="00EE3EB4"/>
    <w:rsid w:val="00EF1D39"/>
    <w:rsid w:val="00EF4279"/>
    <w:rsid w:val="00F05587"/>
    <w:rsid w:val="00F072BA"/>
    <w:rsid w:val="00F100B5"/>
    <w:rsid w:val="00F11965"/>
    <w:rsid w:val="00F12055"/>
    <w:rsid w:val="00F14902"/>
    <w:rsid w:val="00F21370"/>
    <w:rsid w:val="00F24C48"/>
    <w:rsid w:val="00F34251"/>
    <w:rsid w:val="00F359E8"/>
    <w:rsid w:val="00F36E52"/>
    <w:rsid w:val="00F36E88"/>
    <w:rsid w:val="00F45687"/>
    <w:rsid w:val="00F45AAC"/>
    <w:rsid w:val="00F45ECD"/>
    <w:rsid w:val="00F47FA2"/>
    <w:rsid w:val="00F50373"/>
    <w:rsid w:val="00F50DA3"/>
    <w:rsid w:val="00F52757"/>
    <w:rsid w:val="00F54A40"/>
    <w:rsid w:val="00F5742B"/>
    <w:rsid w:val="00F57D51"/>
    <w:rsid w:val="00F61464"/>
    <w:rsid w:val="00F6609D"/>
    <w:rsid w:val="00F706F4"/>
    <w:rsid w:val="00F7083E"/>
    <w:rsid w:val="00F7094F"/>
    <w:rsid w:val="00F74B96"/>
    <w:rsid w:val="00F76252"/>
    <w:rsid w:val="00F77491"/>
    <w:rsid w:val="00F81043"/>
    <w:rsid w:val="00F81545"/>
    <w:rsid w:val="00F81D60"/>
    <w:rsid w:val="00F81FDC"/>
    <w:rsid w:val="00F82723"/>
    <w:rsid w:val="00F843B4"/>
    <w:rsid w:val="00F84DB7"/>
    <w:rsid w:val="00F858A3"/>
    <w:rsid w:val="00F92220"/>
    <w:rsid w:val="00F92ECA"/>
    <w:rsid w:val="00FA0D09"/>
    <w:rsid w:val="00FA2523"/>
    <w:rsid w:val="00FA61B1"/>
    <w:rsid w:val="00FB20BF"/>
    <w:rsid w:val="00FB2AA8"/>
    <w:rsid w:val="00FB4619"/>
    <w:rsid w:val="00FB5BAA"/>
    <w:rsid w:val="00FB7659"/>
    <w:rsid w:val="00FC0A39"/>
    <w:rsid w:val="00FC2162"/>
    <w:rsid w:val="00FD07D2"/>
    <w:rsid w:val="00FD371F"/>
    <w:rsid w:val="00FD4CE7"/>
    <w:rsid w:val="00FD5B95"/>
    <w:rsid w:val="00FD6F1F"/>
    <w:rsid w:val="00FD753E"/>
    <w:rsid w:val="00FE35E0"/>
    <w:rsid w:val="00FE38B2"/>
    <w:rsid w:val="00FE3A30"/>
    <w:rsid w:val="00FE5270"/>
    <w:rsid w:val="00FE5296"/>
    <w:rsid w:val="00FE5A75"/>
    <w:rsid w:val="00FE7476"/>
    <w:rsid w:val="00FF1AF0"/>
    <w:rsid w:val="00FF2AB5"/>
    <w:rsid w:val="00FF2C0F"/>
    <w:rsid w:val="00FF3F79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EAF1D"/>
  <w14:defaultImageDpi w14:val="96"/>
  <w15:docId w15:val="{196F3E55-8A4D-7745-9487-AAE8889B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9EC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0ACB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">
    <w:name w:val="Font Style13"/>
    <w:uiPriority w:val="99"/>
    <w:rsid w:val="00A32485"/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515C0E"/>
    <w:pPr>
      <w:spacing w:after="0" w:line="240" w:lineRule="auto"/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6C5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F8C"/>
    <w:rPr>
      <w:rFonts w:ascii="Courier New" w:hAnsi="Courier New" w:cs="Courier New"/>
    </w:rPr>
  </w:style>
  <w:style w:type="character" w:customStyle="1" w:styleId="str">
    <w:name w:val="str"/>
    <w:basedOn w:val="a0"/>
    <w:rsid w:val="006C5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004\EXCHANGE\WG-&#1056;&#1072;&#1073;&#1086;&#1095;&#1072;&#1103;%20&#1043;&#1088;&#1091;&#1087;&#1087;&#1072;\&#1055;&#1054;\&#1050;&#1054;&#1053;&#1042;&#1045;&#1056;&#1058;&#1067;\resources\templates\7_&#1055;&#1086;&#1095;&#1090;&#1072;_&#1056;&#1086;&#1089;&#1089;&#1080;&#108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B542F-C45F-3545-AB3A-CA7C9CD6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s004\EXCHANGE\WG-Рабочая Группа\ПО\КОНВЕРТЫ\resources\templates\7_Почта_России.dot</Template>
  <TotalTime>11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Каржавин Александр Юрьевич</dc:creator>
  <cp:lastModifiedBy>Microsoft Office User</cp:lastModifiedBy>
  <cp:revision>20</cp:revision>
  <cp:lastPrinted>2018-05-11T13:14:00Z</cp:lastPrinted>
  <dcterms:created xsi:type="dcterms:W3CDTF">2019-12-08T19:34:00Z</dcterms:created>
  <dcterms:modified xsi:type="dcterms:W3CDTF">2019-12-09T13:40:00Z</dcterms:modified>
</cp:coreProperties>
</file>